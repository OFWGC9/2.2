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F67F1" w14:textId="77777777" w:rsidR="00EB355B" w:rsidRDefault="00F47E6A" w:rsidP="00EB355B">
      <w:pPr>
        <w:pStyle w:val="Picture"/>
      </w:pPr>
      <w:r>
        <w:rPr>
          <w:noProof/>
          <w:color w:val="002060"/>
          <w:sz w:val="40"/>
        </w:rPr>
        <w:drawing>
          <wp:inline distT="0" distB="0" distL="0" distR="0" wp14:anchorId="632A913F" wp14:editId="7313141F">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4E366BC" w14:textId="77777777" w:rsidR="008744E0" w:rsidRDefault="00F47E6A" w:rsidP="00EB355B">
      <w:pPr>
        <w:pStyle w:val="ActivitySection"/>
        <w:spacing w:before="0"/>
        <w:rPr>
          <w:rFonts w:ascii="Georgia" w:hAnsi="Georgia"/>
          <w:color w:val="002B52"/>
          <w:sz w:val="40"/>
          <w:szCs w:val="48"/>
        </w:rPr>
      </w:pPr>
      <w:r w:rsidRPr="00F47E6A">
        <w:rPr>
          <w:rFonts w:ascii="Georgia" w:hAnsi="Georgia"/>
          <w:color w:val="002B52"/>
          <w:sz w:val="40"/>
          <w:szCs w:val="48"/>
        </w:rPr>
        <w:t>Activity 2.2.1 HTML5 and JavaScript</w:t>
      </w:r>
    </w:p>
    <w:p w14:paraId="52E92080" w14:textId="77777777" w:rsidR="00F47E6A" w:rsidRPr="00951542" w:rsidRDefault="00F47E6A" w:rsidP="00EB355B">
      <w:pPr>
        <w:pStyle w:val="ActivitySection"/>
        <w:spacing w:before="0"/>
        <w:rPr>
          <w:rFonts w:ascii="Interstate Regular" w:hAnsi="Interstate Regular"/>
          <w:sz w:val="24"/>
          <w:szCs w:val="24"/>
        </w:rPr>
      </w:pPr>
    </w:p>
    <w:p w14:paraId="54909F0C" w14:textId="77777777" w:rsidR="00AE65A2" w:rsidRPr="00F47E6A" w:rsidRDefault="00D3219E">
      <w:pPr>
        <w:pStyle w:val="ActivitySection"/>
        <w:rPr>
          <w:rFonts w:ascii="Georgia" w:hAnsi="Georgia"/>
          <w:sz w:val="28"/>
        </w:rPr>
      </w:pPr>
      <w:r w:rsidRPr="00F47E6A">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2"/>
        <w:gridCol w:w="5886"/>
      </w:tblGrid>
      <w:tr w:rsidR="002124D2" w:rsidRPr="00AF65CB" w14:paraId="2CA91314" w14:textId="77777777" w:rsidTr="009365F8">
        <w:tc>
          <w:tcPr>
            <w:tcW w:w="3762" w:type="dxa"/>
          </w:tcPr>
          <w:p w14:paraId="4B327350" w14:textId="77777777" w:rsidR="00505A42" w:rsidRDefault="002E364F" w:rsidP="00025FC3">
            <w:pPr>
              <w:pStyle w:val="ActivityBody"/>
              <w:tabs>
                <w:tab w:val="left" w:pos="1440"/>
              </w:tabs>
              <w:rPr>
                <w:rFonts w:ascii="Georgia" w:hAnsi="Georgia"/>
              </w:rPr>
            </w:pPr>
            <w:r w:rsidRPr="00AF65CB">
              <w:rPr>
                <w:rFonts w:ascii="Georgia" w:hAnsi="Georgia" w:cs="Arial"/>
              </w:rPr>
              <w:t>For a website to be successful today</w:t>
            </w:r>
            <w:r w:rsidR="001729FB">
              <w:rPr>
                <w:rFonts w:ascii="Georgia" w:hAnsi="Georgia" w:cs="Arial"/>
              </w:rPr>
              <w:t>,</w:t>
            </w:r>
            <w:r w:rsidRPr="00AF65CB">
              <w:rPr>
                <w:rFonts w:ascii="Georgia" w:hAnsi="Georgia" w:cs="Arial"/>
              </w:rPr>
              <w:t xml:space="preserve"> it can’t just look good</w:t>
            </w:r>
            <w:r w:rsidR="001729FB">
              <w:rPr>
                <w:rFonts w:ascii="Georgia" w:hAnsi="Georgia" w:cs="Arial"/>
              </w:rPr>
              <w:t>;</w:t>
            </w:r>
            <w:r w:rsidRPr="00AF65CB">
              <w:rPr>
                <w:rFonts w:ascii="Georgia" w:hAnsi="Georgia" w:cs="Arial"/>
              </w:rPr>
              <w:t xml:space="preserve"> it also has to allow for user interaction. </w:t>
            </w:r>
            <w:r w:rsidR="00767B3B">
              <w:rPr>
                <w:rFonts w:ascii="Georgia" w:hAnsi="Georgia" w:cs="Arial"/>
              </w:rPr>
              <w:t>JavaScript</w:t>
            </w:r>
            <w:r w:rsidR="007A61C7" w:rsidRPr="00AF65CB">
              <w:rPr>
                <w:rFonts w:ascii="Georgia" w:hAnsi="Georgia" w:cs="Arial"/>
              </w:rPr>
              <w:t xml:space="preserve"> (not to be confused with Java) </w:t>
            </w:r>
            <w:r w:rsidR="00025FC3" w:rsidRPr="00AF65CB">
              <w:rPr>
                <w:rFonts w:ascii="Georgia" w:hAnsi="Georgia" w:cs="Arial"/>
              </w:rPr>
              <w:t>has been one of the most popular web programming languages since it</w:t>
            </w:r>
            <w:r w:rsidR="001729FB">
              <w:rPr>
                <w:rFonts w:ascii="Georgia" w:hAnsi="Georgia" w:cs="Arial"/>
              </w:rPr>
              <w:t xml:space="preserve"> was created </w:t>
            </w:r>
            <w:r w:rsidR="00025FC3" w:rsidRPr="00AF65CB">
              <w:rPr>
                <w:rFonts w:ascii="Georgia" w:hAnsi="Georgia" w:cs="Arial"/>
              </w:rPr>
              <w:t>in 1996</w:t>
            </w:r>
            <w:r w:rsidR="001729FB">
              <w:rPr>
                <w:rFonts w:ascii="Georgia" w:hAnsi="Georgia" w:cs="Arial"/>
              </w:rPr>
              <w:t>. JavaScript</w:t>
            </w:r>
            <w:r w:rsidR="00025FC3" w:rsidRPr="00AF65CB">
              <w:rPr>
                <w:rFonts w:ascii="Georgia" w:hAnsi="Georgia" w:cs="Arial"/>
              </w:rPr>
              <w:t xml:space="preserve"> </w:t>
            </w:r>
            <w:r w:rsidR="001729FB">
              <w:rPr>
                <w:rFonts w:ascii="Georgia" w:hAnsi="Georgia" w:cs="Arial"/>
              </w:rPr>
              <w:t xml:space="preserve">turns a </w:t>
            </w:r>
            <w:r w:rsidR="00025FC3" w:rsidRPr="00AF65CB">
              <w:rPr>
                <w:rFonts w:ascii="Georgia" w:hAnsi="Georgia" w:cs="Arial"/>
              </w:rPr>
              <w:t xml:space="preserve">static </w:t>
            </w:r>
            <w:r w:rsidR="001729FB">
              <w:rPr>
                <w:rFonts w:ascii="Georgia" w:hAnsi="Georgia" w:cs="Arial"/>
              </w:rPr>
              <w:t>HTML page into an interactive page.</w:t>
            </w:r>
          </w:p>
          <w:p w14:paraId="697EA9BD" w14:textId="77777777" w:rsidR="00505A42" w:rsidRDefault="00505A42" w:rsidP="00025FC3">
            <w:pPr>
              <w:pStyle w:val="ActivityBody"/>
              <w:tabs>
                <w:tab w:val="left" w:pos="1440"/>
              </w:tabs>
              <w:rPr>
                <w:rFonts w:ascii="Georgia" w:hAnsi="Georgia"/>
              </w:rPr>
            </w:pPr>
          </w:p>
          <w:p w14:paraId="3B42A428" w14:textId="77777777" w:rsidR="002124D2" w:rsidRPr="00505A42" w:rsidRDefault="003603F0" w:rsidP="007B6EF8">
            <w:pPr>
              <w:pStyle w:val="ActivityBody"/>
              <w:tabs>
                <w:tab w:val="left" w:pos="1440"/>
              </w:tabs>
              <w:rPr>
                <w:rFonts w:ascii="Georgia" w:hAnsi="Georgia" w:cs="Arial"/>
              </w:rPr>
            </w:pPr>
            <w:r>
              <w:rPr>
                <w:rFonts w:ascii="Georgia" w:hAnsi="Georgia"/>
              </w:rPr>
              <w:t>HTML5 in</w:t>
            </w:r>
            <w:r w:rsidR="00A00675">
              <w:rPr>
                <w:rFonts w:ascii="Georgia" w:hAnsi="Georgia"/>
              </w:rPr>
              <w:t xml:space="preserve">tegrates HTML </w:t>
            </w:r>
            <w:r w:rsidR="007B6EF8">
              <w:rPr>
                <w:rFonts w:ascii="Georgia" w:hAnsi="Georgia"/>
              </w:rPr>
              <w:t xml:space="preserve">more tightly </w:t>
            </w:r>
            <w:r w:rsidR="00A00675">
              <w:rPr>
                <w:rFonts w:ascii="Georgia" w:hAnsi="Georgia"/>
              </w:rPr>
              <w:t xml:space="preserve">with CSS and </w:t>
            </w:r>
          </w:p>
        </w:tc>
        <w:tc>
          <w:tcPr>
            <w:tcW w:w="5886" w:type="dxa"/>
          </w:tcPr>
          <w:p w14:paraId="06A06CF9" w14:textId="77777777" w:rsidR="007B6EF8" w:rsidRDefault="007B6EF8" w:rsidP="007B6EF8">
            <w:pPr>
              <w:pStyle w:val="ActivitySection"/>
              <w:rPr>
                <w:b w:val="0"/>
                <w:noProof/>
                <w:sz w:val="16"/>
                <w:szCs w:val="16"/>
              </w:rPr>
            </w:pPr>
          </w:p>
          <w:p w14:paraId="53814926" w14:textId="77777777" w:rsidR="007B6EF8" w:rsidRDefault="00824B74" w:rsidP="007B6EF8">
            <w:pPr>
              <w:pStyle w:val="ActivitySection"/>
              <w:rPr>
                <w:sz w:val="16"/>
                <w:szCs w:val="16"/>
              </w:rPr>
            </w:pPr>
            <w:r w:rsidRPr="00605A90">
              <w:rPr>
                <w:b w:val="0"/>
                <w:noProof/>
                <w:sz w:val="16"/>
                <w:szCs w:val="16"/>
              </w:rPr>
              <w:drawing>
                <wp:inline distT="0" distB="0" distL="0" distR="0" wp14:anchorId="7ABD67AD" wp14:editId="4F3F508E">
                  <wp:extent cx="3597115" cy="20097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itron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95456" cy="2008848"/>
                          </a:xfrm>
                          <a:prstGeom prst="rect">
                            <a:avLst/>
                          </a:prstGeom>
                          <a:noFill/>
                          <a:ln>
                            <a:noFill/>
                          </a:ln>
                        </pic:spPr>
                      </pic:pic>
                    </a:graphicData>
                  </a:graphic>
                </wp:inline>
              </w:drawing>
            </w:r>
          </w:p>
          <w:p w14:paraId="21E01597" w14:textId="77777777" w:rsidR="002124D2" w:rsidRPr="009365F8" w:rsidRDefault="007B6EF8" w:rsidP="009365F8">
            <w:pPr>
              <w:pStyle w:val="ActivitySection"/>
              <w:jc w:val="right"/>
              <w:rPr>
                <w:rFonts w:ascii="Georgia" w:hAnsi="Georgia"/>
                <w:b w:val="0"/>
              </w:rPr>
            </w:pPr>
            <w:r w:rsidRPr="009365F8">
              <w:rPr>
                <w:rFonts w:ascii="Georgia" w:hAnsi="Georgia"/>
                <w:b w:val="0"/>
                <w:sz w:val="16"/>
                <w:szCs w:val="16"/>
              </w:rPr>
              <w:t>(c) Pinterest</w:t>
            </w:r>
            <w:r w:rsidR="00A00675" w:rsidRPr="009365F8" w:rsidDel="00A00675">
              <w:rPr>
                <w:rFonts w:ascii="Georgia" w:hAnsi="Georgia"/>
                <w:b w:val="0"/>
                <w:sz w:val="16"/>
                <w:szCs w:val="16"/>
              </w:rPr>
              <w:t xml:space="preserve"> </w:t>
            </w:r>
          </w:p>
        </w:tc>
      </w:tr>
    </w:tbl>
    <w:p w14:paraId="6D4DBC35" w14:textId="77777777" w:rsidR="00505A42" w:rsidRPr="00AF65CB" w:rsidRDefault="007B6EF8" w:rsidP="00505A42">
      <w:pPr>
        <w:pStyle w:val="ActivityBody"/>
        <w:tabs>
          <w:tab w:val="left" w:pos="1440"/>
        </w:tabs>
        <w:rPr>
          <w:rFonts w:ascii="Georgia" w:hAnsi="Georgia" w:cs="Arial"/>
        </w:rPr>
      </w:pPr>
      <w:r>
        <w:rPr>
          <w:rFonts w:ascii="Georgia" w:hAnsi="Georgia"/>
        </w:rPr>
        <w:t xml:space="preserve">JavaScript. Although HTML 4 is </w:t>
      </w:r>
      <w:r w:rsidR="00A842FF">
        <w:rPr>
          <w:rFonts w:ascii="Georgia" w:hAnsi="Georgia"/>
        </w:rPr>
        <w:t>more</w:t>
      </w:r>
      <w:r>
        <w:rPr>
          <w:rFonts w:ascii="Georgia" w:hAnsi="Georgia"/>
        </w:rPr>
        <w:t xml:space="preserve"> common and HTML5 is still under development, </w:t>
      </w:r>
      <w:r w:rsidR="003603F0">
        <w:rPr>
          <w:rFonts w:ascii="Georgia" w:hAnsi="Georgia" w:cs="Arial"/>
        </w:rPr>
        <w:t>many portions of the HTML5 suite are al</w:t>
      </w:r>
      <w:r w:rsidR="00A842FF">
        <w:rPr>
          <w:rFonts w:ascii="Georgia" w:hAnsi="Georgia" w:cs="Arial"/>
        </w:rPr>
        <w:t>ready in common use. T</w:t>
      </w:r>
      <w:r w:rsidR="00D41B11">
        <w:rPr>
          <w:rFonts w:ascii="Georgia" w:hAnsi="Georgia" w:cs="Arial"/>
        </w:rPr>
        <w:t xml:space="preserve">he current versions of all browsers implement </w:t>
      </w:r>
      <w:r w:rsidR="00A842FF">
        <w:rPr>
          <w:rFonts w:ascii="Georgia" w:hAnsi="Georgia" w:cs="Arial"/>
        </w:rPr>
        <w:t>them.</w:t>
      </w:r>
      <w:r w:rsidR="00505A42" w:rsidRPr="00AF65CB">
        <w:rPr>
          <w:rFonts w:ascii="Georgia" w:hAnsi="Georgia" w:cs="Arial"/>
        </w:rPr>
        <w:t xml:space="preserve"> </w:t>
      </w:r>
      <w:r w:rsidR="00A00675">
        <w:rPr>
          <w:rFonts w:ascii="Georgia" w:hAnsi="Georgia" w:cs="Arial"/>
        </w:rPr>
        <w:t xml:space="preserve">Developed by </w:t>
      </w:r>
      <w:r w:rsidR="00A00675" w:rsidRPr="00AF65CB">
        <w:rPr>
          <w:rFonts w:ascii="Georgia" w:hAnsi="Georgia" w:cs="Arial"/>
        </w:rPr>
        <w:t>the World Wide Web Consortium (W3C)</w:t>
      </w:r>
      <w:r w:rsidR="00A00675">
        <w:rPr>
          <w:rFonts w:ascii="Georgia" w:hAnsi="Georgia" w:cs="Arial"/>
        </w:rPr>
        <w:t xml:space="preserve">, the </w:t>
      </w:r>
      <w:r w:rsidR="00505A42">
        <w:rPr>
          <w:rFonts w:ascii="Georgia" w:hAnsi="Georgia" w:cs="Arial"/>
        </w:rPr>
        <w:t>HTML5</w:t>
      </w:r>
      <w:r w:rsidR="00505A42" w:rsidRPr="00AF65CB">
        <w:rPr>
          <w:rFonts w:ascii="Georgia" w:hAnsi="Georgia" w:cs="Arial"/>
        </w:rPr>
        <w:t xml:space="preserve"> </w:t>
      </w:r>
      <w:r w:rsidR="00A00675">
        <w:rPr>
          <w:rFonts w:ascii="Georgia" w:hAnsi="Georgia" w:cs="Arial"/>
        </w:rPr>
        <w:t xml:space="preserve">standards </w:t>
      </w:r>
      <w:r w:rsidR="00505A42">
        <w:rPr>
          <w:rFonts w:ascii="Georgia" w:hAnsi="Georgia" w:cs="Arial"/>
        </w:rPr>
        <w:t xml:space="preserve">make it easier for web developers to integrate interactive elements using JavaScript into a webpage. </w:t>
      </w:r>
      <w:r w:rsidR="00505A42" w:rsidRPr="00AF65CB">
        <w:rPr>
          <w:rFonts w:ascii="Georgia" w:hAnsi="Georgia" w:cs="Arial"/>
        </w:rPr>
        <w:t>It</w:t>
      </w:r>
      <w:r w:rsidR="00505A42">
        <w:rPr>
          <w:rFonts w:ascii="Georgia" w:hAnsi="Georgia" w:cs="Arial"/>
        </w:rPr>
        <w:t xml:space="preserve"> </w:t>
      </w:r>
      <w:r w:rsidR="00505A42" w:rsidRPr="00AF65CB">
        <w:rPr>
          <w:rFonts w:ascii="Georgia" w:hAnsi="Georgia" w:cs="Arial"/>
        </w:rPr>
        <w:t>ensur</w:t>
      </w:r>
      <w:r w:rsidR="00505A42">
        <w:rPr>
          <w:rFonts w:ascii="Georgia" w:hAnsi="Georgia" w:cs="Arial"/>
        </w:rPr>
        <w:t>es</w:t>
      </w:r>
      <w:r w:rsidR="00505A42" w:rsidRPr="00AF65CB">
        <w:rPr>
          <w:rFonts w:ascii="Georgia" w:hAnsi="Georgia" w:cs="Arial"/>
        </w:rPr>
        <w:t xml:space="preserve"> that web developers can produce content reliably across all different browsers with </w:t>
      </w:r>
      <w:r w:rsidR="00505A42">
        <w:rPr>
          <w:rFonts w:ascii="Georgia" w:hAnsi="Georgia" w:cs="Arial"/>
        </w:rPr>
        <w:t>less</w:t>
      </w:r>
      <w:r w:rsidR="00505A42" w:rsidRPr="00AF65CB">
        <w:rPr>
          <w:rFonts w:ascii="Georgia" w:hAnsi="Georgia" w:cs="Arial"/>
        </w:rPr>
        <w:t xml:space="preserve"> work.</w:t>
      </w:r>
    </w:p>
    <w:p w14:paraId="5A3A2434" w14:textId="77777777" w:rsidR="00505A42" w:rsidRPr="00AF65CB" w:rsidRDefault="00505A42" w:rsidP="00505A42">
      <w:pPr>
        <w:pStyle w:val="ActivityBody"/>
        <w:tabs>
          <w:tab w:val="left" w:pos="1440"/>
        </w:tabs>
        <w:rPr>
          <w:rFonts w:ascii="Georgia" w:hAnsi="Georgia" w:cs="Arial"/>
        </w:rPr>
      </w:pPr>
    </w:p>
    <w:p w14:paraId="038BCEC3" w14:textId="77777777" w:rsidR="00505A42" w:rsidRPr="00AF65CB" w:rsidRDefault="00505A42" w:rsidP="00505A42">
      <w:pPr>
        <w:pStyle w:val="ActivityBody"/>
        <w:tabs>
          <w:tab w:val="left" w:pos="1440"/>
        </w:tabs>
        <w:rPr>
          <w:rFonts w:ascii="Georgia" w:hAnsi="Georgia" w:cs="Arial"/>
        </w:rPr>
      </w:pPr>
      <w:r w:rsidRPr="00AF65CB">
        <w:rPr>
          <w:rFonts w:ascii="Georgia" w:hAnsi="Georgia" w:cs="Arial"/>
        </w:rPr>
        <w:t>What kind of interaction do you like on websites?</w:t>
      </w:r>
    </w:p>
    <w:p w14:paraId="2587C996" w14:textId="77777777" w:rsidR="00505A42" w:rsidRDefault="00505A42">
      <w:pPr>
        <w:pStyle w:val="ActivitySection"/>
        <w:rPr>
          <w:rFonts w:ascii="Georgia" w:hAnsi="Georgia"/>
        </w:rPr>
      </w:pPr>
    </w:p>
    <w:p w14:paraId="654D428D" w14:textId="77777777" w:rsidR="002124D2" w:rsidRPr="00F47E6A" w:rsidRDefault="007B6EF8">
      <w:pPr>
        <w:pStyle w:val="ActivitySection"/>
        <w:rPr>
          <w:rFonts w:ascii="Georgia" w:hAnsi="Georgia"/>
          <w:sz w:val="28"/>
        </w:rPr>
      </w:pPr>
      <w:r w:rsidRPr="00F47E6A">
        <w:rPr>
          <w:rFonts w:ascii="Georgia" w:hAnsi="Georgia"/>
          <w:sz w:val="28"/>
        </w:rPr>
        <w:t>Materials</w:t>
      </w:r>
    </w:p>
    <w:p w14:paraId="5FFF0ADD" w14:textId="77777777" w:rsidR="002E391B" w:rsidRPr="00AF65CB" w:rsidRDefault="002124D2" w:rsidP="006E7238">
      <w:pPr>
        <w:pStyle w:val="ActivitySection"/>
        <w:numPr>
          <w:ilvl w:val="0"/>
          <w:numId w:val="22"/>
        </w:numPr>
        <w:rPr>
          <w:rFonts w:ascii="Georgia" w:hAnsi="Georgia"/>
        </w:rPr>
      </w:pPr>
      <w:r w:rsidRPr="00AF65CB">
        <w:rPr>
          <w:rFonts w:ascii="Georgia" w:hAnsi="Georgia"/>
          <w:b w:val="0"/>
          <w:sz w:val="24"/>
          <w:szCs w:val="24"/>
        </w:rPr>
        <w:t>Computer wi</w:t>
      </w:r>
      <w:r w:rsidR="00BD5963">
        <w:rPr>
          <w:rFonts w:ascii="Georgia" w:hAnsi="Georgia"/>
          <w:b w:val="0"/>
          <w:sz w:val="24"/>
          <w:szCs w:val="24"/>
        </w:rPr>
        <w:t>th:</w:t>
      </w:r>
    </w:p>
    <w:p w14:paraId="5650B2D9" w14:textId="77777777" w:rsidR="002E391B" w:rsidRPr="00DE189D" w:rsidRDefault="007B6EF8" w:rsidP="006E7238">
      <w:pPr>
        <w:pStyle w:val="ActivitySection"/>
        <w:numPr>
          <w:ilvl w:val="1"/>
          <w:numId w:val="22"/>
        </w:numPr>
        <w:rPr>
          <w:rFonts w:ascii="Georgia" w:hAnsi="Georgia"/>
        </w:rPr>
      </w:pPr>
      <w:r>
        <w:rPr>
          <w:rFonts w:ascii="Georgia" w:hAnsi="Georgia"/>
          <w:b w:val="0"/>
          <w:sz w:val="24"/>
          <w:szCs w:val="24"/>
        </w:rPr>
        <w:t xml:space="preserve">Internet access and </w:t>
      </w:r>
      <w:r w:rsidR="002E391B" w:rsidRPr="00AF65CB">
        <w:rPr>
          <w:rFonts w:ascii="Georgia" w:hAnsi="Georgia"/>
          <w:b w:val="0"/>
          <w:sz w:val="24"/>
          <w:szCs w:val="24"/>
        </w:rPr>
        <w:t>Fi</w:t>
      </w:r>
      <w:r w:rsidR="005A4AD4">
        <w:rPr>
          <w:rFonts w:ascii="Georgia" w:hAnsi="Georgia"/>
          <w:b w:val="0"/>
          <w:sz w:val="24"/>
          <w:szCs w:val="24"/>
        </w:rPr>
        <w:t xml:space="preserve">refox with </w:t>
      </w:r>
      <w:r w:rsidR="00DE189D">
        <w:rPr>
          <w:rFonts w:ascii="Georgia" w:hAnsi="Georgia"/>
          <w:b w:val="0"/>
          <w:sz w:val="24"/>
          <w:szCs w:val="24"/>
        </w:rPr>
        <w:t xml:space="preserve">the </w:t>
      </w:r>
      <w:proofErr w:type="spellStart"/>
      <w:r w:rsidR="005A4AD4">
        <w:rPr>
          <w:rFonts w:ascii="Georgia" w:hAnsi="Georgia"/>
          <w:b w:val="0"/>
          <w:sz w:val="24"/>
          <w:szCs w:val="24"/>
        </w:rPr>
        <w:t>FireSSH</w:t>
      </w:r>
      <w:proofErr w:type="spellEnd"/>
      <w:r w:rsidR="005A4AD4">
        <w:rPr>
          <w:rFonts w:ascii="Georgia" w:hAnsi="Georgia"/>
          <w:b w:val="0"/>
          <w:sz w:val="24"/>
          <w:szCs w:val="24"/>
        </w:rPr>
        <w:t xml:space="preserve"> a</w:t>
      </w:r>
      <w:r w:rsidR="002E391B" w:rsidRPr="00AF65CB">
        <w:rPr>
          <w:rFonts w:ascii="Georgia" w:hAnsi="Georgia"/>
          <w:b w:val="0"/>
          <w:sz w:val="24"/>
          <w:szCs w:val="24"/>
        </w:rPr>
        <w:t>dd</w:t>
      </w:r>
      <w:r w:rsidR="005A4AD4">
        <w:rPr>
          <w:rFonts w:ascii="Georgia" w:hAnsi="Georgia"/>
          <w:b w:val="0"/>
          <w:sz w:val="24"/>
          <w:szCs w:val="24"/>
        </w:rPr>
        <w:t>-</w:t>
      </w:r>
      <w:r w:rsidR="002E391B" w:rsidRPr="00AF65CB">
        <w:rPr>
          <w:rFonts w:ascii="Georgia" w:hAnsi="Georgia"/>
          <w:b w:val="0"/>
          <w:sz w:val="24"/>
          <w:szCs w:val="24"/>
        </w:rPr>
        <w:t xml:space="preserve">on </w:t>
      </w:r>
    </w:p>
    <w:p w14:paraId="70EA249E" w14:textId="77777777" w:rsidR="00DE189D" w:rsidRPr="00AF65CB" w:rsidRDefault="00A842FF" w:rsidP="006E7238">
      <w:pPr>
        <w:pStyle w:val="ActivitySection"/>
        <w:numPr>
          <w:ilvl w:val="1"/>
          <w:numId w:val="22"/>
        </w:numPr>
        <w:rPr>
          <w:rFonts w:ascii="Georgia" w:hAnsi="Georgia"/>
        </w:rPr>
      </w:pPr>
      <w:r>
        <w:rPr>
          <w:rFonts w:ascii="Georgia" w:hAnsi="Georgia"/>
          <w:b w:val="0"/>
          <w:sz w:val="24"/>
          <w:szCs w:val="24"/>
        </w:rPr>
        <w:t>FileZ</w:t>
      </w:r>
      <w:r w:rsidR="00DE189D">
        <w:rPr>
          <w:rFonts w:ascii="Georgia" w:hAnsi="Georgia"/>
          <w:b w:val="0"/>
          <w:sz w:val="24"/>
          <w:szCs w:val="24"/>
        </w:rPr>
        <w:t>illa</w:t>
      </w:r>
    </w:p>
    <w:p w14:paraId="618BAFEA" w14:textId="77777777" w:rsidR="002E391B" w:rsidRPr="00AF65CB" w:rsidRDefault="002E391B" w:rsidP="006E7238">
      <w:pPr>
        <w:pStyle w:val="ActivitySection"/>
        <w:numPr>
          <w:ilvl w:val="1"/>
          <w:numId w:val="22"/>
        </w:numPr>
        <w:rPr>
          <w:rFonts w:ascii="Georgia" w:hAnsi="Georgia"/>
        </w:rPr>
      </w:pPr>
      <w:r w:rsidRPr="00AF65CB">
        <w:rPr>
          <w:rFonts w:ascii="Georgia" w:hAnsi="Georgia"/>
          <w:b w:val="0"/>
          <w:sz w:val="24"/>
          <w:szCs w:val="24"/>
        </w:rPr>
        <w:t xml:space="preserve">Notepad++ (Windows), or </w:t>
      </w:r>
      <w:proofErr w:type="spellStart"/>
      <w:r w:rsidRPr="00AF65CB">
        <w:rPr>
          <w:rFonts w:ascii="Georgia" w:hAnsi="Georgia"/>
          <w:b w:val="0"/>
          <w:sz w:val="24"/>
          <w:szCs w:val="24"/>
        </w:rPr>
        <w:t>TextWrangler</w:t>
      </w:r>
      <w:proofErr w:type="spellEnd"/>
      <w:r w:rsidRPr="00AF65CB">
        <w:rPr>
          <w:rFonts w:ascii="Georgia" w:hAnsi="Georgia"/>
          <w:b w:val="0"/>
          <w:sz w:val="24"/>
          <w:szCs w:val="24"/>
        </w:rPr>
        <w:t xml:space="preserve"> (Mac)</w:t>
      </w:r>
    </w:p>
    <w:p w14:paraId="46E8A136" w14:textId="33FAA29D" w:rsidR="00824B74" w:rsidRPr="00605A90" w:rsidRDefault="00E3013D" w:rsidP="006E7238">
      <w:pPr>
        <w:pStyle w:val="ActivitySection"/>
        <w:numPr>
          <w:ilvl w:val="0"/>
          <w:numId w:val="22"/>
        </w:numPr>
        <w:rPr>
          <w:rFonts w:ascii="Georgia" w:hAnsi="Georgia"/>
        </w:rPr>
      </w:pPr>
      <w:r>
        <w:rPr>
          <w:rFonts w:ascii="Georgia" w:hAnsi="Georgia"/>
          <w:b w:val="0"/>
          <w:sz w:val="24"/>
          <w:szCs w:val="24"/>
        </w:rPr>
        <w:t xml:space="preserve">Student </w:t>
      </w:r>
      <w:r w:rsidR="00D60870">
        <w:rPr>
          <w:rFonts w:ascii="Georgia" w:hAnsi="Georgia"/>
          <w:b w:val="0"/>
          <w:sz w:val="24"/>
          <w:szCs w:val="24"/>
        </w:rPr>
        <w:t>AWSS</w:t>
      </w:r>
      <w:r w:rsidR="00D324EF">
        <w:rPr>
          <w:rFonts w:ascii="Georgia" w:hAnsi="Georgia"/>
          <w:b w:val="0"/>
          <w:sz w:val="24"/>
          <w:szCs w:val="24"/>
        </w:rPr>
        <w:t xml:space="preserve"> </w:t>
      </w:r>
      <w:r w:rsidR="00B92E7D">
        <w:rPr>
          <w:rFonts w:ascii="Georgia" w:hAnsi="Georgia"/>
          <w:b w:val="0"/>
          <w:sz w:val="24"/>
          <w:szCs w:val="24"/>
        </w:rPr>
        <w:t>c</w:t>
      </w:r>
      <w:r>
        <w:rPr>
          <w:rFonts w:ascii="Georgia" w:hAnsi="Georgia"/>
          <w:b w:val="0"/>
          <w:sz w:val="24"/>
          <w:szCs w:val="24"/>
        </w:rPr>
        <w:t>redentials provided by the teacher</w:t>
      </w:r>
    </w:p>
    <w:p w14:paraId="657D8276" w14:textId="77777777" w:rsidR="007C4DED" w:rsidRPr="00AF65CB" w:rsidRDefault="007C4DED" w:rsidP="0098033D">
      <w:pPr>
        <w:pStyle w:val="ActivitySection"/>
        <w:ind w:left="720"/>
        <w:rPr>
          <w:rFonts w:ascii="Georgia" w:hAnsi="Georgia"/>
        </w:rPr>
      </w:pPr>
    </w:p>
    <w:p w14:paraId="1B02CDA6" w14:textId="77777777" w:rsidR="00AE65A2" w:rsidRPr="00F47E6A" w:rsidRDefault="002124D2" w:rsidP="007C4DED">
      <w:pPr>
        <w:pStyle w:val="ActivitySection"/>
        <w:rPr>
          <w:rFonts w:ascii="Georgia" w:hAnsi="Georgia"/>
          <w:sz w:val="28"/>
        </w:rPr>
      </w:pPr>
      <w:r w:rsidRPr="00F47E6A">
        <w:rPr>
          <w:rFonts w:ascii="Georgia" w:hAnsi="Georgia"/>
          <w:sz w:val="28"/>
        </w:rPr>
        <w:t>Pro</w:t>
      </w:r>
      <w:r w:rsidR="00AE65A2" w:rsidRPr="00F47E6A">
        <w:rPr>
          <w:rFonts w:ascii="Georgia" w:hAnsi="Georgia"/>
          <w:sz w:val="28"/>
        </w:rPr>
        <w:t>cedure</w:t>
      </w:r>
    </w:p>
    <w:p w14:paraId="5598188B" w14:textId="77777777" w:rsidR="00B96698" w:rsidRPr="005B00E5" w:rsidRDefault="00F7672E" w:rsidP="006E7238">
      <w:pPr>
        <w:pStyle w:val="ActivityBody"/>
        <w:numPr>
          <w:ilvl w:val="0"/>
          <w:numId w:val="21"/>
        </w:numPr>
        <w:ind w:left="720"/>
        <w:rPr>
          <w:rFonts w:ascii="Georgia" w:hAnsi="Georgia"/>
          <w:b/>
        </w:rPr>
      </w:pPr>
      <w:r w:rsidRPr="00AF65CB">
        <w:rPr>
          <w:rFonts w:ascii="Georgia" w:hAnsi="Georgia"/>
        </w:rPr>
        <w:t xml:space="preserve">Form pairs </w:t>
      </w:r>
      <w:r w:rsidR="00E55341" w:rsidRPr="00AF65CB">
        <w:rPr>
          <w:rFonts w:ascii="Georgia" w:hAnsi="Georgia"/>
        </w:rPr>
        <w:t xml:space="preserve">as </w:t>
      </w:r>
      <w:r w:rsidR="00AF65CB" w:rsidRPr="00AF65CB">
        <w:rPr>
          <w:rFonts w:ascii="Georgia" w:hAnsi="Georgia"/>
        </w:rPr>
        <w:t>directed by your instructor</w:t>
      </w:r>
      <w:r w:rsidR="005529B0">
        <w:rPr>
          <w:rFonts w:ascii="Georgia" w:hAnsi="Georgia"/>
        </w:rPr>
        <w:t>.</w:t>
      </w:r>
      <w:r w:rsidR="005B00E5">
        <w:rPr>
          <w:rFonts w:ascii="Georgia" w:hAnsi="Georgia"/>
        </w:rPr>
        <w:t xml:space="preserve"> </w:t>
      </w:r>
      <w:r w:rsidR="005529B0" w:rsidRPr="00DA6E3B">
        <w:rPr>
          <w:rFonts w:ascii="Georgia" w:hAnsi="Georgia"/>
        </w:rPr>
        <w:t xml:space="preserve">Meet or greet each other to practice professional skills.  </w:t>
      </w:r>
      <w:r w:rsidR="005B00E5">
        <w:rPr>
          <w:rFonts w:ascii="Georgia" w:hAnsi="Georgia"/>
        </w:rPr>
        <w:t>Make sure to address:</w:t>
      </w:r>
    </w:p>
    <w:p w14:paraId="46F27206" w14:textId="77777777" w:rsidR="005B00E5" w:rsidRPr="005B00E5" w:rsidRDefault="005B00E5" w:rsidP="006E7238">
      <w:pPr>
        <w:pStyle w:val="ActivityBody"/>
        <w:numPr>
          <w:ilvl w:val="1"/>
          <w:numId w:val="21"/>
        </w:numPr>
        <w:rPr>
          <w:rFonts w:ascii="Georgia" w:hAnsi="Georgia"/>
          <w:b/>
        </w:rPr>
      </w:pPr>
      <w:r>
        <w:rPr>
          <w:rFonts w:ascii="Georgia" w:hAnsi="Georgia"/>
        </w:rPr>
        <w:t>How you will handle version control</w:t>
      </w:r>
    </w:p>
    <w:p w14:paraId="5E0D2EBD" w14:textId="77777777" w:rsidR="005B00E5" w:rsidRPr="005B00E5" w:rsidRDefault="00A842FF" w:rsidP="006E7238">
      <w:pPr>
        <w:pStyle w:val="ActivityBody"/>
        <w:numPr>
          <w:ilvl w:val="1"/>
          <w:numId w:val="21"/>
        </w:numPr>
        <w:rPr>
          <w:rFonts w:ascii="Georgia" w:hAnsi="Georgia"/>
          <w:b/>
        </w:rPr>
      </w:pPr>
      <w:r>
        <w:rPr>
          <w:rFonts w:ascii="Georgia" w:hAnsi="Georgia"/>
        </w:rPr>
        <w:t>Brain</w:t>
      </w:r>
      <w:r w:rsidR="005B00E5">
        <w:rPr>
          <w:rFonts w:ascii="Georgia" w:hAnsi="Georgia"/>
        </w:rPr>
        <w:t>storming norms</w:t>
      </w:r>
    </w:p>
    <w:p w14:paraId="3AC6EB57" w14:textId="77777777" w:rsidR="009E3C99" w:rsidRPr="00AF65CB" w:rsidRDefault="009E3C99" w:rsidP="00B96698">
      <w:pPr>
        <w:pStyle w:val="ActivityBody"/>
        <w:ind w:left="0"/>
        <w:rPr>
          <w:rFonts w:ascii="Georgia" w:hAnsi="Georgia"/>
          <w:b/>
        </w:rPr>
      </w:pPr>
    </w:p>
    <w:p w14:paraId="7C3F4AE8" w14:textId="77777777" w:rsidR="00B96698" w:rsidRPr="00AF65CB" w:rsidRDefault="00B96698" w:rsidP="00B96698">
      <w:pPr>
        <w:pStyle w:val="ActivityBody"/>
        <w:ind w:left="0"/>
        <w:rPr>
          <w:rFonts w:ascii="Georgia" w:hAnsi="Georgia"/>
          <w:b/>
        </w:rPr>
      </w:pPr>
      <w:r w:rsidRPr="00AF65CB">
        <w:rPr>
          <w:rFonts w:ascii="Georgia" w:hAnsi="Georgia"/>
          <w:b/>
        </w:rPr>
        <w:t xml:space="preserve">Part I: </w:t>
      </w:r>
      <w:r w:rsidR="004F34D7">
        <w:rPr>
          <w:rFonts w:ascii="Georgia" w:hAnsi="Georgia"/>
          <w:b/>
        </w:rPr>
        <w:t>W3C, Standards and Protocols Revisited</w:t>
      </w:r>
    </w:p>
    <w:p w14:paraId="2329B279" w14:textId="77777777" w:rsidR="00B96698" w:rsidRPr="00AF65CB" w:rsidRDefault="00B96698" w:rsidP="00E65D39">
      <w:pPr>
        <w:pStyle w:val="ListParagraph"/>
        <w:rPr>
          <w:rFonts w:ascii="Georgia" w:hAnsi="Georgia"/>
          <w:b/>
        </w:rPr>
      </w:pPr>
    </w:p>
    <w:p w14:paraId="11B0A01B" w14:textId="77777777" w:rsidR="004F34D7" w:rsidRPr="00C858B0" w:rsidRDefault="007139DA" w:rsidP="006E7238">
      <w:pPr>
        <w:pStyle w:val="ActivityBody"/>
        <w:numPr>
          <w:ilvl w:val="0"/>
          <w:numId w:val="21"/>
        </w:numPr>
        <w:ind w:left="720"/>
        <w:rPr>
          <w:rFonts w:ascii="Georgia" w:hAnsi="Georgia"/>
        </w:rPr>
      </w:pPr>
      <w:r>
        <w:rPr>
          <w:rFonts w:ascii="Georgia" w:hAnsi="Georgia"/>
        </w:rPr>
        <w:lastRenderedPageBreak/>
        <w:t>As noted in</w:t>
      </w:r>
      <w:r w:rsidR="009365F8">
        <w:rPr>
          <w:rFonts w:ascii="Georgia" w:hAnsi="Georgia"/>
        </w:rPr>
        <w:t xml:space="preserve"> an earlier activity</w:t>
      </w:r>
      <w:r w:rsidR="004F34D7">
        <w:rPr>
          <w:rFonts w:ascii="Georgia" w:hAnsi="Georgia"/>
        </w:rPr>
        <w:t xml:space="preserve">, </w:t>
      </w:r>
      <w:r w:rsidR="00036ACD">
        <w:rPr>
          <w:rFonts w:ascii="Georgia" w:hAnsi="Georgia"/>
        </w:rPr>
        <w:t>W3C</w:t>
      </w:r>
      <w:r w:rsidR="004F34D7">
        <w:rPr>
          <w:rFonts w:ascii="Georgia" w:hAnsi="Georgia"/>
        </w:rPr>
        <w:t xml:space="preserve"> develop</w:t>
      </w:r>
      <w:r w:rsidR="00036ACD">
        <w:rPr>
          <w:rFonts w:ascii="Georgia" w:hAnsi="Georgia"/>
        </w:rPr>
        <w:t xml:space="preserve">s </w:t>
      </w:r>
      <w:r w:rsidR="004F34D7">
        <w:rPr>
          <w:rFonts w:ascii="Georgia" w:hAnsi="Georgia"/>
        </w:rPr>
        <w:t xml:space="preserve">many of the standards and protocols </w:t>
      </w:r>
      <w:r w:rsidR="00036ACD">
        <w:rPr>
          <w:rFonts w:ascii="Georgia" w:hAnsi="Georgia"/>
        </w:rPr>
        <w:t>for web technologies.</w:t>
      </w:r>
      <w:r w:rsidR="004F34D7">
        <w:rPr>
          <w:rFonts w:ascii="Georgia" w:hAnsi="Georgia"/>
        </w:rPr>
        <w:t xml:space="preserve"> They have a process that they follow to ensure that technical specifications and recommendations for technologies are th</w:t>
      </w:r>
      <w:r w:rsidR="00A842FF">
        <w:rPr>
          <w:rFonts w:ascii="Georgia" w:hAnsi="Georgia"/>
        </w:rPr>
        <w:t>e best they can be. For more in-</w:t>
      </w:r>
      <w:r w:rsidR="004F34D7">
        <w:rPr>
          <w:rFonts w:ascii="Georgia" w:hAnsi="Georgia"/>
        </w:rPr>
        <w:t xml:space="preserve">depth information about this process, go to </w:t>
      </w:r>
      <w:hyperlink r:id="rId11" w:history="1">
        <w:r w:rsidR="004F34D7" w:rsidRPr="007B6EF8">
          <w:rPr>
            <w:rStyle w:val="Hyperlink"/>
            <w:rFonts w:ascii="Georgia" w:hAnsi="Georgia"/>
            <w:b w:val="0"/>
          </w:rPr>
          <w:t>http://www.w3.org/2005/10/Process-20051014/intro.html</w:t>
        </w:r>
      </w:hyperlink>
      <w:r w:rsidR="004F34D7">
        <w:rPr>
          <w:rFonts w:ascii="Georgia" w:hAnsi="Georgia"/>
        </w:rPr>
        <w:t>. Read the excerpt</w:t>
      </w:r>
      <w:r w:rsidR="00E9176E">
        <w:rPr>
          <w:rFonts w:ascii="Georgia" w:hAnsi="Georgia"/>
        </w:rPr>
        <w:t xml:space="preserve"> below and then fill</w:t>
      </w:r>
      <w:r w:rsidR="00C858B0">
        <w:rPr>
          <w:rFonts w:ascii="Georgia" w:hAnsi="Georgia"/>
        </w:rPr>
        <w:t xml:space="preserve"> in the blanks with the appropriate bolded term</w:t>
      </w:r>
      <w:r w:rsidR="004F34D7">
        <w:rPr>
          <w:rFonts w:ascii="Georgia" w:hAnsi="Georgia"/>
        </w:rPr>
        <w:t>.</w:t>
      </w:r>
    </w:p>
    <w:p w14:paraId="3FFADE9C" w14:textId="77777777" w:rsidR="002215E4" w:rsidRPr="009365F8" w:rsidRDefault="007B6EF8" w:rsidP="002215E4">
      <w:pPr>
        <w:pStyle w:val="NormalWeb"/>
        <w:ind w:left="1080"/>
        <w:rPr>
          <w:rFonts w:ascii="Georgia" w:hAnsi="Georgia" w:cs="Arial"/>
          <w:i/>
          <w:color w:val="000000"/>
        </w:rPr>
      </w:pPr>
      <w:r>
        <w:rPr>
          <w:rStyle w:val="apple-converted-space"/>
          <w:rFonts w:ascii="Georgia" w:hAnsi="Georgia" w:cs="Arial"/>
          <w:i/>
          <w:color w:val="000000"/>
          <w:sz w:val="27"/>
          <w:szCs w:val="27"/>
          <w:shd w:val="clear" w:color="auto" w:fill="FFFFFF"/>
        </w:rPr>
        <w:t>An</w:t>
      </w:r>
      <w:r>
        <w:rPr>
          <w:rFonts w:ascii="Georgia" w:hAnsi="Georgia" w:cs="Arial"/>
          <w:i/>
          <w:color w:val="000000"/>
          <w:shd w:val="clear" w:color="auto" w:fill="FFFFFF"/>
        </w:rPr>
        <w:t xml:space="preserve"> </w:t>
      </w:r>
      <w:r>
        <w:rPr>
          <w:rFonts w:ascii="Georgia" w:hAnsi="Georgia" w:cs="Arial"/>
          <w:b/>
          <w:i/>
          <w:color w:val="000000"/>
          <w:shd w:val="clear" w:color="auto" w:fill="FFFFFF"/>
        </w:rPr>
        <w:t>A</w:t>
      </w:r>
      <w:r w:rsidRPr="007B6EF8">
        <w:rPr>
          <w:rFonts w:ascii="Georgia" w:hAnsi="Georgia" w:cs="Arial"/>
          <w:b/>
          <w:i/>
          <w:color w:val="000000"/>
          <w:shd w:val="clear" w:color="auto" w:fill="FFFFFF"/>
        </w:rPr>
        <w:t>ctivity</w:t>
      </w:r>
      <w:r>
        <w:rPr>
          <w:rFonts w:ascii="Georgia" w:hAnsi="Georgia" w:cs="Arial"/>
          <w:i/>
          <w:color w:val="000000"/>
          <w:shd w:val="clear" w:color="auto" w:fill="FFFFFF"/>
        </w:rPr>
        <w:t xml:space="preserve"> organizes th</w:t>
      </w:r>
      <w:r w:rsidR="004F34D7" w:rsidRPr="007B6EF8">
        <w:rPr>
          <w:rFonts w:ascii="Georgia" w:hAnsi="Georgia" w:cs="Arial"/>
          <w:i/>
          <w:color w:val="000000"/>
          <w:shd w:val="clear" w:color="auto" w:fill="FFFFFF"/>
        </w:rPr>
        <w:t xml:space="preserve">e </w:t>
      </w:r>
      <w:r w:rsidR="004F34D7" w:rsidRPr="009365F8">
        <w:rPr>
          <w:rFonts w:ascii="Georgia" w:hAnsi="Georgia" w:cs="Arial"/>
          <w:i/>
          <w:color w:val="000000"/>
          <w:shd w:val="clear" w:color="auto" w:fill="FFFFFF"/>
        </w:rPr>
        <w:t>work necessary for the development or evolution of a Web technology.</w:t>
      </w:r>
      <w:r w:rsidR="002215E4" w:rsidRPr="009365F8">
        <w:rPr>
          <w:rFonts w:ascii="Georgia" w:hAnsi="Georgia" w:cs="Arial"/>
          <w:i/>
          <w:color w:val="000000"/>
          <w:shd w:val="clear" w:color="auto" w:fill="FFFFFF"/>
        </w:rPr>
        <w:t xml:space="preserve"> W3C starts an Activity based on int</w:t>
      </w:r>
      <w:r w:rsidR="00036ACD">
        <w:rPr>
          <w:rFonts w:ascii="Georgia" w:hAnsi="Georgia" w:cs="Arial"/>
          <w:i/>
          <w:color w:val="000000"/>
          <w:shd w:val="clear" w:color="auto" w:fill="FFFFFF"/>
        </w:rPr>
        <w:t>erest from the Members and Team.</w:t>
      </w:r>
      <w:r w:rsidR="002215E4" w:rsidRPr="009365F8">
        <w:rPr>
          <w:rFonts w:ascii="Georgia" w:hAnsi="Georgia" w:cs="Arial"/>
          <w:i/>
          <w:color w:val="000000"/>
          <w:shd w:val="clear" w:color="auto" w:fill="FFFFFF"/>
        </w:rPr>
        <w:t xml:space="preserve"> </w:t>
      </w:r>
      <w:r w:rsidR="002215E4" w:rsidRPr="009365F8">
        <w:rPr>
          <w:rFonts w:ascii="Georgia" w:hAnsi="Georgia" w:cs="Arial"/>
          <w:b/>
          <w:i/>
          <w:color w:val="000000"/>
          <w:shd w:val="clear" w:color="auto" w:fill="FFFFFF"/>
        </w:rPr>
        <w:t>Working Groups</w:t>
      </w:r>
      <w:r w:rsidR="002215E4" w:rsidRPr="009365F8">
        <w:rPr>
          <w:rFonts w:ascii="Georgia" w:hAnsi="Georgia" w:cs="Arial"/>
          <w:i/>
          <w:color w:val="000000"/>
          <w:shd w:val="clear" w:color="auto" w:fill="FFFFFF"/>
        </w:rPr>
        <w:t xml:space="preserve"> typically produce deliverables (e.g.,</w:t>
      </w:r>
      <w:r w:rsidR="00036ACD">
        <w:rPr>
          <w:rStyle w:val="apple-converted-space"/>
          <w:rFonts w:ascii="Georgia" w:hAnsi="Georgia" w:cs="Arial"/>
          <w:i/>
          <w:color w:val="000000"/>
          <w:shd w:val="clear" w:color="auto" w:fill="FFFFFF"/>
        </w:rPr>
        <w:t xml:space="preserve"> </w:t>
      </w:r>
      <w:r w:rsidR="002215E4" w:rsidRPr="009365F8">
        <w:rPr>
          <w:rFonts w:ascii="Georgia" w:hAnsi="Georgia" w:cs="Arial"/>
          <w:i/>
          <w:color w:val="000000"/>
          <w:shd w:val="clear" w:color="auto" w:fill="FFFFFF"/>
        </w:rPr>
        <w:t>software, test suites, and revie</w:t>
      </w:r>
      <w:r w:rsidR="00036ACD">
        <w:rPr>
          <w:rFonts w:ascii="Georgia" w:hAnsi="Georgia" w:cs="Arial"/>
          <w:i/>
          <w:color w:val="000000"/>
          <w:shd w:val="clear" w:color="auto" w:fill="FFFFFF"/>
        </w:rPr>
        <w:t>ws</w:t>
      </w:r>
      <w:r w:rsidR="002215E4" w:rsidRPr="009365F8">
        <w:rPr>
          <w:rFonts w:ascii="Georgia" w:hAnsi="Georgia" w:cs="Arial"/>
          <w:i/>
          <w:color w:val="000000"/>
          <w:shd w:val="clear" w:color="auto" w:fill="FFFFFF"/>
        </w:rPr>
        <w:t>). There are</w:t>
      </w:r>
      <w:r w:rsidR="002215E4" w:rsidRPr="009365F8">
        <w:rPr>
          <w:rStyle w:val="apple-converted-space"/>
          <w:rFonts w:ascii="Georgia" w:hAnsi="Georgia" w:cs="Arial"/>
          <w:i/>
          <w:color w:val="000000"/>
          <w:shd w:val="clear" w:color="auto" w:fill="FFFFFF"/>
        </w:rPr>
        <w:t> </w:t>
      </w:r>
      <w:r w:rsidR="002215E4" w:rsidRPr="007B6EF8">
        <w:rPr>
          <w:rFonts w:ascii="Georgia" w:hAnsi="Georgia"/>
          <w:i/>
        </w:rPr>
        <w:t>Good Standing</w:t>
      </w:r>
      <w:r w:rsidR="002215E4" w:rsidRPr="009365F8">
        <w:rPr>
          <w:rFonts w:ascii="Georgia" w:hAnsi="Georgia" w:cs="Arial"/>
          <w:i/>
          <w:color w:val="000000"/>
          <w:shd w:val="clear" w:color="auto" w:fill="FFFFFF"/>
        </w:rPr>
        <w:t xml:space="preserve"> requirements for Working Group participatio</w:t>
      </w:r>
      <w:r w:rsidR="00036ACD">
        <w:rPr>
          <w:rFonts w:ascii="Georgia" w:hAnsi="Georgia" w:cs="Arial"/>
          <w:i/>
          <w:color w:val="000000"/>
          <w:shd w:val="clear" w:color="auto" w:fill="FFFFFF"/>
        </w:rPr>
        <w:t>n.</w:t>
      </w:r>
      <w:r w:rsidR="002215E4" w:rsidRPr="009365F8">
        <w:rPr>
          <w:rStyle w:val="apple-converted-space"/>
          <w:rFonts w:ascii="Georgia" w:hAnsi="Georgia" w:cs="Arial"/>
          <w:i/>
          <w:color w:val="000000"/>
          <w:shd w:val="clear" w:color="auto" w:fill="FFFFFF"/>
        </w:rPr>
        <w:t xml:space="preserve"> </w:t>
      </w:r>
      <w:r w:rsidR="002215E4" w:rsidRPr="009365F8">
        <w:rPr>
          <w:rFonts w:ascii="Georgia" w:hAnsi="Georgia" w:cs="Arial"/>
          <w:i/>
          <w:color w:val="000000"/>
        </w:rPr>
        <w:t>The W3C technical report development process is the set of steps and requirements followed by W3C</w:t>
      </w:r>
      <w:r w:rsidR="002215E4" w:rsidRPr="009365F8">
        <w:rPr>
          <w:rStyle w:val="apple-converted-space"/>
          <w:rFonts w:ascii="Georgia" w:hAnsi="Georgia"/>
          <w:i/>
          <w:color w:val="000000"/>
        </w:rPr>
        <w:t> </w:t>
      </w:r>
      <w:r w:rsidR="002215E4" w:rsidRPr="009365F8">
        <w:rPr>
          <w:rFonts w:ascii="Georgia" w:hAnsi="Georgia" w:cs="Arial"/>
          <w:i/>
          <w:color w:val="000000"/>
        </w:rPr>
        <w:t xml:space="preserve">Working Groups </w:t>
      </w:r>
      <w:r w:rsidR="00C858B0" w:rsidRPr="009365F8">
        <w:rPr>
          <w:rFonts w:ascii="Georgia" w:hAnsi="Georgia" w:cs="Arial"/>
          <w:i/>
          <w:color w:val="000000"/>
        </w:rPr>
        <w:t>to standardize Web technolog</w:t>
      </w:r>
      <w:r>
        <w:rPr>
          <w:rFonts w:ascii="Georgia" w:hAnsi="Georgia" w:cs="Arial"/>
          <w:i/>
          <w:color w:val="000000"/>
        </w:rPr>
        <w:t>y,</w:t>
      </w:r>
      <w:r w:rsidR="00C858B0" w:rsidRPr="009365F8">
        <w:rPr>
          <w:rFonts w:ascii="Georgia" w:hAnsi="Georgia" w:cs="Arial"/>
          <w:i/>
          <w:color w:val="000000"/>
        </w:rPr>
        <w:t xml:space="preserve"> </w:t>
      </w:r>
      <w:r w:rsidR="002215E4" w:rsidRPr="009365F8">
        <w:rPr>
          <w:rFonts w:ascii="Georgia" w:hAnsi="Georgia" w:cs="Arial"/>
          <w:i/>
          <w:color w:val="000000"/>
        </w:rPr>
        <w:t>specifications and guidelines</w:t>
      </w:r>
      <w:r w:rsidR="00036ACD">
        <w:rPr>
          <w:rFonts w:ascii="Georgia" w:hAnsi="Georgia" w:cs="Arial"/>
          <w:i/>
          <w:color w:val="000000"/>
        </w:rPr>
        <w:t xml:space="preserve"> </w:t>
      </w:r>
      <w:r w:rsidR="002215E4" w:rsidRPr="009365F8">
        <w:rPr>
          <w:rFonts w:ascii="Georgia" w:hAnsi="Georgia" w:cs="Arial"/>
          <w:i/>
          <w:color w:val="000000"/>
        </w:rPr>
        <w:t xml:space="preserve">called </w:t>
      </w:r>
      <w:r w:rsidR="002215E4" w:rsidRPr="009365F8">
        <w:rPr>
          <w:rFonts w:ascii="Georgia" w:hAnsi="Georgia" w:cs="Arial"/>
          <w:b/>
          <w:i/>
          <w:color w:val="000000"/>
        </w:rPr>
        <w:t>technical reports</w:t>
      </w:r>
      <w:r w:rsidR="00C858B0" w:rsidRPr="009365F8">
        <w:rPr>
          <w:rFonts w:ascii="Georgia" w:hAnsi="Georgia" w:cs="Arial"/>
          <w:i/>
          <w:color w:val="000000"/>
        </w:rPr>
        <w:t>.</w:t>
      </w:r>
    </w:p>
    <w:p w14:paraId="163AE65C" w14:textId="67927909" w:rsidR="00E9176E" w:rsidRDefault="00C858B0" w:rsidP="00E9176E">
      <w:pPr>
        <w:pStyle w:val="ActivityBody"/>
        <w:ind w:left="1080"/>
        <w:rPr>
          <w:rFonts w:ascii="Georgia" w:hAnsi="Georgia"/>
        </w:rPr>
      </w:pPr>
      <w:r>
        <w:rPr>
          <w:rFonts w:ascii="Georgia" w:hAnsi="Georgia"/>
        </w:rPr>
        <w:t xml:space="preserve">The W3C advisory committee must review every proposal for </w:t>
      </w:r>
      <w:proofErr w:type="gramStart"/>
      <w:r>
        <w:rPr>
          <w:rFonts w:ascii="Georgia" w:hAnsi="Georgia"/>
        </w:rPr>
        <w:t>a(</w:t>
      </w:r>
      <w:proofErr w:type="gramEnd"/>
      <w:r>
        <w:rPr>
          <w:rFonts w:ascii="Georgia" w:hAnsi="Georgia"/>
        </w:rPr>
        <w:t>n) ______</w:t>
      </w:r>
      <w:r w:rsidR="00695053">
        <w:rPr>
          <w:rFonts w:ascii="Georgia" w:hAnsi="Georgia"/>
          <w:color w:val="FF0000"/>
        </w:rPr>
        <w:t>Activity</w:t>
      </w:r>
      <w:r>
        <w:rPr>
          <w:rFonts w:ascii="Georgia" w:hAnsi="Georgia"/>
        </w:rPr>
        <w:t>_____</w:t>
      </w:r>
      <w:r w:rsidR="00E9176E">
        <w:rPr>
          <w:rFonts w:ascii="Georgia" w:hAnsi="Georgia"/>
        </w:rPr>
        <w:t>__</w:t>
      </w:r>
      <w:r>
        <w:rPr>
          <w:rFonts w:ascii="Georgia" w:hAnsi="Georgia"/>
        </w:rPr>
        <w:t xml:space="preserve">__  .  </w:t>
      </w:r>
      <w:r w:rsidR="00E9176E">
        <w:rPr>
          <w:rFonts w:ascii="Georgia" w:hAnsi="Georgia"/>
        </w:rPr>
        <w:t>_______</w:t>
      </w:r>
      <w:r w:rsidR="00695053" w:rsidRPr="00695053">
        <w:rPr>
          <w:rFonts w:ascii="Georgia" w:hAnsi="Georgia"/>
          <w:color w:val="FF0000"/>
        </w:rPr>
        <w:t>Working groups</w:t>
      </w:r>
      <w:r w:rsidR="00E9176E">
        <w:rPr>
          <w:rFonts w:ascii="Georgia" w:hAnsi="Georgia"/>
        </w:rPr>
        <w:t xml:space="preserve">______ made up of </w:t>
      </w:r>
      <w:r w:rsidR="005A4AD4">
        <w:rPr>
          <w:rFonts w:ascii="Georgia" w:hAnsi="Georgia"/>
        </w:rPr>
        <w:t>representa</w:t>
      </w:r>
      <w:r w:rsidR="00E9176E">
        <w:rPr>
          <w:rFonts w:ascii="Georgia" w:hAnsi="Georgia"/>
        </w:rPr>
        <w:t>tives of the W3C membership g</w:t>
      </w:r>
      <w:r w:rsidR="00A842FF">
        <w:rPr>
          <w:rFonts w:ascii="Georgia" w:hAnsi="Georgia"/>
        </w:rPr>
        <w:t>roup, invited experts, and W3C. T</w:t>
      </w:r>
      <w:r w:rsidR="00E9176E">
        <w:rPr>
          <w:rFonts w:ascii="Georgia" w:hAnsi="Georgia"/>
        </w:rPr>
        <w:t>eam me</w:t>
      </w:r>
      <w:r w:rsidR="005A4AD4">
        <w:rPr>
          <w:rFonts w:ascii="Georgia" w:hAnsi="Georgia"/>
        </w:rPr>
        <w:t>m</w:t>
      </w:r>
      <w:r w:rsidR="00E9176E">
        <w:rPr>
          <w:rFonts w:ascii="Georgia" w:hAnsi="Georgia"/>
        </w:rPr>
        <w:t>bers work on the ______</w:t>
      </w:r>
      <w:r w:rsidR="00695053" w:rsidRPr="00695053">
        <w:rPr>
          <w:rFonts w:ascii="Georgia" w:hAnsi="Georgia"/>
          <w:color w:val="FF0000"/>
        </w:rPr>
        <w:t>Activity</w:t>
      </w:r>
      <w:r w:rsidR="00E9176E">
        <w:rPr>
          <w:rFonts w:ascii="Georgia" w:hAnsi="Georgia"/>
        </w:rPr>
        <w:t>________ which may involve writing one or more ______</w:t>
      </w:r>
      <w:r w:rsidR="00695053" w:rsidRPr="00695053">
        <w:rPr>
          <w:rFonts w:ascii="Georgia" w:hAnsi="Georgia"/>
          <w:color w:val="FF0000"/>
        </w:rPr>
        <w:t>technical reports</w:t>
      </w:r>
      <w:r w:rsidR="00E9176E">
        <w:rPr>
          <w:rFonts w:ascii="Georgia" w:hAnsi="Georgia"/>
        </w:rPr>
        <w:t xml:space="preserve">_______. These go through an extensive review process that includes </w:t>
      </w:r>
      <w:r w:rsidR="00E9176E" w:rsidRPr="009365F8">
        <w:rPr>
          <w:rFonts w:ascii="Georgia" w:hAnsi="Georgia"/>
          <w:b/>
        </w:rPr>
        <w:t xml:space="preserve">Requests </w:t>
      </w:r>
      <w:proofErr w:type="gramStart"/>
      <w:r w:rsidR="00E9176E" w:rsidRPr="009365F8">
        <w:rPr>
          <w:rFonts w:ascii="Georgia" w:hAnsi="Georgia"/>
          <w:b/>
        </w:rPr>
        <w:t>For</w:t>
      </w:r>
      <w:proofErr w:type="gramEnd"/>
      <w:r w:rsidR="00E9176E" w:rsidRPr="009365F8">
        <w:rPr>
          <w:rFonts w:ascii="Georgia" w:hAnsi="Georgia"/>
          <w:b/>
        </w:rPr>
        <w:t xml:space="preserve"> Comments</w:t>
      </w:r>
      <w:r w:rsidR="00572CD0">
        <w:rPr>
          <w:rFonts w:ascii="Georgia" w:hAnsi="Georgia"/>
        </w:rPr>
        <w:t xml:space="preserve"> (RFC)</w:t>
      </w:r>
      <w:r w:rsidR="00E9176E">
        <w:rPr>
          <w:rFonts w:ascii="Georgia" w:hAnsi="Georgia"/>
        </w:rPr>
        <w:t>. At any point in the process</w:t>
      </w:r>
      <w:r w:rsidR="00A842FF">
        <w:rPr>
          <w:rFonts w:ascii="Georgia" w:hAnsi="Georgia"/>
        </w:rPr>
        <w:t>,</w:t>
      </w:r>
      <w:r w:rsidR="00E9176E">
        <w:rPr>
          <w:rFonts w:ascii="Georgia" w:hAnsi="Georgia"/>
        </w:rPr>
        <w:t xml:space="preserve"> </w:t>
      </w:r>
      <w:proofErr w:type="gramStart"/>
      <w:r w:rsidR="00E9176E">
        <w:rPr>
          <w:rFonts w:ascii="Georgia" w:hAnsi="Georgia"/>
        </w:rPr>
        <w:t>a(</w:t>
      </w:r>
      <w:proofErr w:type="gramEnd"/>
      <w:r w:rsidR="00E9176E">
        <w:rPr>
          <w:rFonts w:ascii="Georgia" w:hAnsi="Georgia"/>
        </w:rPr>
        <w:t>n) _____</w:t>
      </w:r>
      <w:r w:rsidR="00695053" w:rsidRPr="00695053">
        <w:rPr>
          <w:rFonts w:ascii="Georgia" w:hAnsi="Georgia"/>
          <w:color w:val="FF0000"/>
        </w:rPr>
        <w:t>Activity</w:t>
      </w:r>
      <w:r w:rsidR="00E9176E">
        <w:rPr>
          <w:rFonts w:ascii="Georgia" w:hAnsi="Georgia"/>
        </w:rPr>
        <w:t>_________ may be terminated.</w:t>
      </w:r>
    </w:p>
    <w:p w14:paraId="6CA4092C" w14:textId="77777777" w:rsidR="00930051" w:rsidRDefault="00930051" w:rsidP="00E9176E">
      <w:pPr>
        <w:pStyle w:val="ActivityBody"/>
        <w:ind w:left="1080"/>
        <w:rPr>
          <w:rFonts w:ascii="Georgia" w:hAnsi="Georgia"/>
        </w:rPr>
      </w:pPr>
    </w:p>
    <w:p w14:paraId="6C00CE33" w14:textId="77777777" w:rsidR="00930051" w:rsidRDefault="00930051" w:rsidP="00930051">
      <w:pPr>
        <w:pStyle w:val="ActivityBody"/>
        <w:ind w:left="720"/>
        <w:rPr>
          <w:rFonts w:ascii="Georgia" w:hAnsi="Georgia"/>
        </w:rPr>
      </w:pPr>
      <w:r>
        <w:rPr>
          <w:rFonts w:ascii="Georgia" w:hAnsi="Georgia"/>
        </w:rPr>
        <w:t>Requests for comments are documents produced by the IETF (Internet Engineering Task Force) that describe proposals for adoption as Internet standards.</w:t>
      </w:r>
    </w:p>
    <w:p w14:paraId="75F3660C" w14:textId="77777777" w:rsidR="00E9176E" w:rsidRDefault="00E9176E" w:rsidP="00E9176E">
      <w:pPr>
        <w:pStyle w:val="ActivityBody"/>
        <w:ind w:left="1080"/>
        <w:rPr>
          <w:rFonts w:ascii="Georgia" w:hAnsi="Georgia"/>
        </w:rPr>
      </w:pPr>
    </w:p>
    <w:p w14:paraId="159ECD61" w14:textId="77777777" w:rsidR="007416E4" w:rsidRDefault="00E9176E" w:rsidP="006E7238">
      <w:pPr>
        <w:pStyle w:val="ActivityBody"/>
        <w:numPr>
          <w:ilvl w:val="0"/>
          <w:numId w:val="21"/>
        </w:numPr>
        <w:rPr>
          <w:rFonts w:ascii="Georgia" w:hAnsi="Georgia"/>
        </w:rPr>
      </w:pPr>
      <w:r>
        <w:rPr>
          <w:rFonts w:ascii="Georgia" w:hAnsi="Georgia"/>
        </w:rPr>
        <w:t xml:space="preserve">One of the protocols that we will be examining and using in this lesson is </w:t>
      </w:r>
      <w:r w:rsidR="00572CD0">
        <w:rPr>
          <w:rFonts w:ascii="Georgia" w:hAnsi="Georgia"/>
        </w:rPr>
        <w:t xml:space="preserve">HTTP. An RFC on the technical report containing the method definitions for HTTP can be found at </w:t>
      </w:r>
      <w:hyperlink r:id="rId12" w:history="1">
        <w:r w:rsidR="00572CD0">
          <w:rPr>
            <w:rStyle w:val="Hyperlink"/>
          </w:rPr>
          <w:t>http://www.w3.org/Protocols/rfc2616/rfc2616-sec9.html</w:t>
        </w:r>
      </w:hyperlink>
      <w:r w:rsidR="00572CD0">
        <w:rPr>
          <w:rFonts w:ascii="Georgia" w:hAnsi="Georgia"/>
        </w:rPr>
        <w:t>.</w:t>
      </w:r>
      <w:r w:rsidR="007416E4">
        <w:rPr>
          <w:rFonts w:ascii="Georgia" w:hAnsi="Georgia"/>
        </w:rPr>
        <w:t xml:space="preserve"> Here are summaries of two of</w:t>
      </w:r>
      <w:r w:rsidR="00A842FF">
        <w:rPr>
          <w:rFonts w:ascii="Georgia" w:hAnsi="Georgia"/>
        </w:rPr>
        <w:t xml:space="preserve"> the most relevant methods</w:t>
      </w:r>
      <w:r w:rsidR="007416E4">
        <w:rPr>
          <w:rFonts w:ascii="Georgia" w:hAnsi="Georgia"/>
        </w:rPr>
        <w:t>:</w:t>
      </w:r>
    </w:p>
    <w:p w14:paraId="0839AED3" w14:textId="77777777" w:rsidR="006C0E91" w:rsidRDefault="006C0E91" w:rsidP="006C0E91">
      <w:pPr>
        <w:pStyle w:val="ActivityBody"/>
        <w:ind w:left="630"/>
        <w:rPr>
          <w:rFonts w:ascii="Georgia" w:hAnsi="Georgia"/>
        </w:rPr>
      </w:pPr>
    </w:p>
    <w:p w14:paraId="27F48B0D" w14:textId="77777777" w:rsidR="009365F8" w:rsidRDefault="007416E4" w:rsidP="006E7238">
      <w:pPr>
        <w:pStyle w:val="ActivityBody"/>
        <w:numPr>
          <w:ilvl w:val="0"/>
          <w:numId w:val="23"/>
        </w:numPr>
        <w:ind w:left="1080"/>
        <w:rPr>
          <w:rFonts w:ascii="Georgia" w:hAnsi="Georgia"/>
        </w:rPr>
      </w:pPr>
      <w:r>
        <w:rPr>
          <w:rFonts w:ascii="Georgia" w:hAnsi="Georgia"/>
        </w:rPr>
        <w:t>GET –</w:t>
      </w:r>
      <w:r w:rsidR="00272049">
        <w:rPr>
          <w:rFonts w:ascii="Georgia" w:hAnsi="Georgia"/>
        </w:rPr>
        <w:t xml:space="preserve">Send </w:t>
      </w:r>
      <w:r>
        <w:rPr>
          <w:rFonts w:ascii="Georgia" w:hAnsi="Georgia"/>
        </w:rPr>
        <w:t xml:space="preserve">data </w:t>
      </w:r>
      <w:r w:rsidR="00272049">
        <w:rPr>
          <w:rFonts w:ascii="Georgia" w:hAnsi="Georgia"/>
        </w:rPr>
        <w:t>as request</w:t>
      </w:r>
      <w:r w:rsidR="00A842FF">
        <w:rPr>
          <w:rFonts w:ascii="Georgia" w:hAnsi="Georgia"/>
        </w:rPr>
        <w:t>ed to the client, such as a web</w:t>
      </w:r>
      <w:r w:rsidR="00272049">
        <w:rPr>
          <w:rFonts w:ascii="Georgia" w:hAnsi="Georgia"/>
        </w:rPr>
        <w:t>page.</w:t>
      </w:r>
      <w:r w:rsidR="00272049" w:rsidDel="00272049">
        <w:rPr>
          <w:rFonts w:ascii="Georgia" w:hAnsi="Georgia"/>
        </w:rPr>
        <w:t xml:space="preserve"> </w:t>
      </w:r>
      <w:r w:rsidR="00272049">
        <w:rPr>
          <w:rFonts w:ascii="Georgia" w:hAnsi="Georgia"/>
        </w:rPr>
        <w:t>The client might provide some data as part of the request in the query string of the URL.</w:t>
      </w:r>
    </w:p>
    <w:p w14:paraId="6B87469D" w14:textId="77777777" w:rsidR="007416E4" w:rsidRDefault="007416E4" w:rsidP="006E7238">
      <w:pPr>
        <w:pStyle w:val="ActivityBody"/>
        <w:numPr>
          <w:ilvl w:val="0"/>
          <w:numId w:val="23"/>
        </w:numPr>
        <w:ind w:left="1080"/>
        <w:rPr>
          <w:rFonts w:ascii="Georgia" w:hAnsi="Georgia"/>
        </w:rPr>
      </w:pPr>
      <w:r>
        <w:rPr>
          <w:rFonts w:ascii="Georgia" w:hAnsi="Georgia"/>
        </w:rPr>
        <w:t xml:space="preserve">POST – </w:t>
      </w:r>
      <w:r w:rsidR="00272049">
        <w:rPr>
          <w:rFonts w:ascii="Georgia" w:hAnsi="Georgia"/>
        </w:rPr>
        <w:t>A</w:t>
      </w:r>
      <w:r>
        <w:rPr>
          <w:rFonts w:ascii="Georgia" w:hAnsi="Georgia"/>
        </w:rPr>
        <w:t xml:space="preserve">ccept data from the client, </w:t>
      </w:r>
      <w:r w:rsidR="00272049">
        <w:rPr>
          <w:rFonts w:ascii="Georgia" w:hAnsi="Georgia"/>
        </w:rPr>
        <w:t>such as</w:t>
      </w:r>
      <w:r w:rsidR="00A842FF">
        <w:rPr>
          <w:rFonts w:ascii="Georgia" w:hAnsi="Georgia"/>
        </w:rPr>
        <w:t xml:space="preserve"> </w:t>
      </w:r>
      <w:r>
        <w:rPr>
          <w:rFonts w:ascii="Georgia" w:hAnsi="Georgia"/>
        </w:rPr>
        <w:t>post</w:t>
      </w:r>
      <w:r w:rsidR="009365F8">
        <w:rPr>
          <w:rFonts w:ascii="Georgia" w:hAnsi="Georgia"/>
        </w:rPr>
        <w:t>ing a comment on a blog. This is used any time the state of the server will be changed.</w:t>
      </w:r>
    </w:p>
    <w:p w14:paraId="3FACED85" w14:textId="77777777" w:rsidR="006C0E91" w:rsidRDefault="006C0E91" w:rsidP="0014378F">
      <w:pPr>
        <w:pStyle w:val="ActivityBody"/>
        <w:ind w:left="1080"/>
        <w:rPr>
          <w:rFonts w:ascii="Georgia" w:hAnsi="Georgia"/>
        </w:rPr>
      </w:pPr>
    </w:p>
    <w:p w14:paraId="6820E427" w14:textId="77777777" w:rsidR="007416E4" w:rsidRPr="009365F8" w:rsidRDefault="007416E4" w:rsidP="009365F8">
      <w:pPr>
        <w:pStyle w:val="ActivityBody"/>
        <w:ind w:left="720"/>
        <w:rPr>
          <w:rFonts w:ascii="Georgia" w:hAnsi="Georgia"/>
        </w:rPr>
      </w:pPr>
      <w:r w:rsidRPr="009365F8">
        <w:rPr>
          <w:rFonts w:ascii="Georgia" w:hAnsi="Georgia"/>
        </w:rPr>
        <w:t>Which of these two methods would be used if you were submitting credit card information to amazon.com to complete a purchase?</w:t>
      </w:r>
    </w:p>
    <w:p w14:paraId="50DD8808" w14:textId="1D37D54C" w:rsidR="00777195" w:rsidRPr="006158CE" w:rsidRDefault="006158CE" w:rsidP="009365F8">
      <w:pPr>
        <w:pStyle w:val="ActivityBody"/>
        <w:ind w:left="0"/>
        <w:rPr>
          <w:rFonts w:ascii="Georgia" w:hAnsi="Georgia"/>
          <w:color w:val="FF0000"/>
        </w:rPr>
      </w:pPr>
      <w:r>
        <w:rPr>
          <w:rFonts w:ascii="Georgia" w:hAnsi="Georgia"/>
          <w:color w:val="FF0000"/>
        </w:rPr>
        <w:t>GET, as POST is used to send out information publicly.</w:t>
      </w:r>
    </w:p>
    <w:p w14:paraId="5DB868E8" w14:textId="77777777" w:rsidR="00777195" w:rsidRDefault="00777195" w:rsidP="00777195">
      <w:pPr>
        <w:pStyle w:val="ActivityBody"/>
        <w:ind w:left="1080"/>
        <w:rPr>
          <w:rFonts w:ascii="Georgia" w:hAnsi="Georgia"/>
        </w:rPr>
      </w:pPr>
    </w:p>
    <w:p w14:paraId="069D697F" w14:textId="77777777" w:rsidR="006860A2" w:rsidRPr="00777195" w:rsidRDefault="006860A2" w:rsidP="00777195">
      <w:pPr>
        <w:pStyle w:val="ActivityBody"/>
        <w:ind w:left="1080"/>
        <w:rPr>
          <w:rFonts w:ascii="Georgia" w:hAnsi="Georgia"/>
        </w:rPr>
      </w:pPr>
    </w:p>
    <w:p w14:paraId="5FE4DF1D" w14:textId="77777777" w:rsidR="00777195" w:rsidRDefault="00EA2BF3" w:rsidP="003200AE">
      <w:pPr>
        <w:pStyle w:val="ActivityBody"/>
        <w:ind w:left="0"/>
        <w:rPr>
          <w:rFonts w:ascii="Georgia" w:hAnsi="Georgia"/>
          <w:b/>
        </w:rPr>
      </w:pPr>
      <w:r>
        <w:rPr>
          <w:rFonts w:ascii="Georgia" w:hAnsi="Georgia"/>
          <w:b/>
        </w:rPr>
        <w:t>Part II: JavaScript Intr</w:t>
      </w:r>
      <w:r w:rsidR="00872A22">
        <w:rPr>
          <w:rFonts w:ascii="Georgia" w:hAnsi="Georgia"/>
          <w:b/>
        </w:rPr>
        <w:t>o</w:t>
      </w:r>
      <w:r>
        <w:rPr>
          <w:rFonts w:ascii="Georgia" w:hAnsi="Georgia"/>
          <w:b/>
        </w:rPr>
        <w:t>duction</w:t>
      </w:r>
    </w:p>
    <w:p w14:paraId="6A503B4B" w14:textId="77777777" w:rsidR="009365F8" w:rsidRDefault="009365F8" w:rsidP="003200AE">
      <w:pPr>
        <w:pStyle w:val="ActivityBody"/>
        <w:ind w:left="0"/>
        <w:rPr>
          <w:rFonts w:ascii="Georgia" w:hAnsi="Georgia"/>
        </w:rPr>
      </w:pPr>
    </w:p>
    <w:p w14:paraId="22FF8B55" w14:textId="77777777" w:rsidR="00EA2BF3" w:rsidRDefault="005B1814" w:rsidP="003200AE">
      <w:pPr>
        <w:pStyle w:val="ActivityBody"/>
        <w:ind w:left="0"/>
        <w:rPr>
          <w:rFonts w:ascii="Georgia" w:hAnsi="Georgia"/>
        </w:rPr>
      </w:pPr>
      <w:r>
        <w:rPr>
          <w:rFonts w:ascii="Georgia" w:hAnsi="Georgia"/>
        </w:rPr>
        <w:t>JavaScript allows a web</w:t>
      </w:r>
      <w:r w:rsidR="007D379A">
        <w:rPr>
          <w:rFonts w:ascii="Georgia" w:hAnsi="Georgia"/>
        </w:rPr>
        <w:t xml:space="preserve"> page</w:t>
      </w:r>
      <w:r>
        <w:rPr>
          <w:rFonts w:ascii="Georgia" w:hAnsi="Georgia"/>
        </w:rPr>
        <w:t xml:space="preserve"> to behave dynamically</w:t>
      </w:r>
      <w:r w:rsidR="00E00476">
        <w:rPr>
          <w:rFonts w:ascii="Georgia" w:hAnsi="Georgia"/>
        </w:rPr>
        <w:t xml:space="preserve">. The page </w:t>
      </w:r>
      <w:r>
        <w:rPr>
          <w:rFonts w:ascii="Georgia" w:hAnsi="Georgia"/>
        </w:rPr>
        <w:t>can change how it appears based on user</w:t>
      </w:r>
      <w:r w:rsidR="00E00476">
        <w:rPr>
          <w:rFonts w:ascii="Georgia" w:hAnsi="Georgia"/>
        </w:rPr>
        <w:t xml:space="preserve"> </w:t>
      </w:r>
      <w:r>
        <w:rPr>
          <w:rFonts w:ascii="Georgia" w:hAnsi="Georgia"/>
        </w:rPr>
        <w:t xml:space="preserve">interaction or other factors. To demonstrate the capabilities and help you to gain some skill working with JavaScript code, we will examine a couple of </w:t>
      </w:r>
      <w:r>
        <w:rPr>
          <w:rFonts w:ascii="Georgia" w:hAnsi="Georgia"/>
        </w:rPr>
        <w:lastRenderedPageBreak/>
        <w:t xml:space="preserve">simple tasks, adding time and </w:t>
      </w:r>
      <w:r w:rsidR="009365F8">
        <w:rPr>
          <w:rFonts w:ascii="Georgia" w:hAnsi="Georgia"/>
        </w:rPr>
        <w:t>browser</w:t>
      </w:r>
      <w:r w:rsidR="00A842FF">
        <w:rPr>
          <w:rFonts w:ascii="Georgia" w:hAnsi="Georgia"/>
        </w:rPr>
        <w:t xml:space="preserve"> data to a site. In addition you will </w:t>
      </w:r>
      <w:r>
        <w:rPr>
          <w:rFonts w:ascii="Georgia" w:hAnsi="Georgia"/>
        </w:rPr>
        <w:t>add a feature of your own choosing.</w:t>
      </w:r>
      <w:r w:rsidR="009365F8">
        <w:rPr>
          <w:rFonts w:ascii="Georgia" w:hAnsi="Georgia"/>
        </w:rPr>
        <w:t xml:space="preserve"> First you will examine some sites that make good use of JavaScript.</w:t>
      </w:r>
    </w:p>
    <w:p w14:paraId="4091029D" w14:textId="77777777" w:rsidR="009365F8" w:rsidRDefault="009365F8" w:rsidP="003200AE">
      <w:pPr>
        <w:pStyle w:val="ActivityBody"/>
        <w:ind w:left="0"/>
        <w:rPr>
          <w:rFonts w:ascii="Georgia" w:hAnsi="Georgia"/>
        </w:rPr>
      </w:pPr>
    </w:p>
    <w:p w14:paraId="161E067F" w14:textId="77777777" w:rsidR="009365F8" w:rsidRDefault="009365F8" w:rsidP="009365F8">
      <w:pPr>
        <w:pStyle w:val="ActivityBody"/>
        <w:numPr>
          <w:ilvl w:val="0"/>
          <w:numId w:val="21"/>
        </w:numPr>
        <w:rPr>
          <w:rFonts w:ascii="Georgia" w:hAnsi="Georgia"/>
        </w:rPr>
      </w:pPr>
      <w:r>
        <w:rPr>
          <w:rFonts w:ascii="Georgia" w:hAnsi="Georgia"/>
        </w:rPr>
        <w:t xml:space="preserve">Direct your browser to </w:t>
      </w:r>
      <w:hyperlink r:id="rId13" w:history="1">
        <w:r w:rsidRPr="009365F8">
          <w:rPr>
            <w:rStyle w:val="Hyperlink"/>
            <w:rFonts w:ascii="Georgia" w:hAnsi="Georgia"/>
            <w:b w:val="0"/>
          </w:rPr>
          <w:t>http://www.creativebloq.com/web-design/examples-of-JavaScript-1233964</w:t>
        </w:r>
      </w:hyperlink>
      <w:r w:rsidRPr="009365F8">
        <w:rPr>
          <w:rStyle w:val="Hyperlink"/>
          <w:rFonts w:ascii="Georgia" w:hAnsi="Georgia"/>
          <w:b w:val="0"/>
        </w:rPr>
        <w:t xml:space="preserve"> </w:t>
      </w:r>
      <w:r>
        <w:rPr>
          <w:rStyle w:val="Hyperlink"/>
          <w:b w:val="0"/>
          <w:sz w:val="16"/>
          <w:szCs w:val="16"/>
        </w:rPr>
        <w:t xml:space="preserve">. </w:t>
      </w:r>
      <w:r>
        <w:rPr>
          <w:rFonts w:ascii="Georgia" w:hAnsi="Georgia"/>
        </w:rPr>
        <w:t>You will examine one of the sites in greater detail as directed by your instructor. Summarize what the purpose of the site is and what functionality makes the site engaging.</w:t>
      </w:r>
    </w:p>
    <w:p w14:paraId="18EBF83A" w14:textId="77777777" w:rsidR="002D7528" w:rsidRDefault="002D7528" w:rsidP="002D7528">
      <w:pPr>
        <w:pStyle w:val="ActivityBody"/>
        <w:ind w:left="630"/>
        <w:rPr>
          <w:rFonts w:ascii="Georgia" w:hAnsi="Georgia"/>
        </w:rPr>
      </w:pPr>
    </w:p>
    <w:p w14:paraId="2F9E847D" w14:textId="3C39CB4A" w:rsidR="002D7528" w:rsidRPr="00790E5F" w:rsidRDefault="00790E5F" w:rsidP="002D7528">
      <w:pPr>
        <w:pStyle w:val="ActivityBody"/>
        <w:ind w:left="630"/>
        <w:rPr>
          <w:rFonts w:ascii="Georgia" w:hAnsi="Georgia"/>
          <w:color w:val="FF0000"/>
        </w:rPr>
      </w:pPr>
      <w:r>
        <w:rPr>
          <w:rFonts w:ascii="Georgia" w:hAnsi="Georgia"/>
          <w:color w:val="FF0000"/>
        </w:rPr>
        <w:t xml:space="preserve">It allows you to view other projects that were created using </w:t>
      </w:r>
      <w:proofErr w:type="spellStart"/>
      <w:r>
        <w:rPr>
          <w:rFonts w:ascii="Georgia" w:hAnsi="Georgia"/>
          <w:color w:val="FF0000"/>
        </w:rPr>
        <w:t>Javascript</w:t>
      </w:r>
      <w:proofErr w:type="spellEnd"/>
      <w:r>
        <w:rPr>
          <w:rFonts w:ascii="Georgia" w:hAnsi="Georgia"/>
          <w:color w:val="FF0000"/>
        </w:rPr>
        <w:t>, and use those projects.</w:t>
      </w:r>
    </w:p>
    <w:p w14:paraId="6F4D8AD2" w14:textId="77777777" w:rsidR="002D7528" w:rsidRDefault="002D7528" w:rsidP="002D7528">
      <w:pPr>
        <w:pStyle w:val="ActivityBody"/>
        <w:ind w:left="630"/>
        <w:rPr>
          <w:rFonts w:ascii="Georgia" w:hAnsi="Georgia"/>
        </w:rPr>
      </w:pPr>
    </w:p>
    <w:p w14:paraId="0CD38B36" w14:textId="77777777" w:rsidR="002D7528" w:rsidRDefault="002D7528" w:rsidP="002D7528">
      <w:pPr>
        <w:pStyle w:val="ActivityBody"/>
        <w:ind w:left="630"/>
        <w:rPr>
          <w:rFonts w:ascii="Georgia" w:hAnsi="Georgia"/>
        </w:rPr>
      </w:pPr>
    </w:p>
    <w:p w14:paraId="2A903FE8" w14:textId="77777777" w:rsidR="002D7528" w:rsidRDefault="002D7528" w:rsidP="002D7528">
      <w:pPr>
        <w:pStyle w:val="ActivityBody"/>
        <w:ind w:left="630"/>
        <w:rPr>
          <w:rFonts w:ascii="Georgia" w:hAnsi="Georgia"/>
        </w:rPr>
      </w:pPr>
    </w:p>
    <w:p w14:paraId="7AF05DFA" w14:textId="77777777" w:rsidR="002D7528" w:rsidRDefault="002D7528" w:rsidP="002D7528">
      <w:pPr>
        <w:pStyle w:val="ActivityBody"/>
        <w:ind w:left="630"/>
        <w:rPr>
          <w:rFonts w:ascii="Georgia" w:hAnsi="Georgia"/>
        </w:rPr>
      </w:pPr>
    </w:p>
    <w:p w14:paraId="72523096" w14:textId="77777777" w:rsidR="002D7528" w:rsidRDefault="002D7528" w:rsidP="002D7528">
      <w:pPr>
        <w:pStyle w:val="ActivityBody"/>
        <w:ind w:left="630"/>
        <w:rPr>
          <w:rFonts w:ascii="Georgia" w:hAnsi="Georgia"/>
        </w:rPr>
      </w:pPr>
    </w:p>
    <w:p w14:paraId="561ED291" w14:textId="77777777" w:rsidR="009365F8" w:rsidRDefault="009365F8" w:rsidP="009365F8">
      <w:pPr>
        <w:pStyle w:val="ActivityBody"/>
        <w:ind w:left="630"/>
        <w:rPr>
          <w:rFonts w:ascii="Georgia" w:hAnsi="Georgia"/>
        </w:rPr>
      </w:pPr>
    </w:p>
    <w:p w14:paraId="7780EA0D" w14:textId="3A45FC9B" w:rsidR="00F70F50" w:rsidRDefault="00B54CC5" w:rsidP="006E7238">
      <w:pPr>
        <w:pStyle w:val="ActivityBody"/>
        <w:numPr>
          <w:ilvl w:val="0"/>
          <w:numId w:val="21"/>
        </w:numPr>
        <w:rPr>
          <w:rFonts w:ascii="Georgia" w:hAnsi="Georgia"/>
        </w:rPr>
      </w:pPr>
      <w:r>
        <w:rPr>
          <w:rFonts w:ascii="Georgia" w:hAnsi="Georgia"/>
        </w:rPr>
        <w:t xml:space="preserve">Using your text editor, create a file called </w:t>
      </w:r>
      <w:r>
        <w:rPr>
          <w:rFonts w:ascii="Georgia" w:hAnsi="Georgia"/>
          <w:b/>
        </w:rPr>
        <w:t>221jssample.html</w:t>
      </w:r>
      <w:r>
        <w:rPr>
          <w:rFonts w:ascii="Georgia" w:hAnsi="Georgia"/>
        </w:rPr>
        <w:t xml:space="preserve">. Paste the following code into this file and save it. Upload the </w:t>
      </w:r>
      <w:r w:rsidR="00A842FF">
        <w:rPr>
          <w:rFonts w:ascii="Georgia" w:hAnsi="Georgia"/>
        </w:rPr>
        <w:t>file to the server using FileZ</w:t>
      </w:r>
      <w:r w:rsidR="00F43C89">
        <w:rPr>
          <w:rFonts w:ascii="Georgia" w:hAnsi="Georgia"/>
        </w:rPr>
        <w:t>illa</w:t>
      </w:r>
      <w:r>
        <w:rPr>
          <w:rFonts w:ascii="Georgia" w:hAnsi="Georgia"/>
        </w:rPr>
        <w:t xml:space="preserve"> as you did in the previous lesson.</w:t>
      </w:r>
      <w:r w:rsidR="00A57088">
        <w:rPr>
          <w:rFonts w:ascii="Georgia" w:hAnsi="Georgia"/>
        </w:rPr>
        <w:t xml:space="preserve"> I</w:t>
      </w:r>
      <w:r w:rsidR="00CC21E9">
        <w:rPr>
          <w:rFonts w:ascii="Georgia" w:hAnsi="Georgia"/>
        </w:rPr>
        <w:t>n a separate tab, load the page in your browser.</w:t>
      </w:r>
      <w:r w:rsidR="00F70F50">
        <w:rPr>
          <w:rFonts w:ascii="Georgia" w:hAnsi="Georgia"/>
        </w:rPr>
        <w:t xml:space="preserve"> Use a URL like the following, replacing </w:t>
      </w:r>
      <w:r w:rsidR="00962CCC">
        <w:rPr>
          <w:rFonts w:ascii="Courier New" w:hAnsi="Courier New" w:cs="Courier New"/>
          <w:shd w:val="clear" w:color="auto" w:fill="DAEEF3" w:themeFill="accent5" w:themeFillTint="33"/>
        </w:rPr>
        <w:t>examj4xi</w:t>
      </w:r>
      <w:r w:rsidR="00F70F50">
        <w:rPr>
          <w:rFonts w:ascii="Georgia" w:hAnsi="Georgia"/>
        </w:rPr>
        <w:t xml:space="preserve"> with your student user name for the server. </w:t>
      </w:r>
    </w:p>
    <w:p w14:paraId="279FEBB6" w14:textId="77777777" w:rsidR="00F70F50" w:rsidRDefault="00962CCC" w:rsidP="00F70F50">
      <w:pPr>
        <w:pStyle w:val="ActivityBody"/>
        <w:shd w:val="clear" w:color="auto" w:fill="FFFFFF" w:themeFill="background1"/>
        <w:ind w:left="630"/>
        <w:rPr>
          <w:rFonts w:ascii="Georgia" w:hAnsi="Georgia"/>
        </w:rPr>
      </w:pPr>
      <w:r>
        <w:rPr>
          <w:rFonts w:ascii="Courier New" w:hAnsi="Courier New" w:cs="Courier New"/>
          <w:shd w:val="clear" w:color="auto" w:fill="DAEEF3" w:themeFill="accent5" w:themeFillTint="33"/>
        </w:rPr>
        <w:t>cse-www.pltw.org/~examj4xi</w:t>
      </w:r>
      <w:r w:rsidR="00F70F50" w:rsidRPr="00F70F50">
        <w:rPr>
          <w:rFonts w:ascii="Courier New" w:hAnsi="Courier New" w:cs="Courier New"/>
          <w:shd w:val="clear" w:color="auto" w:fill="DAEEF3" w:themeFill="accent5" w:themeFillTint="33"/>
        </w:rPr>
        <w:t>/221jssample.html</w:t>
      </w:r>
      <w:r w:rsidR="00F70F50" w:rsidRPr="00F70F50">
        <w:rPr>
          <w:rFonts w:ascii="Georgia" w:hAnsi="Georgia"/>
          <w:shd w:val="clear" w:color="auto" w:fill="FFFFFF" w:themeFill="background1"/>
        </w:rPr>
        <w:t xml:space="preserve">   </w:t>
      </w:r>
    </w:p>
    <w:p w14:paraId="3D2269AD" w14:textId="77777777" w:rsidR="0009588D" w:rsidRDefault="0009588D" w:rsidP="00F70F50">
      <w:pPr>
        <w:pStyle w:val="ActivityBody"/>
        <w:ind w:left="630"/>
        <w:rPr>
          <w:rFonts w:ascii="Georgia" w:hAnsi="Georgia"/>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09588D" w:rsidRPr="00EB1B0A" w14:paraId="6089F60A" w14:textId="77777777" w:rsidTr="00E00476">
        <w:tc>
          <w:tcPr>
            <w:tcW w:w="558" w:type="dxa"/>
            <w:shd w:val="clear" w:color="auto" w:fill="F2F2F2" w:themeFill="background1" w:themeFillShade="F2"/>
          </w:tcPr>
          <w:p w14:paraId="6C3CF367" w14:textId="77777777" w:rsidR="0009588D" w:rsidRPr="005E4A38" w:rsidRDefault="0009588D" w:rsidP="00E00476">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14:paraId="7952A349"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14:paraId="724F24DF"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14:paraId="61467ADE"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14:paraId="67E47A3A"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14:paraId="4331EC45"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14:paraId="6D41EDCD"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14:paraId="154CD067"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14:paraId="3EE3CDB8"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14:paraId="4457DE91"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14:paraId="7A022887"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14:paraId="3FD9CAAA" w14:textId="77777777"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14:paraId="2140ACC2"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&lt;!</w:t>
            </w:r>
            <w:proofErr w:type="spellStart"/>
            <w:r>
              <w:rPr>
                <w:rFonts w:ascii="Courier New" w:hAnsi="Courier New" w:cs="Courier New"/>
                <w:color w:val="C00000"/>
                <w:sz w:val="18"/>
                <w:szCs w:val="18"/>
              </w:rPr>
              <w:t>doctype</w:t>
            </w:r>
            <w:proofErr w:type="spellEnd"/>
            <w:r>
              <w:rPr>
                <w:rFonts w:ascii="Courier New" w:hAnsi="Courier New" w:cs="Courier New"/>
                <w:color w:val="C00000"/>
                <w:sz w:val="18"/>
                <w:szCs w:val="18"/>
              </w:rPr>
              <w:t xml:space="preserve"> html&gt;</w:t>
            </w:r>
          </w:p>
          <w:p w14:paraId="49304F84" w14:textId="77777777" w:rsidR="0009588D" w:rsidRPr="005E4A38" w:rsidRDefault="00962CCC"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&lt;html </w:t>
            </w:r>
            <w:proofErr w:type="spellStart"/>
            <w:r>
              <w:rPr>
                <w:rFonts w:ascii="Courier New" w:hAnsi="Courier New" w:cs="Courier New"/>
                <w:color w:val="C00000"/>
                <w:sz w:val="18"/>
                <w:szCs w:val="18"/>
              </w:rPr>
              <w:t>lang</w:t>
            </w:r>
            <w:proofErr w:type="spellEnd"/>
            <w:r>
              <w:rPr>
                <w:rFonts w:ascii="Courier New" w:hAnsi="Courier New" w:cs="Courier New"/>
                <w:color w:val="C00000"/>
                <w:sz w:val="18"/>
                <w:szCs w:val="18"/>
              </w:rPr>
              <w:t>=</w:t>
            </w:r>
            <w:r w:rsidRPr="00962CCC">
              <w:rPr>
                <w:rFonts w:ascii="Courier New" w:hAnsi="Courier New" w:cs="Courier New"/>
                <w:color w:val="C00000"/>
                <w:sz w:val="18"/>
                <w:szCs w:val="18"/>
              </w:rPr>
              <w:t>"en"</w:t>
            </w:r>
            <w:r w:rsidR="0009588D">
              <w:rPr>
                <w:rFonts w:ascii="Courier New" w:hAnsi="Courier New" w:cs="Courier New"/>
                <w:color w:val="C00000"/>
                <w:sz w:val="18"/>
                <w:szCs w:val="18"/>
              </w:rPr>
              <w:t>&gt;</w:t>
            </w:r>
          </w:p>
          <w:p w14:paraId="5D6747E7"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&lt;head&gt;</w:t>
            </w:r>
          </w:p>
          <w:p w14:paraId="5E3E57A9" w14:textId="77777777" w:rsidR="0009588D" w:rsidRPr="005E4A38" w:rsidRDefault="00962CCC"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&lt;meta charset=</w:t>
            </w:r>
            <w:r w:rsidRPr="00962CCC">
              <w:rPr>
                <w:rFonts w:ascii="Courier New" w:hAnsi="Courier New" w:cs="Courier New"/>
                <w:color w:val="C00000"/>
                <w:sz w:val="18"/>
                <w:szCs w:val="18"/>
              </w:rPr>
              <w:t>"utf-8"</w:t>
            </w:r>
            <w:r w:rsidR="0009588D">
              <w:rPr>
                <w:rFonts w:ascii="Courier New" w:hAnsi="Courier New" w:cs="Courier New"/>
                <w:color w:val="C00000"/>
                <w:sz w:val="18"/>
                <w:szCs w:val="18"/>
              </w:rPr>
              <w:t>&gt;</w:t>
            </w:r>
          </w:p>
          <w:p w14:paraId="18B5DA12"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&lt;title&gt;</w:t>
            </w:r>
            <w:r w:rsidR="00964639">
              <w:rPr>
                <w:rFonts w:ascii="Courier New" w:hAnsi="Courier New" w:cs="Courier New"/>
                <w:color w:val="C00000"/>
                <w:sz w:val="18"/>
                <w:szCs w:val="18"/>
              </w:rPr>
              <w:t xml:space="preserve">JavaScript </w:t>
            </w:r>
            <w:proofErr w:type="spellStart"/>
            <w:r w:rsidR="00964639">
              <w:rPr>
                <w:rFonts w:ascii="Courier New" w:hAnsi="Courier New" w:cs="Courier New"/>
                <w:color w:val="C00000"/>
                <w:sz w:val="18"/>
                <w:szCs w:val="18"/>
              </w:rPr>
              <w:t>Testbed</w:t>
            </w:r>
            <w:proofErr w:type="spellEnd"/>
            <w:r>
              <w:rPr>
                <w:rFonts w:ascii="Courier New" w:hAnsi="Courier New" w:cs="Courier New"/>
                <w:color w:val="C00000"/>
                <w:sz w:val="18"/>
                <w:szCs w:val="18"/>
              </w:rPr>
              <w:t>&lt;/title&gt;</w:t>
            </w:r>
          </w:p>
          <w:p w14:paraId="137B98B1"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&lt;/head&gt;</w:t>
            </w:r>
          </w:p>
          <w:p w14:paraId="079D81F7" w14:textId="77777777" w:rsidR="0009588D" w:rsidRPr="00780E7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&lt;body&gt;</w:t>
            </w:r>
          </w:p>
          <w:p w14:paraId="408F9508"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&lt;h1&gt;</w:t>
            </w:r>
          </w:p>
          <w:p w14:paraId="5F552580"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r w:rsidR="00964639">
              <w:rPr>
                <w:rFonts w:ascii="Courier New" w:hAnsi="Courier New" w:cs="Courier New"/>
                <w:color w:val="C00000"/>
                <w:sz w:val="18"/>
                <w:szCs w:val="18"/>
              </w:rPr>
              <w:t xml:space="preserve">           </w:t>
            </w:r>
            <w:proofErr w:type="spellStart"/>
            <w:r w:rsidR="00E00476">
              <w:rPr>
                <w:rFonts w:ascii="Courier New" w:hAnsi="Courier New" w:cs="Courier New"/>
                <w:color w:val="C00000"/>
                <w:sz w:val="18"/>
                <w:szCs w:val="18"/>
              </w:rPr>
              <w:t>Javascript</w:t>
            </w:r>
            <w:proofErr w:type="spellEnd"/>
            <w:r w:rsidR="00E00476">
              <w:rPr>
                <w:rFonts w:ascii="Courier New" w:hAnsi="Courier New" w:cs="Courier New"/>
                <w:color w:val="C00000"/>
                <w:sz w:val="18"/>
                <w:szCs w:val="18"/>
              </w:rPr>
              <w:t xml:space="preserve"> will find out the d</w:t>
            </w:r>
            <w:r w:rsidR="00964639">
              <w:rPr>
                <w:rFonts w:ascii="Courier New" w:hAnsi="Courier New" w:cs="Courier New"/>
                <w:color w:val="C00000"/>
                <w:sz w:val="18"/>
                <w:szCs w:val="18"/>
              </w:rPr>
              <w:t xml:space="preserve">ate and </w:t>
            </w:r>
            <w:r w:rsidR="00E00476">
              <w:rPr>
                <w:rFonts w:ascii="Courier New" w:hAnsi="Courier New" w:cs="Courier New"/>
                <w:color w:val="C00000"/>
                <w:sz w:val="18"/>
                <w:szCs w:val="18"/>
              </w:rPr>
              <w:t>the browser.</w:t>
            </w:r>
          </w:p>
          <w:p w14:paraId="608C9848"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&lt;/h1&gt;</w:t>
            </w:r>
          </w:p>
          <w:p w14:paraId="0CBAFADF" w14:textId="77777777"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&lt;/body&gt;</w:t>
            </w:r>
          </w:p>
          <w:p w14:paraId="7C36E206" w14:textId="77777777" w:rsidR="0009588D" w:rsidRPr="00780E7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&lt;/html&gt;</w:t>
            </w:r>
          </w:p>
        </w:tc>
      </w:tr>
    </w:tbl>
    <w:p w14:paraId="27B0D332" w14:textId="77777777" w:rsidR="0009588D" w:rsidRDefault="0009588D" w:rsidP="0009588D">
      <w:pPr>
        <w:pStyle w:val="ActivityBody"/>
        <w:ind w:left="0"/>
        <w:rPr>
          <w:rFonts w:ascii="Georgia" w:hAnsi="Georgia"/>
        </w:rPr>
      </w:pPr>
    </w:p>
    <w:p w14:paraId="45A2FEC7" w14:textId="77777777" w:rsidR="005B1814" w:rsidRDefault="00F70F50" w:rsidP="00F70F50">
      <w:pPr>
        <w:pStyle w:val="ActivityBody"/>
        <w:ind w:left="630"/>
        <w:rPr>
          <w:rFonts w:ascii="Georgia" w:hAnsi="Georgia"/>
        </w:rPr>
      </w:pPr>
      <w:r>
        <w:rPr>
          <w:rFonts w:ascii="Georgia" w:hAnsi="Georgia"/>
        </w:rPr>
        <w:t>What do you see?</w:t>
      </w:r>
    </w:p>
    <w:p w14:paraId="1914FB6D" w14:textId="77777777" w:rsidR="009B3F2A" w:rsidRDefault="009B3F2A" w:rsidP="00F70F50">
      <w:pPr>
        <w:pStyle w:val="ActivityBody"/>
        <w:ind w:left="630"/>
        <w:rPr>
          <w:rFonts w:ascii="Georgia" w:hAnsi="Georgia"/>
        </w:rPr>
      </w:pPr>
    </w:p>
    <w:p w14:paraId="54FE43FC" w14:textId="77777777" w:rsidR="009B3F2A" w:rsidRDefault="009B3F2A" w:rsidP="00F70F50">
      <w:pPr>
        <w:pStyle w:val="ActivityBody"/>
        <w:ind w:left="630"/>
        <w:rPr>
          <w:rFonts w:ascii="Georgia" w:hAnsi="Georgia"/>
        </w:rPr>
      </w:pPr>
    </w:p>
    <w:p w14:paraId="39830E03" w14:textId="77777777" w:rsidR="009B3F2A" w:rsidRDefault="005326AD" w:rsidP="006E7238">
      <w:pPr>
        <w:pStyle w:val="ActivityBody"/>
        <w:numPr>
          <w:ilvl w:val="0"/>
          <w:numId w:val="21"/>
        </w:numPr>
        <w:rPr>
          <w:rFonts w:ascii="Georgia" w:hAnsi="Georgia"/>
        </w:rPr>
      </w:pPr>
      <w:r>
        <w:rPr>
          <w:rFonts w:ascii="Georgia" w:hAnsi="Georgia"/>
        </w:rPr>
        <w:t xml:space="preserve">One technique for </w:t>
      </w:r>
      <w:r w:rsidR="004F5BEB">
        <w:rPr>
          <w:rFonts w:ascii="Georgia" w:hAnsi="Georgia"/>
        </w:rPr>
        <w:t>l</w:t>
      </w:r>
      <w:r>
        <w:rPr>
          <w:rFonts w:ascii="Georgia" w:hAnsi="Georgia"/>
        </w:rPr>
        <w:t>earning a new language is to copy and paste various snippets that you find elsewhere into existing code and observe the effects. We’ll take that approach here. If you decide to explore JavaScript more on your own using this method</w:t>
      </w:r>
      <w:r w:rsidR="004F5BEB">
        <w:rPr>
          <w:rFonts w:ascii="Georgia" w:hAnsi="Georgia"/>
        </w:rPr>
        <w:t>,</w:t>
      </w:r>
      <w:r>
        <w:rPr>
          <w:rFonts w:ascii="Georgia" w:hAnsi="Georgia"/>
        </w:rPr>
        <w:t xml:space="preserve"> you’ll eventually come to r</w:t>
      </w:r>
      <w:r w:rsidR="00A842FF">
        <w:rPr>
          <w:rFonts w:ascii="Georgia" w:hAnsi="Georgia"/>
        </w:rPr>
        <w:t>ecognize patterns in the syntax. W</w:t>
      </w:r>
      <w:r>
        <w:rPr>
          <w:rFonts w:ascii="Georgia" w:hAnsi="Georgia"/>
        </w:rPr>
        <w:t>ith the help of some online tutorials and official documentation</w:t>
      </w:r>
      <w:r w:rsidR="00A842FF">
        <w:rPr>
          <w:rFonts w:ascii="Georgia" w:hAnsi="Georgia"/>
        </w:rPr>
        <w:t>,</w:t>
      </w:r>
      <w:r>
        <w:rPr>
          <w:rFonts w:ascii="Georgia" w:hAnsi="Georgia"/>
        </w:rPr>
        <w:t xml:space="preserve"> you could become an ace in no time!</w:t>
      </w:r>
    </w:p>
    <w:p w14:paraId="73BD5F68" w14:textId="77777777" w:rsidR="00A73351" w:rsidRDefault="00A73351" w:rsidP="00A73351">
      <w:pPr>
        <w:pStyle w:val="ActivityBody"/>
        <w:ind w:left="630"/>
        <w:rPr>
          <w:rFonts w:ascii="Georgia" w:hAnsi="Georgia"/>
        </w:rPr>
      </w:pPr>
    </w:p>
    <w:p w14:paraId="4301FC36" w14:textId="77777777" w:rsidR="00A73351" w:rsidRPr="00D6379A" w:rsidRDefault="001955DC" w:rsidP="00A73351">
      <w:pPr>
        <w:pStyle w:val="ActivityBody"/>
        <w:ind w:left="630"/>
        <w:rPr>
          <w:rFonts w:ascii="Georgia" w:hAnsi="Georgia"/>
        </w:rPr>
      </w:pPr>
      <w:r>
        <w:rPr>
          <w:rFonts w:ascii="Georgia" w:hAnsi="Georgia"/>
        </w:rPr>
        <w:t xml:space="preserve">The following code for displaying the current time was found at </w:t>
      </w:r>
      <w:hyperlink r:id="rId14" w:history="1">
        <w:r w:rsidR="003E14D5" w:rsidRPr="00D6379A">
          <w:rPr>
            <w:rStyle w:val="Hyperlink"/>
            <w:rFonts w:ascii="Georgia" w:hAnsi="Georgia"/>
          </w:rPr>
          <w:t>http://www.quackit.com/javascript/tutorial/javascript_date_and_time.cfm</w:t>
        </w:r>
      </w:hyperlink>
      <w:r w:rsidR="003E14D5" w:rsidRPr="00D6379A">
        <w:rPr>
          <w:rFonts w:ascii="Georgia" w:hAnsi="Georgia"/>
        </w:rPr>
        <w:t xml:space="preserve"> </w:t>
      </w:r>
      <w:r w:rsidRPr="00D6379A">
        <w:rPr>
          <w:rFonts w:ascii="Georgia" w:hAnsi="Georgia"/>
        </w:rPr>
        <w:t>.</w:t>
      </w:r>
    </w:p>
    <w:p w14:paraId="3E357EF5" w14:textId="77777777" w:rsidR="003E14D5" w:rsidRPr="005B1814" w:rsidRDefault="003E14D5" w:rsidP="003E14D5">
      <w:pPr>
        <w:pStyle w:val="ActivityBody"/>
        <w:ind w:left="630"/>
        <w:rPr>
          <w:rFonts w:ascii="Georgia" w:hAnsi="Georgia"/>
        </w:rPr>
      </w:pPr>
      <w:r w:rsidRPr="00D6379A">
        <w:rPr>
          <w:rFonts w:ascii="Georgia" w:hAnsi="Georgia"/>
        </w:rPr>
        <w:t>Paste it into your</w:t>
      </w:r>
      <w:r>
        <w:rPr>
          <w:rFonts w:ascii="Georgia" w:hAnsi="Georgia"/>
        </w:rPr>
        <w:t xml:space="preserve"> </w:t>
      </w:r>
      <w:r w:rsidR="00D324EF">
        <w:rPr>
          <w:rFonts w:ascii="Georgia" w:hAnsi="Georgia"/>
        </w:rPr>
        <w:t>HT</w:t>
      </w:r>
      <w:r w:rsidR="00EB5783">
        <w:rPr>
          <w:rFonts w:ascii="Georgia" w:hAnsi="Georgia"/>
        </w:rPr>
        <w:t>M</w:t>
      </w:r>
      <w:r w:rsidR="00D324EF">
        <w:rPr>
          <w:rFonts w:ascii="Georgia" w:hAnsi="Georgia"/>
        </w:rPr>
        <w:t xml:space="preserve">L </w:t>
      </w:r>
      <w:r>
        <w:rPr>
          <w:rFonts w:ascii="Georgia" w:hAnsi="Georgia"/>
        </w:rPr>
        <w:t>code after the</w:t>
      </w:r>
      <w:r w:rsidR="00967137">
        <w:rPr>
          <w:rFonts w:ascii="Georgia" w:hAnsi="Georgia"/>
        </w:rPr>
        <w:t xml:space="preserve"> closing</w:t>
      </w:r>
      <w:r>
        <w:rPr>
          <w:rFonts w:ascii="Georgia" w:hAnsi="Georgia"/>
        </w:rPr>
        <w:t xml:space="preserve"> </w:t>
      </w:r>
      <w:r w:rsidRPr="003E14D5">
        <w:rPr>
          <w:rFonts w:ascii="Courier New" w:hAnsi="Courier New" w:cs="Courier New"/>
          <w:shd w:val="clear" w:color="auto" w:fill="DAEEF3" w:themeFill="accent5" w:themeFillTint="33"/>
        </w:rPr>
        <w:t>&lt;/h1&gt;</w:t>
      </w:r>
      <w:r>
        <w:rPr>
          <w:rFonts w:ascii="Georgia" w:hAnsi="Georgia"/>
        </w:rPr>
        <w:t xml:space="preserve"> tag.</w:t>
      </w:r>
    </w:p>
    <w:p w14:paraId="25544097" w14:textId="77777777" w:rsidR="00872A22" w:rsidRDefault="00872A22" w:rsidP="003200AE">
      <w:pPr>
        <w:pStyle w:val="ActivityBody"/>
        <w:ind w:left="0"/>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3E14D5" w:rsidRPr="00780E78" w14:paraId="36AFBA70" w14:textId="77777777" w:rsidTr="00E00476">
        <w:tc>
          <w:tcPr>
            <w:tcW w:w="558" w:type="dxa"/>
            <w:shd w:val="clear" w:color="auto" w:fill="F2F2F2" w:themeFill="background1" w:themeFillShade="F2"/>
          </w:tcPr>
          <w:p w14:paraId="2C3EB48D" w14:textId="77777777" w:rsidR="003E14D5" w:rsidRPr="005E4A38" w:rsidRDefault="003E14D5" w:rsidP="00E00476">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lastRenderedPageBreak/>
              <w:t>1</w:t>
            </w:r>
            <w:r w:rsidR="002C7B31">
              <w:rPr>
                <w:rFonts w:ascii="Courier New" w:hAnsi="Courier New" w:cs="Courier New"/>
                <w:b w:val="0"/>
                <w:sz w:val="18"/>
                <w:szCs w:val="18"/>
              </w:rPr>
              <w:t>0</w:t>
            </w:r>
          </w:p>
          <w:p w14:paraId="7CA15AF0" w14:textId="77777777" w:rsidR="003E14D5"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11</w:t>
            </w:r>
          </w:p>
          <w:p w14:paraId="552AA199"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12</w:t>
            </w:r>
          </w:p>
          <w:p w14:paraId="5F864086"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13</w:t>
            </w:r>
          </w:p>
          <w:p w14:paraId="3C663BA2"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14</w:t>
            </w:r>
          </w:p>
          <w:p w14:paraId="390A7F5B"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15</w:t>
            </w:r>
          </w:p>
          <w:p w14:paraId="62C4A72A"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16</w:t>
            </w:r>
          </w:p>
          <w:p w14:paraId="2D4DDFAF"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17</w:t>
            </w:r>
          </w:p>
          <w:p w14:paraId="1F8B05DB"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18</w:t>
            </w:r>
          </w:p>
          <w:p w14:paraId="336C6EC3"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19</w:t>
            </w:r>
          </w:p>
          <w:p w14:paraId="61E1FE43"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20</w:t>
            </w:r>
          </w:p>
          <w:p w14:paraId="35E43EDC"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21</w:t>
            </w:r>
          </w:p>
          <w:p w14:paraId="104C54B1"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22</w:t>
            </w:r>
          </w:p>
          <w:p w14:paraId="5B59CAD0"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23</w:t>
            </w:r>
          </w:p>
          <w:p w14:paraId="1EC67677"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24</w:t>
            </w:r>
          </w:p>
          <w:p w14:paraId="3EBB7219"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25</w:t>
            </w:r>
          </w:p>
          <w:p w14:paraId="3814EBC5"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26</w:t>
            </w:r>
          </w:p>
          <w:p w14:paraId="15A5B15F" w14:textId="77777777"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27</w:t>
            </w:r>
          </w:p>
          <w:p w14:paraId="109243F6" w14:textId="77777777" w:rsidR="002C7B31" w:rsidRDefault="002C7B31" w:rsidP="00745D45">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28</w:t>
            </w:r>
          </w:p>
          <w:p w14:paraId="5645DB8E" w14:textId="77777777" w:rsidR="002C7B31" w:rsidRDefault="00745D45"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29</w:t>
            </w:r>
          </w:p>
          <w:p w14:paraId="5104B059" w14:textId="77777777" w:rsidR="002C7B31" w:rsidRDefault="00745D45"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30</w:t>
            </w:r>
          </w:p>
          <w:p w14:paraId="3BEE3766" w14:textId="77777777" w:rsidR="002C7B31" w:rsidRDefault="00745D45"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31</w:t>
            </w:r>
          </w:p>
          <w:p w14:paraId="3CD02191" w14:textId="77777777" w:rsidR="002C7B31" w:rsidRPr="005E4A38"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w:t>
            </w:r>
            <w:r w:rsidR="00745D45">
              <w:rPr>
                <w:rFonts w:ascii="Courier New" w:hAnsi="Courier New" w:cs="Courier New"/>
                <w:b w:val="0"/>
                <w:sz w:val="18"/>
                <w:szCs w:val="18"/>
              </w:rPr>
              <w:t>2</w:t>
            </w:r>
          </w:p>
        </w:tc>
        <w:tc>
          <w:tcPr>
            <w:tcW w:w="7337" w:type="dxa"/>
          </w:tcPr>
          <w:p w14:paraId="17A48587" w14:textId="77777777" w:rsidR="00745D45" w:rsidRDefault="002C7B31" w:rsidP="00745D4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&lt;/h1&gt;</w:t>
            </w:r>
          </w:p>
          <w:p w14:paraId="1DA35B52" w14:textId="77777777" w:rsidR="00745D45" w:rsidRDefault="00745D45" w:rsidP="00745D4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&lt;script type="text/</w:t>
            </w:r>
            <w:proofErr w:type="spellStart"/>
            <w:r w:rsidR="003E14D5" w:rsidRPr="003E14D5">
              <w:rPr>
                <w:rFonts w:ascii="Courier New" w:hAnsi="Courier New" w:cs="Courier New"/>
                <w:color w:val="C00000"/>
                <w:sz w:val="18"/>
                <w:szCs w:val="18"/>
              </w:rPr>
              <w:t>javascript</w:t>
            </w:r>
            <w:proofErr w:type="spellEnd"/>
            <w:r w:rsidR="003E14D5" w:rsidRPr="003E14D5">
              <w:rPr>
                <w:rFonts w:ascii="Courier New" w:hAnsi="Courier New" w:cs="Courier New"/>
                <w:color w:val="C00000"/>
                <w:sz w:val="18"/>
                <w:szCs w:val="18"/>
              </w:rPr>
              <w:t>"&gt;</w:t>
            </w:r>
          </w:p>
          <w:p w14:paraId="1EF31303" w14:textId="77777777" w:rsidR="003E14D5" w:rsidRPr="003E14D5" w:rsidRDefault="00745D45" w:rsidP="00745D4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proofErr w:type="spellStart"/>
            <w:r w:rsidR="003E14D5" w:rsidRPr="003E14D5">
              <w:rPr>
                <w:rFonts w:ascii="Courier New" w:hAnsi="Courier New" w:cs="Courier New"/>
                <w:color w:val="C00000"/>
                <w:sz w:val="18"/>
                <w:szCs w:val="18"/>
              </w:rPr>
              <w:t>var</w:t>
            </w:r>
            <w:proofErr w:type="spellEnd"/>
            <w:r w:rsidR="003E14D5" w:rsidRPr="003E14D5">
              <w:rPr>
                <w:rFonts w:ascii="Courier New" w:hAnsi="Courier New" w:cs="Courier New"/>
                <w:color w:val="C00000"/>
                <w:sz w:val="18"/>
                <w:szCs w:val="18"/>
              </w:rPr>
              <w:t xml:space="preserve"> </w:t>
            </w:r>
            <w:proofErr w:type="spellStart"/>
            <w:r w:rsidR="003E14D5" w:rsidRPr="003E14D5">
              <w:rPr>
                <w:rFonts w:ascii="Courier New" w:hAnsi="Courier New" w:cs="Courier New"/>
                <w:color w:val="C00000"/>
                <w:sz w:val="18"/>
                <w:szCs w:val="18"/>
              </w:rPr>
              <w:t>currentTime</w:t>
            </w:r>
            <w:proofErr w:type="spellEnd"/>
            <w:r w:rsidR="003E14D5" w:rsidRPr="003E14D5">
              <w:rPr>
                <w:rFonts w:ascii="Courier New" w:hAnsi="Courier New" w:cs="Courier New"/>
                <w:color w:val="C00000"/>
                <w:sz w:val="18"/>
                <w:szCs w:val="18"/>
              </w:rPr>
              <w:t xml:space="preserve"> = new Date()</w:t>
            </w:r>
            <w:r w:rsidR="007D379A">
              <w:rPr>
                <w:rFonts w:ascii="Courier New" w:hAnsi="Courier New" w:cs="Courier New"/>
                <w:color w:val="C00000"/>
                <w:sz w:val="18"/>
                <w:szCs w:val="18"/>
              </w:rPr>
              <w:t>;</w:t>
            </w:r>
          </w:p>
          <w:p w14:paraId="6E2D12BC" w14:textId="77777777"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proofErr w:type="spellStart"/>
            <w:r w:rsidR="003E14D5" w:rsidRPr="003E14D5">
              <w:rPr>
                <w:rFonts w:ascii="Courier New" w:hAnsi="Courier New" w:cs="Courier New"/>
                <w:color w:val="C00000"/>
                <w:sz w:val="18"/>
                <w:szCs w:val="18"/>
              </w:rPr>
              <w:t>var</w:t>
            </w:r>
            <w:proofErr w:type="spellEnd"/>
            <w:r w:rsidR="003E14D5" w:rsidRPr="003E14D5">
              <w:rPr>
                <w:rFonts w:ascii="Courier New" w:hAnsi="Courier New" w:cs="Courier New"/>
                <w:color w:val="C00000"/>
                <w:sz w:val="18"/>
                <w:szCs w:val="18"/>
              </w:rPr>
              <w:t xml:space="preserve"> hours = </w:t>
            </w:r>
            <w:proofErr w:type="spellStart"/>
            <w:r w:rsidR="003E14D5" w:rsidRPr="003E14D5">
              <w:rPr>
                <w:rFonts w:ascii="Courier New" w:hAnsi="Courier New" w:cs="Courier New"/>
                <w:color w:val="C00000"/>
                <w:sz w:val="18"/>
                <w:szCs w:val="18"/>
              </w:rPr>
              <w:t>currentTime.getHours</w:t>
            </w:r>
            <w:proofErr w:type="spellEnd"/>
            <w:r w:rsidR="003E14D5" w:rsidRPr="003E14D5">
              <w:rPr>
                <w:rFonts w:ascii="Courier New" w:hAnsi="Courier New" w:cs="Courier New"/>
                <w:color w:val="C00000"/>
                <w:sz w:val="18"/>
                <w:szCs w:val="18"/>
              </w:rPr>
              <w:t>()</w:t>
            </w:r>
            <w:r w:rsidR="007D379A">
              <w:rPr>
                <w:rFonts w:ascii="Courier New" w:hAnsi="Courier New" w:cs="Courier New"/>
                <w:color w:val="C00000"/>
                <w:sz w:val="18"/>
                <w:szCs w:val="18"/>
              </w:rPr>
              <w:t>;</w:t>
            </w:r>
          </w:p>
          <w:p w14:paraId="52349C6C" w14:textId="77777777" w:rsid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proofErr w:type="spellStart"/>
            <w:r w:rsidR="003E14D5" w:rsidRPr="003E14D5">
              <w:rPr>
                <w:rFonts w:ascii="Courier New" w:hAnsi="Courier New" w:cs="Courier New"/>
                <w:color w:val="C00000"/>
                <w:sz w:val="18"/>
                <w:szCs w:val="18"/>
              </w:rPr>
              <w:t>var</w:t>
            </w:r>
            <w:proofErr w:type="spellEnd"/>
            <w:r w:rsidR="003E14D5" w:rsidRPr="003E14D5">
              <w:rPr>
                <w:rFonts w:ascii="Courier New" w:hAnsi="Courier New" w:cs="Courier New"/>
                <w:color w:val="C00000"/>
                <w:sz w:val="18"/>
                <w:szCs w:val="18"/>
              </w:rPr>
              <w:t xml:space="preserve"> minutes = </w:t>
            </w:r>
            <w:proofErr w:type="spellStart"/>
            <w:r w:rsidR="003E14D5" w:rsidRPr="003E14D5">
              <w:rPr>
                <w:rFonts w:ascii="Courier New" w:hAnsi="Courier New" w:cs="Courier New"/>
                <w:color w:val="C00000"/>
                <w:sz w:val="18"/>
                <w:szCs w:val="18"/>
              </w:rPr>
              <w:t>currentTime.getMinutes</w:t>
            </w:r>
            <w:proofErr w:type="spellEnd"/>
            <w:r w:rsidR="003E14D5" w:rsidRPr="003E14D5">
              <w:rPr>
                <w:rFonts w:ascii="Courier New" w:hAnsi="Courier New" w:cs="Courier New"/>
                <w:color w:val="C00000"/>
                <w:sz w:val="18"/>
                <w:szCs w:val="18"/>
              </w:rPr>
              <w:t>()</w:t>
            </w:r>
            <w:r w:rsidR="007D379A">
              <w:rPr>
                <w:rFonts w:ascii="Courier New" w:hAnsi="Courier New" w:cs="Courier New"/>
                <w:color w:val="C00000"/>
                <w:sz w:val="18"/>
                <w:szCs w:val="18"/>
              </w:rPr>
              <w:t>;</w:t>
            </w:r>
          </w:p>
          <w:p w14:paraId="4761CB41" w14:textId="77777777" w:rsidR="00745D45" w:rsidRPr="003E14D5" w:rsidRDefault="00745D45" w:rsidP="00745D4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proofErr w:type="spellStart"/>
            <w:r w:rsidRPr="003E14D5">
              <w:rPr>
                <w:rFonts w:ascii="Courier New" w:hAnsi="Courier New" w:cs="Courier New"/>
                <w:color w:val="C00000"/>
                <w:sz w:val="18"/>
                <w:szCs w:val="18"/>
              </w:rPr>
              <w:t>var</w:t>
            </w:r>
            <w:proofErr w:type="spellEnd"/>
            <w:r w:rsidRPr="003E14D5">
              <w:rPr>
                <w:rFonts w:ascii="Courier New" w:hAnsi="Courier New" w:cs="Courier New"/>
                <w:color w:val="C00000"/>
                <w:sz w:val="18"/>
                <w:szCs w:val="18"/>
              </w:rPr>
              <w:t xml:space="preserve"> suffix = "AM";</w:t>
            </w:r>
          </w:p>
          <w:p w14:paraId="0DBF454C" w14:textId="77777777" w:rsidR="003E14D5" w:rsidRPr="003E14D5" w:rsidRDefault="003E14D5" w:rsidP="003E14D5">
            <w:pPr>
              <w:pStyle w:val="NormalWeb"/>
              <w:contextualSpacing/>
              <w:rPr>
                <w:rFonts w:ascii="Courier New" w:hAnsi="Courier New" w:cs="Courier New"/>
                <w:color w:val="C00000"/>
                <w:sz w:val="18"/>
                <w:szCs w:val="18"/>
              </w:rPr>
            </w:pPr>
          </w:p>
          <w:p w14:paraId="7DD22F6D" w14:textId="77777777"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if (minutes &lt; 10)</w:t>
            </w:r>
          </w:p>
          <w:p w14:paraId="037258FE" w14:textId="77777777"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minutes = "0" + minutes</w:t>
            </w:r>
            <w:r w:rsidR="007D379A">
              <w:rPr>
                <w:rFonts w:ascii="Courier New" w:hAnsi="Courier New" w:cs="Courier New"/>
                <w:color w:val="C00000"/>
                <w:sz w:val="18"/>
                <w:szCs w:val="18"/>
              </w:rPr>
              <w:t>;</w:t>
            </w:r>
          </w:p>
          <w:p w14:paraId="54CCCD6E" w14:textId="77777777" w:rsidR="003E14D5" w:rsidRPr="003E14D5" w:rsidRDefault="003E14D5" w:rsidP="003E14D5">
            <w:pPr>
              <w:pStyle w:val="NormalWeb"/>
              <w:contextualSpacing/>
              <w:rPr>
                <w:rFonts w:ascii="Courier New" w:hAnsi="Courier New" w:cs="Courier New"/>
                <w:color w:val="C00000"/>
                <w:sz w:val="18"/>
                <w:szCs w:val="18"/>
              </w:rPr>
            </w:pPr>
          </w:p>
          <w:p w14:paraId="4FF1E7E6" w14:textId="77777777"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if (hours &gt;= 12) {</w:t>
            </w:r>
          </w:p>
          <w:p w14:paraId="0E5A54D3" w14:textId="77777777"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suffix = "PM";</w:t>
            </w:r>
          </w:p>
          <w:p w14:paraId="3A74D634" w14:textId="77777777"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hours = hours - 12;</w:t>
            </w:r>
          </w:p>
          <w:p w14:paraId="2F4A6188" w14:textId="77777777"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w:t>
            </w:r>
          </w:p>
          <w:p w14:paraId="538C73AC" w14:textId="77777777"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if (hours == 0) {</w:t>
            </w:r>
          </w:p>
          <w:p w14:paraId="4E3E8272" w14:textId="77777777"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hours = 12;</w:t>
            </w:r>
          </w:p>
          <w:p w14:paraId="4F1F3E02" w14:textId="77777777"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w:t>
            </w:r>
          </w:p>
          <w:p w14:paraId="7C9AB075" w14:textId="77777777" w:rsidR="003E14D5" w:rsidRPr="003E14D5" w:rsidRDefault="003E14D5" w:rsidP="003E14D5">
            <w:pPr>
              <w:pStyle w:val="NormalWeb"/>
              <w:contextualSpacing/>
              <w:rPr>
                <w:rFonts w:ascii="Courier New" w:hAnsi="Courier New" w:cs="Courier New"/>
                <w:color w:val="C00000"/>
                <w:sz w:val="18"/>
                <w:szCs w:val="18"/>
              </w:rPr>
            </w:pPr>
          </w:p>
          <w:p w14:paraId="5570819F" w14:textId="77777777" w:rsidR="00510C38"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proofErr w:type="spellStart"/>
            <w:r w:rsidR="003E14D5" w:rsidRPr="003E14D5">
              <w:rPr>
                <w:rFonts w:ascii="Courier New" w:hAnsi="Courier New" w:cs="Courier New"/>
                <w:color w:val="C00000"/>
                <w:sz w:val="18"/>
                <w:szCs w:val="18"/>
              </w:rPr>
              <w:t>document.write</w:t>
            </w:r>
            <w:proofErr w:type="spellEnd"/>
            <w:r w:rsidR="003E14D5" w:rsidRPr="003E14D5">
              <w:rPr>
                <w:rFonts w:ascii="Courier New" w:hAnsi="Courier New" w:cs="Courier New"/>
                <w:color w:val="C00000"/>
                <w:sz w:val="18"/>
                <w:szCs w:val="18"/>
              </w:rPr>
              <w:t>("&lt;b&gt;</w:t>
            </w:r>
            <w:r w:rsidR="00AE17F7">
              <w:rPr>
                <w:rFonts w:ascii="Courier New" w:hAnsi="Courier New" w:cs="Courier New"/>
                <w:color w:val="C00000"/>
                <w:sz w:val="18"/>
                <w:szCs w:val="18"/>
              </w:rPr>
              <w:t>&lt;</w:t>
            </w:r>
            <w:r w:rsidR="00AE17F7" w:rsidRPr="00AE17F7">
              <w:rPr>
                <w:rFonts w:ascii="Courier New" w:hAnsi="Courier New" w:cs="Courier New"/>
                <w:color w:val="C00000"/>
                <w:sz w:val="18"/>
                <w:szCs w:val="18"/>
              </w:rPr>
              <w:t>div id='d1'&gt;</w:t>
            </w:r>
            <w:r w:rsidR="003E14D5" w:rsidRPr="003E14D5">
              <w:rPr>
                <w:rFonts w:ascii="Courier New" w:hAnsi="Courier New" w:cs="Courier New"/>
                <w:color w:val="C00000"/>
                <w:sz w:val="18"/>
                <w:szCs w:val="18"/>
              </w:rPr>
              <w:t xml:space="preserve">" + hours + ":" + </w:t>
            </w:r>
          </w:p>
          <w:p w14:paraId="58299A09" w14:textId="77777777" w:rsidR="003E14D5" w:rsidRPr="003E14D5" w:rsidRDefault="00510C38"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minutes + " " + suffix + "</w:t>
            </w:r>
            <w:r w:rsidR="00AE17F7">
              <w:rPr>
                <w:rFonts w:ascii="Courier New" w:hAnsi="Courier New" w:cs="Courier New"/>
                <w:color w:val="C00000"/>
                <w:sz w:val="18"/>
                <w:szCs w:val="18"/>
              </w:rPr>
              <w:t>&lt;/div&gt;</w:t>
            </w:r>
            <w:r w:rsidR="003E14D5" w:rsidRPr="003E14D5">
              <w:rPr>
                <w:rFonts w:ascii="Courier New" w:hAnsi="Courier New" w:cs="Courier New"/>
                <w:color w:val="C00000"/>
                <w:sz w:val="18"/>
                <w:szCs w:val="18"/>
              </w:rPr>
              <w:t>&lt;/b&gt;")</w:t>
            </w:r>
            <w:r w:rsidR="007D379A">
              <w:rPr>
                <w:rFonts w:ascii="Courier New" w:hAnsi="Courier New" w:cs="Courier New"/>
                <w:color w:val="C00000"/>
                <w:sz w:val="18"/>
                <w:szCs w:val="18"/>
              </w:rPr>
              <w:t>;</w:t>
            </w:r>
          </w:p>
          <w:p w14:paraId="4F072CFA" w14:textId="77777777" w:rsidR="003E14D5" w:rsidRPr="003E14D5" w:rsidRDefault="003E14D5" w:rsidP="003E14D5">
            <w:pPr>
              <w:pStyle w:val="NormalWeb"/>
              <w:contextualSpacing/>
              <w:rPr>
                <w:rFonts w:ascii="Courier New" w:hAnsi="Courier New" w:cs="Courier New"/>
                <w:color w:val="C00000"/>
                <w:sz w:val="18"/>
                <w:szCs w:val="18"/>
              </w:rPr>
            </w:pPr>
          </w:p>
          <w:p w14:paraId="61554743" w14:textId="77777777" w:rsidR="003E14D5" w:rsidRDefault="00745D45" w:rsidP="003E14D5">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&lt;/script&gt;</w:t>
            </w:r>
          </w:p>
          <w:p w14:paraId="1F9BCA61" w14:textId="77777777" w:rsidR="002C7B31" w:rsidRPr="00780E78" w:rsidRDefault="00745D45" w:rsidP="003E14D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r w:rsidR="002C7B31">
              <w:rPr>
                <w:rFonts w:ascii="Courier New" w:hAnsi="Courier New" w:cs="Courier New"/>
                <w:color w:val="C00000"/>
                <w:sz w:val="18"/>
                <w:szCs w:val="18"/>
              </w:rPr>
              <w:t>&lt;/body&gt;</w:t>
            </w:r>
          </w:p>
        </w:tc>
      </w:tr>
    </w:tbl>
    <w:p w14:paraId="0E90344E" w14:textId="77777777" w:rsidR="003E14D5" w:rsidRDefault="003E14D5" w:rsidP="003200AE">
      <w:pPr>
        <w:pStyle w:val="ActivityBody"/>
        <w:ind w:left="0"/>
        <w:rPr>
          <w:rFonts w:ascii="Georgia" w:hAnsi="Georgia"/>
          <w:b/>
        </w:rPr>
      </w:pPr>
    </w:p>
    <w:p w14:paraId="4D33511A" w14:textId="77777777" w:rsidR="00EC2C57" w:rsidRDefault="00A8787D" w:rsidP="00A8787D">
      <w:pPr>
        <w:pStyle w:val="ActivityBody"/>
        <w:ind w:left="720"/>
        <w:rPr>
          <w:rFonts w:ascii="Georgia" w:hAnsi="Georgia"/>
        </w:rPr>
      </w:pPr>
      <w:r w:rsidRPr="00A8787D">
        <w:rPr>
          <w:rFonts w:ascii="Georgia" w:hAnsi="Georgia"/>
        </w:rPr>
        <w:t>Save the file, upload it to the server, and refresh it in the browser tab where you viewed it before.</w:t>
      </w:r>
      <w:r w:rsidR="00EC2C57">
        <w:rPr>
          <w:rFonts w:ascii="Georgia" w:hAnsi="Georgia"/>
        </w:rPr>
        <w:t xml:space="preserve"> </w:t>
      </w:r>
    </w:p>
    <w:p w14:paraId="44BB3833" w14:textId="77777777" w:rsidR="00EC2C57" w:rsidRDefault="00EC2C57" w:rsidP="00A8787D">
      <w:pPr>
        <w:pStyle w:val="ActivityBody"/>
        <w:ind w:left="720"/>
        <w:rPr>
          <w:rFonts w:ascii="Georgia" w:hAnsi="Georgia"/>
        </w:rPr>
      </w:pPr>
    </w:p>
    <w:p w14:paraId="5D67C9A1" w14:textId="77777777" w:rsidR="00EC2C57" w:rsidRDefault="00EC2C57" w:rsidP="006E7238">
      <w:pPr>
        <w:pStyle w:val="ActivityBody"/>
        <w:numPr>
          <w:ilvl w:val="0"/>
          <w:numId w:val="21"/>
        </w:numPr>
        <w:rPr>
          <w:rFonts w:ascii="Georgia" w:hAnsi="Georgia"/>
        </w:rPr>
      </w:pPr>
      <w:r>
        <w:rPr>
          <w:rFonts w:ascii="Georgia" w:hAnsi="Georgia"/>
        </w:rPr>
        <w:t xml:space="preserve">Use the pattern established by lines </w:t>
      </w:r>
      <w:r w:rsidR="00BD04FE">
        <w:rPr>
          <w:rFonts w:ascii="Georgia" w:hAnsi="Georgia"/>
        </w:rPr>
        <w:t>1</w:t>
      </w:r>
      <w:r>
        <w:rPr>
          <w:rFonts w:ascii="Georgia" w:hAnsi="Georgia"/>
        </w:rPr>
        <w:t>4</w:t>
      </w:r>
      <w:r w:rsidR="00BD04FE">
        <w:rPr>
          <w:rFonts w:ascii="Georgia" w:hAnsi="Georgia"/>
        </w:rPr>
        <w:t xml:space="preserve">, 17, and 18 </w:t>
      </w:r>
      <w:r>
        <w:rPr>
          <w:rFonts w:ascii="Georgia" w:hAnsi="Georgia"/>
        </w:rPr>
        <w:t xml:space="preserve">of the JavaScript code shown above to add another variable called </w:t>
      </w:r>
      <w:r w:rsidRPr="00EC2C57">
        <w:rPr>
          <w:rFonts w:ascii="Courier New" w:hAnsi="Courier New" w:cs="Courier New"/>
          <w:shd w:val="clear" w:color="auto" w:fill="DAEEF3" w:themeFill="accent5" w:themeFillTint="33"/>
        </w:rPr>
        <w:t>seconds</w:t>
      </w:r>
      <w:r>
        <w:rPr>
          <w:rFonts w:ascii="Georgia" w:hAnsi="Georgia"/>
        </w:rPr>
        <w:t xml:space="preserve"> and store the current number of seconds in it.</w:t>
      </w:r>
    </w:p>
    <w:p w14:paraId="71AEFBCE" w14:textId="77777777" w:rsidR="000B0715" w:rsidRDefault="000B0715" w:rsidP="000B0715">
      <w:pPr>
        <w:pStyle w:val="ActivityBody"/>
        <w:ind w:left="630"/>
        <w:rPr>
          <w:rFonts w:ascii="Georgia" w:hAnsi="Georgia"/>
        </w:rPr>
      </w:pPr>
    </w:p>
    <w:p w14:paraId="60FEF144" w14:textId="77777777" w:rsidR="000B0715" w:rsidRDefault="000B0715" w:rsidP="006E7238">
      <w:pPr>
        <w:pStyle w:val="ActivityBody"/>
        <w:numPr>
          <w:ilvl w:val="0"/>
          <w:numId w:val="21"/>
        </w:numPr>
        <w:rPr>
          <w:rFonts w:ascii="Georgia" w:hAnsi="Georgia"/>
        </w:rPr>
      </w:pPr>
      <w:r>
        <w:rPr>
          <w:rFonts w:ascii="Georgia" w:hAnsi="Georgia"/>
        </w:rPr>
        <w:t xml:space="preserve">Modify the </w:t>
      </w:r>
      <w:proofErr w:type="spellStart"/>
      <w:r w:rsidRPr="000B0715">
        <w:rPr>
          <w:rFonts w:ascii="Courier New" w:hAnsi="Courier New" w:cs="Courier New"/>
          <w:shd w:val="clear" w:color="auto" w:fill="DAEEF3" w:themeFill="accent5" w:themeFillTint="33"/>
        </w:rPr>
        <w:t>document.write</w:t>
      </w:r>
      <w:proofErr w:type="spellEnd"/>
      <w:r w:rsidR="00BD04FE">
        <w:rPr>
          <w:rFonts w:ascii="Georgia" w:hAnsi="Georgia"/>
        </w:rPr>
        <w:t xml:space="preserve"> command beginning on line 28</w:t>
      </w:r>
      <w:r>
        <w:rPr>
          <w:rFonts w:ascii="Georgia" w:hAnsi="Georgia"/>
        </w:rPr>
        <w:t xml:space="preserve"> so that the number of seconds will also be displayed. Save your code, upload it to the server, and test it by refreshing the tab </w:t>
      </w:r>
      <w:r w:rsidR="00A842FF">
        <w:rPr>
          <w:rFonts w:ascii="Georgia" w:hAnsi="Georgia"/>
        </w:rPr>
        <w:t>where</w:t>
      </w:r>
      <w:r>
        <w:rPr>
          <w:rFonts w:ascii="Georgia" w:hAnsi="Georgia"/>
        </w:rPr>
        <w:t xml:space="preserve"> you are viewing </w:t>
      </w:r>
      <w:proofErr w:type="gramStart"/>
      <w:r>
        <w:rPr>
          <w:rFonts w:ascii="Georgia" w:hAnsi="Georgia"/>
          <w:b/>
        </w:rPr>
        <w:t xml:space="preserve">221jssample.html </w:t>
      </w:r>
      <w:r>
        <w:rPr>
          <w:rFonts w:ascii="Georgia" w:hAnsi="Georgia"/>
        </w:rPr>
        <w:t>.</w:t>
      </w:r>
      <w:proofErr w:type="gramEnd"/>
    </w:p>
    <w:p w14:paraId="2F7A990B" w14:textId="77777777" w:rsidR="00EC2C57" w:rsidRDefault="00EC2C57" w:rsidP="00A8787D">
      <w:pPr>
        <w:pStyle w:val="ActivityBody"/>
        <w:ind w:left="720"/>
        <w:rPr>
          <w:rFonts w:ascii="Georgia" w:hAnsi="Georgia"/>
        </w:rPr>
      </w:pPr>
    </w:p>
    <w:p w14:paraId="0D4DFE96" w14:textId="77777777" w:rsidR="003E14D5" w:rsidRDefault="001D2DB5" w:rsidP="006E7238">
      <w:pPr>
        <w:pStyle w:val="ActivityBody"/>
        <w:numPr>
          <w:ilvl w:val="0"/>
          <w:numId w:val="21"/>
        </w:numPr>
        <w:rPr>
          <w:rFonts w:ascii="Georgia" w:hAnsi="Georgia"/>
        </w:rPr>
      </w:pPr>
      <w:r>
        <w:rPr>
          <w:rFonts w:ascii="Georgia" w:hAnsi="Georgia"/>
          <w:b/>
        </w:rPr>
        <w:t>(</w:t>
      </w:r>
      <w:r w:rsidR="00FA7271">
        <w:rPr>
          <w:rFonts w:ascii="Georgia" w:hAnsi="Georgia"/>
          <w:b/>
        </w:rPr>
        <w:t xml:space="preserve">Step 8 is </w:t>
      </w:r>
      <w:r>
        <w:rPr>
          <w:rFonts w:ascii="Georgia" w:hAnsi="Georgia"/>
          <w:b/>
        </w:rPr>
        <w:t>Optional</w:t>
      </w:r>
      <w:r w:rsidR="00A842FF">
        <w:rPr>
          <w:rFonts w:ascii="Georgia" w:hAnsi="Georgia"/>
          <w:b/>
        </w:rPr>
        <w:t>.</w:t>
      </w:r>
      <w:r>
        <w:rPr>
          <w:rFonts w:ascii="Georgia" w:hAnsi="Georgia"/>
          <w:b/>
        </w:rPr>
        <w:t>)</w:t>
      </w:r>
      <w:r>
        <w:rPr>
          <w:rFonts w:ascii="Georgia" w:hAnsi="Georgia"/>
        </w:rPr>
        <w:t xml:space="preserve"> Once you complete </w:t>
      </w:r>
      <w:r w:rsidR="007D1368">
        <w:rPr>
          <w:rFonts w:ascii="Georgia" w:hAnsi="Georgia"/>
        </w:rPr>
        <w:t>S</w:t>
      </w:r>
      <w:r w:rsidR="00A91325">
        <w:rPr>
          <w:rFonts w:ascii="Georgia" w:hAnsi="Georgia"/>
        </w:rPr>
        <w:t>tep 8</w:t>
      </w:r>
      <w:r w:rsidR="007D1368">
        <w:rPr>
          <w:rFonts w:ascii="Georgia" w:hAnsi="Georgia"/>
        </w:rPr>
        <w:t>,</w:t>
      </w:r>
      <w:r>
        <w:rPr>
          <w:rFonts w:ascii="Georgia" w:hAnsi="Georgia"/>
        </w:rPr>
        <w:t xml:space="preserve"> h</w:t>
      </w:r>
      <w:r w:rsidR="00EC2C57">
        <w:rPr>
          <w:rFonts w:ascii="Georgia" w:hAnsi="Georgia"/>
        </w:rPr>
        <w:t xml:space="preserve">it the refresh button again. The time should update when you hit the refresh button but not otherwise. </w:t>
      </w:r>
      <w:r w:rsidR="007D1368">
        <w:rPr>
          <w:rFonts w:ascii="Georgia" w:hAnsi="Georgia"/>
        </w:rPr>
        <w:t>As an extension activity,</w:t>
      </w:r>
      <w:r w:rsidR="00EC2C57">
        <w:rPr>
          <w:rFonts w:ascii="Georgia" w:hAnsi="Georgia"/>
        </w:rPr>
        <w:t xml:space="preserve"> use the Internet as a resource to determine how to modify this script to update every second</w:t>
      </w:r>
      <w:r w:rsidR="00251911">
        <w:rPr>
          <w:rFonts w:ascii="Georgia" w:hAnsi="Georgia"/>
        </w:rPr>
        <w:t xml:space="preserve"> displaying the current time</w:t>
      </w:r>
      <w:r w:rsidR="00EC2C57">
        <w:rPr>
          <w:rFonts w:ascii="Georgia" w:hAnsi="Georgia"/>
        </w:rPr>
        <w:t>.</w:t>
      </w:r>
    </w:p>
    <w:p w14:paraId="042C6DD4" w14:textId="77777777" w:rsidR="001D2DB5" w:rsidRDefault="001D2DB5" w:rsidP="001D2DB5">
      <w:pPr>
        <w:pStyle w:val="ListParagraph"/>
        <w:rPr>
          <w:rFonts w:ascii="Georgia" w:hAnsi="Georgia"/>
        </w:rPr>
      </w:pPr>
    </w:p>
    <w:p w14:paraId="377E0D5F" w14:textId="77777777" w:rsidR="006A127F" w:rsidRDefault="00370A75" w:rsidP="006E7238">
      <w:pPr>
        <w:pStyle w:val="ActivityBody"/>
        <w:numPr>
          <w:ilvl w:val="0"/>
          <w:numId w:val="21"/>
        </w:numPr>
        <w:rPr>
          <w:rFonts w:ascii="Georgia" w:hAnsi="Georgia"/>
        </w:rPr>
      </w:pPr>
      <w:r>
        <w:rPr>
          <w:rFonts w:ascii="Georgia" w:hAnsi="Georgia"/>
        </w:rPr>
        <w:t>In order to make quality websites that render consistently across browsers</w:t>
      </w:r>
      <w:r w:rsidR="00A842FF">
        <w:rPr>
          <w:rFonts w:ascii="Georgia" w:hAnsi="Georgia"/>
        </w:rPr>
        <w:t>,</w:t>
      </w:r>
      <w:r>
        <w:rPr>
          <w:rFonts w:ascii="Georgia" w:hAnsi="Georgia"/>
        </w:rPr>
        <w:t xml:space="preserve"> it is necessary for web developers to be able to determine what </w:t>
      </w:r>
      <w:r w:rsidR="00223268">
        <w:rPr>
          <w:rFonts w:ascii="Georgia" w:hAnsi="Georgia"/>
        </w:rPr>
        <w:t>features are available to them</w:t>
      </w:r>
      <w:r>
        <w:rPr>
          <w:rFonts w:ascii="Georgia" w:hAnsi="Georgia"/>
        </w:rPr>
        <w:t>.</w:t>
      </w:r>
      <w:r w:rsidR="00223268">
        <w:rPr>
          <w:rFonts w:ascii="Georgia" w:hAnsi="Georgia"/>
        </w:rPr>
        <w:t xml:space="preserve"> In the past developers would detect the browser type and version directly and make separate pages for each (what a pain!). This was often done through the user agent object and is considered bad practice in all respects.</w:t>
      </w:r>
      <w:r>
        <w:rPr>
          <w:rFonts w:ascii="Georgia" w:hAnsi="Georgia"/>
        </w:rPr>
        <w:t xml:space="preserve"> </w:t>
      </w:r>
    </w:p>
    <w:p w14:paraId="79D3C78E" w14:textId="77777777" w:rsidR="006A127F" w:rsidRDefault="006A127F" w:rsidP="006A127F">
      <w:pPr>
        <w:pStyle w:val="ListParagraph"/>
        <w:rPr>
          <w:rFonts w:ascii="Georgia" w:hAnsi="Georgia"/>
        </w:rPr>
      </w:pPr>
    </w:p>
    <w:p w14:paraId="4C9B8ED1" w14:textId="77777777" w:rsidR="00AA2697" w:rsidRDefault="00370A75" w:rsidP="006A127F">
      <w:pPr>
        <w:pStyle w:val="ActivityBody"/>
        <w:ind w:left="630"/>
        <w:rPr>
          <w:rFonts w:ascii="Georgia" w:hAnsi="Georgia"/>
        </w:rPr>
      </w:pPr>
      <w:r>
        <w:rPr>
          <w:rFonts w:ascii="Georgia" w:hAnsi="Georgia"/>
        </w:rPr>
        <w:t xml:space="preserve">The Mozilla Developer Network suggests that, whenever possible, developers not use </w:t>
      </w:r>
      <w:r w:rsidR="009D6189">
        <w:rPr>
          <w:rFonts w:ascii="Georgia" w:hAnsi="Georgia"/>
        </w:rPr>
        <w:t>user agent</w:t>
      </w:r>
      <w:r>
        <w:rPr>
          <w:rFonts w:ascii="Georgia" w:hAnsi="Georgia"/>
        </w:rPr>
        <w:t xml:space="preserve"> to determine this information but instead</w:t>
      </w:r>
      <w:r w:rsidR="009D6189">
        <w:rPr>
          <w:rFonts w:ascii="Georgia" w:hAnsi="Georgia"/>
        </w:rPr>
        <w:t xml:space="preserve"> detect what features the browser makes available to the code</w:t>
      </w:r>
      <w:r w:rsidR="00223268">
        <w:rPr>
          <w:rFonts w:ascii="Georgia" w:hAnsi="Georgia"/>
        </w:rPr>
        <w:t xml:space="preserve"> and provide different site functionality dynamically using JavaScript</w:t>
      </w:r>
      <w:r w:rsidR="009D6189">
        <w:rPr>
          <w:rFonts w:ascii="Georgia" w:hAnsi="Georgia"/>
        </w:rPr>
        <w:t xml:space="preserve">. </w:t>
      </w:r>
    </w:p>
    <w:p w14:paraId="06C2C7EA" w14:textId="77777777" w:rsidR="00AA2697" w:rsidRDefault="00AA2697" w:rsidP="006A127F">
      <w:pPr>
        <w:pStyle w:val="ActivityBody"/>
        <w:ind w:left="630"/>
        <w:rPr>
          <w:rFonts w:ascii="Georgia" w:hAnsi="Georgia"/>
        </w:rPr>
      </w:pPr>
    </w:p>
    <w:p w14:paraId="797C0344" w14:textId="77777777" w:rsidR="00AE17F7" w:rsidRDefault="00AA2697" w:rsidP="006A127F">
      <w:pPr>
        <w:pStyle w:val="ActivityBody"/>
        <w:ind w:left="630"/>
        <w:rPr>
          <w:rFonts w:ascii="Georgia" w:hAnsi="Georgia"/>
        </w:rPr>
      </w:pPr>
      <w:r>
        <w:rPr>
          <w:rFonts w:ascii="Georgia" w:hAnsi="Georgia"/>
        </w:rPr>
        <w:t xml:space="preserve">The following code taken from </w:t>
      </w:r>
      <w:hyperlink r:id="rId15" w:history="1">
        <w:r w:rsidRPr="000A719D">
          <w:rPr>
            <w:rStyle w:val="Hyperlink"/>
            <w:rFonts w:ascii="Georgia" w:hAnsi="Georgia"/>
          </w:rPr>
          <w:t>https://developer.mozilla.org/en-US/docs/Using_Web_Standards_in_your_Web_Pages/Developing_cross-browser_and_cross-platform_pages</w:t>
        </w:r>
      </w:hyperlink>
      <w:r>
        <w:rPr>
          <w:rFonts w:ascii="Georgia" w:hAnsi="Georgia"/>
        </w:rPr>
        <w:t xml:space="preserve"> defines a function to hide any </w:t>
      </w:r>
      <w:r>
        <w:rPr>
          <w:rFonts w:ascii="Georgia" w:hAnsi="Georgia"/>
        </w:rPr>
        <w:lastRenderedPageBreak/>
        <w:t xml:space="preserve">HTML element with a given </w:t>
      </w:r>
      <w:r w:rsidRPr="00AA2697">
        <w:rPr>
          <w:rFonts w:ascii="Courier New" w:hAnsi="Courier New" w:cs="Courier New"/>
          <w:shd w:val="clear" w:color="auto" w:fill="DAEEF3" w:themeFill="accent5" w:themeFillTint="33"/>
        </w:rPr>
        <w:t>id</w:t>
      </w:r>
      <w:r>
        <w:rPr>
          <w:rFonts w:ascii="Georgia" w:hAnsi="Georgia"/>
        </w:rPr>
        <w:t>.</w:t>
      </w:r>
      <w:r w:rsidR="00AE17F7">
        <w:rPr>
          <w:rFonts w:ascii="Georgia" w:hAnsi="Georgia"/>
        </w:rPr>
        <w:t xml:space="preserve"> This code could be used with conditional statements to prevent a browser from attempting to render features that it does not support. </w:t>
      </w:r>
    </w:p>
    <w:p w14:paraId="25964ECD" w14:textId="77777777" w:rsidR="00AE17F7" w:rsidRDefault="00AE17F7" w:rsidP="006A127F">
      <w:pPr>
        <w:pStyle w:val="ActivityBody"/>
        <w:ind w:left="630"/>
        <w:rPr>
          <w:rFonts w:ascii="Georgia" w:hAnsi="Georgia"/>
        </w:rPr>
      </w:pPr>
    </w:p>
    <w:p w14:paraId="1259D522" w14:textId="77777777" w:rsidR="001D2DB5" w:rsidRPr="00D6379A" w:rsidRDefault="001D2DB5" w:rsidP="006A127F">
      <w:pPr>
        <w:pStyle w:val="ActivityBody"/>
        <w:ind w:left="630"/>
        <w:rPr>
          <w:rFonts w:ascii="Georgia" w:hAnsi="Georgia"/>
        </w:rPr>
      </w:pPr>
      <w:r w:rsidRPr="00D6379A">
        <w:rPr>
          <w:rFonts w:ascii="Georgia" w:hAnsi="Georgia"/>
        </w:rPr>
        <w:t xml:space="preserve"> </w:t>
      </w:r>
      <w:r w:rsidR="00AF138A">
        <w:rPr>
          <w:rFonts w:ascii="Georgia" w:hAnsi="Georgia"/>
        </w:rPr>
        <w:t>Insert this code beginning on line 31</w:t>
      </w:r>
      <w:r w:rsidR="00A842FF">
        <w:rPr>
          <w:rFonts w:ascii="Georgia" w:hAnsi="Georgia"/>
        </w:rPr>
        <w:t>,</w:t>
      </w:r>
      <w:r w:rsidR="0023133E">
        <w:rPr>
          <w:rFonts w:ascii="Georgia" w:hAnsi="Georgia"/>
        </w:rPr>
        <w:t xml:space="preserve"> noting that line </w:t>
      </w:r>
      <w:r w:rsidR="00E418BD">
        <w:rPr>
          <w:rFonts w:ascii="Georgia" w:hAnsi="Georgia"/>
        </w:rPr>
        <w:t>38</w:t>
      </w:r>
      <w:r w:rsidR="0023133E">
        <w:rPr>
          <w:rFonts w:ascii="Georgia" w:hAnsi="Georgia"/>
        </w:rPr>
        <w:t xml:space="preserve"> below is line 31 from Step 6 and l</w:t>
      </w:r>
      <w:r w:rsidR="00E418BD">
        <w:rPr>
          <w:rFonts w:ascii="Georgia" w:hAnsi="Georgia"/>
        </w:rPr>
        <w:t>ine 40</w:t>
      </w:r>
      <w:r w:rsidR="0023133E">
        <w:rPr>
          <w:rFonts w:ascii="Georgia" w:hAnsi="Georgia"/>
        </w:rPr>
        <w:t xml:space="preserve"> below is line 32 from Step 6</w:t>
      </w:r>
      <w:r w:rsidR="00AF138A">
        <w:rPr>
          <w:rFonts w:ascii="Georgia" w:hAnsi="Georgia"/>
        </w:rPr>
        <w:t>.</w:t>
      </w:r>
      <w:r w:rsidR="00392024">
        <w:rPr>
          <w:rFonts w:ascii="Georgia" w:hAnsi="Georgia"/>
        </w:rPr>
        <w:t xml:space="preserve"> </w:t>
      </w:r>
    </w:p>
    <w:p w14:paraId="1B5237D8" w14:textId="77777777" w:rsidR="00A8787D" w:rsidRDefault="00A8787D" w:rsidP="003200AE">
      <w:pPr>
        <w:pStyle w:val="ActivityBody"/>
        <w:ind w:left="0"/>
        <w:rPr>
          <w:rFonts w:ascii="Georgia" w:hAnsi="Georgia"/>
          <w:b/>
        </w:rPr>
      </w:pPr>
    </w:p>
    <w:tbl>
      <w:tblPr>
        <w:tblStyle w:val="TableGrid"/>
        <w:tblW w:w="919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8640"/>
      </w:tblGrid>
      <w:tr w:rsidR="00D6379A" w:rsidRPr="00780E78" w14:paraId="7810C364" w14:textId="77777777" w:rsidTr="00847DD7">
        <w:tc>
          <w:tcPr>
            <w:tcW w:w="558" w:type="dxa"/>
            <w:shd w:val="clear" w:color="auto" w:fill="F2F2F2" w:themeFill="background1" w:themeFillShade="F2"/>
          </w:tcPr>
          <w:p w14:paraId="3C351FAD" w14:textId="77777777" w:rsidR="00D6379A" w:rsidRDefault="00AF138A" w:rsidP="00E00476">
            <w:pPr>
              <w:pStyle w:val="ActivitySection"/>
              <w:spacing w:before="0" w:after="0"/>
              <w:jc w:val="right"/>
              <w:rPr>
                <w:rFonts w:ascii="Courier New" w:hAnsi="Courier New" w:cs="Courier New"/>
                <w:b w:val="0"/>
                <w:sz w:val="18"/>
                <w:szCs w:val="18"/>
              </w:rPr>
            </w:pPr>
            <w:r>
              <w:rPr>
                <w:rFonts w:ascii="Courier New" w:hAnsi="Courier New" w:cs="Courier New"/>
                <w:b w:val="0"/>
                <w:sz w:val="18"/>
                <w:szCs w:val="18"/>
              </w:rPr>
              <w:t>29</w:t>
            </w:r>
          </w:p>
          <w:p w14:paraId="5D0D1141" w14:textId="77777777" w:rsidR="00AF138A" w:rsidRPr="005E4A38" w:rsidRDefault="00AF138A" w:rsidP="00E00476">
            <w:pPr>
              <w:pStyle w:val="ActivitySection"/>
              <w:spacing w:before="0" w:after="0"/>
              <w:jc w:val="right"/>
              <w:rPr>
                <w:rFonts w:ascii="Courier New" w:hAnsi="Courier New" w:cs="Courier New"/>
                <w:b w:val="0"/>
                <w:sz w:val="18"/>
                <w:szCs w:val="18"/>
              </w:rPr>
            </w:pPr>
            <w:r>
              <w:rPr>
                <w:rFonts w:ascii="Courier New" w:hAnsi="Courier New" w:cs="Courier New"/>
                <w:b w:val="0"/>
                <w:sz w:val="18"/>
                <w:szCs w:val="18"/>
              </w:rPr>
              <w:t>30</w:t>
            </w:r>
          </w:p>
          <w:p w14:paraId="595BC98C" w14:textId="77777777" w:rsidR="00D6379A" w:rsidRDefault="00AF138A"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31</w:t>
            </w:r>
          </w:p>
          <w:p w14:paraId="314FDF05" w14:textId="77777777"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32</w:t>
            </w:r>
          </w:p>
          <w:p w14:paraId="602B9084" w14:textId="77777777"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33</w:t>
            </w:r>
          </w:p>
          <w:p w14:paraId="0253FFA8" w14:textId="77777777"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34</w:t>
            </w:r>
          </w:p>
          <w:p w14:paraId="6B83927E" w14:textId="77777777" w:rsidR="0023133E" w:rsidRDefault="0023133E" w:rsidP="00F90B4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35</w:t>
            </w:r>
          </w:p>
          <w:p w14:paraId="3197CA09" w14:textId="77777777"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w:t>
            </w:r>
            <w:r w:rsidR="00E418BD">
              <w:rPr>
                <w:rFonts w:ascii="Courier New" w:hAnsi="Courier New" w:cs="Courier New"/>
                <w:b w:val="0"/>
                <w:sz w:val="18"/>
                <w:szCs w:val="18"/>
              </w:rPr>
              <w:t>6</w:t>
            </w:r>
          </w:p>
          <w:p w14:paraId="272E9902" w14:textId="77777777" w:rsidR="0023133E" w:rsidRDefault="00E418BD"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37</w:t>
            </w:r>
          </w:p>
          <w:p w14:paraId="41B09E1E" w14:textId="77777777" w:rsidR="0023133E" w:rsidRDefault="00E418BD"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38</w:t>
            </w:r>
          </w:p>
          <w:p w14:paraId="2FAECE2D" w14:textId="77777777" w:rsidR="0023133E" w:rsidRDefault="00E418BD"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39</w:t>
            </w:r>
          </w:p>
          <w:p w14:paraId="60284FB0" w14:textId="77777777" w:rsidR="0023133E" w:rsidRPr="005E4A38"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4</w:t>
            </w:r>
            <w:r w:rsidR="00E418BD">
              <w:rPr>
                <w:rFonts w:ascii="Courier New" w:hAnsi="Courier New" w:cs="Courier New"/>
                <w:b w:val="0"/>
                <w:sz w:val="18"/>
                <w:szCs w:val="18"/>
              </w:rPr>
              <w:t>0</w:t>
            </w:r>
          </w:p>
        </w:tc>
        <w:tc>
          <w:tcPr>
            <w:tcW w:w="8640" w:type="dxa"/>
          </w:tcPr>
          <w:p w14:paraId="05860DC0" w14:textId="77777777" w:rsidR="00F90B40" w:rsidRPr="003E14D5" w:rsidRDefault="00F90B40" w:rsidP="00F90B40">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Pr="003E14D5">
              <w:rPr>
                <w:rFonts w:ascii="Courier New" w:hAnsi="Courier New" w:cs="Courier New"/>
                <w:color w:val="C00000"/>
                <w:sz w:val="18"/>
                <w:szCs w:val="18"/>
              </w:rPr>
              <w:t>minutes + " " + suffix + "</w:t>
            </w:r>
            <w:r>
              <w:rPr>
                <w:rFonts w:ascii="Courier New" w:hAnsi="Courier New" w:cs="Courier New"/>
                <w:color w:val="C00000"/>
                <w:sz w:val="18"/>
                <w:szCs w:val="18"/>
              </w:rPr>
              <w:t>&lt;/div&gt;</w:t>
            </w:r>
            <w:r w:rsidRPr="003E14D5">
              <w:rPr>
                <w:rFonts w:ascii="Courier New" w:hAnsi="Courier New" w:cs="Courier New"/>
                <w:color w:val="C00000"/>
                <w:sz w:val="18"/>
                <w:szCs w:val="18"/>
              </w:rPr>
              <w:t>&lt;/b&gt;")</w:t>
            </w:r>
            <w:r>
              <w:rPr>
                <w:rFonts w:ascii="Courier New" w:hAnsi="Courier New" w:cs="Courier New"/>
                <w:color w:val="C00000"/>
                <w:sz w:val="18"/>
                <w:szCs w:val="18"/>
              </w:rPr>
              <w:t>;</w:t>
            </w:r>
          </w:p>
          <w:p w14:paraId="02CA2711" w14:textId="77777777"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function </w:t>
            </w:r>
            <w:proofErr w:type="spellStart"/>
            <w:r w:rsidRPr="00AE17F7">
              <w:rPr>
                <w:rFonts w:ascii="Courier New" w:hAnsi="Courier New" w:cs="Courier New"/>
                <w:color w:val="C00000"/>
                <w:sz w:val="18"/>
                <w:szCs w:val="18"/>
              </w:rPr>
              <w:t>hideElement</w:t>
            </w:r>
            <w:proofErr w:type="spellEnd"/>
            <w:r w:rsidRPr="00AE17F7">
              <w:rPr>
                <w:rFonts w:ascii="Courier New" w:hAnsi="Courier New" w:cs="Courier New"/>
                <w:color w:val="C00000"/>
                <w:sz w:val="18"/>
                <w:szCs w:val="18"/>
              </w:rPr>
              <w:t>(</w:t>
            </w:r>
            <w:proofErr w:type="spellStart"/>
            <w:r w:rsidRPr="00AE17F7">
              <w:rPr>
                <w:rFonts w:ascii="Courier New" w:hAnsi="Courier New" w:cs="Courier New"/>
                <w:color w:val="C00000"/>
                <w:sz w:val="18"/>
                <w:szCs w:val="18"/>
              </w:rPr>
              <w:t>id_attribute_value</w:t>
            </w:r>
            <w:proofErr w:type="spellEnd"/>
            <w:r w:rsidRPr="00AE17F7">
              <w:rPr>
                <w:rFonts w:ascii="Courier New" w:hAnsi="Courier New" w:cs="Courier New"/>
                <w:color w:val="C00000"/>
                <w:sz w:val="18"/>
                <w:szCs w:val="18"/>
              </w:rPr>
              <w:t>) {</w:t>
            </w:r>
          </w:p>
          <w:p w14:paraId="20496004" w14:textId="77777777"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if (</w:t>
            </w:r>
            <w:proofErr w:type="spellStart"/>
            <w:r w:rsidRPr="00AE17F7">
              <w:rPr>
                <w:rFonts w:ascii="Courier New" w:hAnsi="Courier New" w:cs="Courier New"/>
                <w:color w:val="C00000"/>
                <w:sz w:val="18"/>
                <w:szCs w:val="18"/>
              </w:rPr>
              <w:t>document.getElementById</w:t>
            </w:r>
            <w:proofErr w:type="spellEnd"/>
            <w:r w:rsidRPr="00AE17F7">
              <w:rPr>
                <w:rFonts w:ascii="Courier New" w:hAnsi="Courier New" w:cs="Courier New"/>
                <w:color w:val="C00000"/>
                <w:sz w:val="18"/>
                <w:szCs w:val="18"/>
              </w:rPr>
              <w:t xml:space="preserve"> &amp;&amp;</w:t>
            </w:r>
          </w:p>
          <w:p w14:paraId="39F52CB5" w14:textId="77777777"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w:t>
            </w:r>
            <w:proofErr w:type="spellStart"/>
            <w:r w:rsidRPr="00AE17F7">
              <w:rPr>
                <w:rFonts w:ascii="Courier New" w:hAnsi="Courier New" w:cs="Courier New"/>
                <w:color w:val="C00000"/>
                <w:sz w:val="18"/>
                <w:szCs w:val="18"/>
              </w:rPr>
              <w:t>document.getElementById</w:t>
            </w:r>
            <w:proofErr w:type="spellEnd"/>
            <w:r w:rsidRPr="00AE17F7">
              <w:rPr>
                <w:rFonts w:ascii="Courier New" w:hAnsi="Courier New" w:cs="Courier New"/>
                <w:color w:val="C00000"/>
                <w:sz w:val="18"/>
                <w:szCs w:val="18"/>
              </w:rPr>
              <w:t>(</w:t>
            </w:r>
            <w:proofErr w:type="spellStart"/>
            <w:r w:rsidRPr="00AE17F7">
              <w:rPr>
                <w:rFonts w:ascii="Courier New" w:hAnsi="Courier New" w:cs="Courier New"/>
                <w:color w:val="C00000"/>
                <w:sz w:val="18"/>
                <w:szCs w:val="18"/>
              </w:rPr>
              <w:t>id_attribute_value</w:t>
            </w:r>
            <w:proofErr w:type="spellEnd"/>
            <w:r w:rsidRPr="00AE17F7">
              <w:rPr>
                <w:rFonts w:ascii="Courier New" w:hAnsi="Courier New" w:cs="Courier New"/>
                <w:color w:val="C00000"/>
                <w:sz w:val="18"/>
                <w:szCs w:val="18"/>
              </w:rPr>
              <w:t>) &amp;&amp;</w:t>
            </w:r>
          </w:p>
          <w:p w14:paraId="0DC0EF87" w14:textId="77777777"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w:t>
            </w:r>
            <w:proofErr w:type="spellStart"/>
            <w:r w:rsidRPr="00AE17F7">
              <w:rPr>
                <w:rFonts w:ascii="Courier New" w:hAnsi="Courier New" w:cs="Courier New"/>
                <w:color w:val="C00000"/>
                <w:sz w:val="18"/>
                <w:szCs w:val="18"/>
              </w:rPr>
              <w:t>document.getElementById</w:t>
            </w:r>
            <w:proofErr w:type="spellEnd"/>
            <w:r w:rsidRPr="00AE17F7">
              <w:rPr>
                <w:rFonts w:ascii="Courier New" w:hAnsi="Courier New" w:cs="Courier New"/>
                <w:color w:val="C00000"/>
                <w:sz w:val="18"/>
                <w:szCs w:val="18"/>
              </w:rPr>
              <w:t>(</w:t>
            </w:r>
            <w:proofErr w:type="spellStart"/>
            <w:r w:rsidRPr="00AE17F7">
              <w:rPr>
                <w:rFonts w:ascii="Courier New" w:hAnsi="Courier New" w:cs="Courier New"/>
                <w:color w:val="C00000"/>
                <w:sz w:val="18"/>
                <w:szCs w:val="18"/>
              </w:rPr>
              <w:t>id_attribute_value</w:t>
            </w:r>
            <w:proofErr w:type="spellEnd"/>
            <w:r w:rsidRPr="00AE17F7">
              <w:rPr>
                <w:rFonts w:ascii="Courier New" w:hAnsi="Courier New" w:cs="Courier New"/>
                <w:color w:val="C00000"/>
                <w:sz w:val="18"/>
                <w:szCs w:val="18"/>
              </w:rPr>
              <w:t>).style</w:t>
            </w:r>
          </w:p>
          <w:p w14:paraId="3DB1C45E" w14:textId="77777777"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 {</w:t>
            </w:r>
          </w:p>
          <w:p w14:paraId="67C71812" w14:textId="77777777" w:rsidR="00AE17F7" w:rsidRPr="00AE17F7" w:rsidRDefault="00AE17F7" w:rsidP="00AE17F7">
            <w:pPr>
              <w:pStyle w:val="NormalWeb"/>
              <w:contextualSpacing/>
              <w:rPr>
                <w:rFonts w:ascii="Courier New" w:hAnsi="Courier New" w:cs="Courier New"/>
                <w:color w:val="C00000"/>
                <w:sz w:val="18"/>
                <w:szCs w:val="18"/>
              </w:rPr>
            </w:pPr>
            <w:proofErr w:type="spellStart"/>
            <w:r w:rsidRPr="00AE17F7">
              <w:rPr>
                <w:rFonts w:ascii="Courier New" w:hAnsi="Courier New" w:cs="Courier New"/>
                <w:color w:val="C00000"/>
                <w:sz w:val="18"/>
                <w:szCs w:val="18"/>
              </w:rPr>
              <w:t>document.getElementById</w:t>
            </w:r>
            <w:proofErr w:type="spellEnd"/>
            <w:r w:rsidRPr="00AE17F7">
              <w:rPr>
                <w:rFonts w:ascii="Courier New" w:hAnsi="Courier New" w:cs="Courier New"/>
                <w:color w:val="C00000"/>
                <w:sz w:val="18"/>
                <w:szCs w:val="18"/>
              </w:rPr>
              <w:t>(</w:t>
            </w:r>
            <w:proofErr w:type="spellStart"/>
            <w:r w:rsidRPr="00AE17F7">
              <w:rPr>
                <w:rFonts w:ascii="Courier New" w:hAnsi="Courier New" w:cs="Courier New"/>
                <w:color w:val="C00000"/>
                <w:sz w:val="18"/>
                <w:szCs w:val="18"/>
              </w:rPr>
              <w:t>id_attribute_value</w:t>
            </w:r>
            <w:proofErr w:type="spellEnd"/>
            <w:r w:rsidRPr="00AE17F7">
              <w:rPr>
                <w:rFonts w:ascii="Courier New" w:hAnsi="Courier New" w:cs="Courier New"/>
                <w:color w:val="C00000"/>
                <w:sz w:val="18"/>
                <w:szCs w:val="18"/>
              </w:rPr>
              <w:t>).</w:t>
            </w:r>
            <w:proofErr w:type="spellStart"/>
            <w:r w:rsidRPr="00AE17F7">
              <w:rPr>
                <w:rFonts w:ascii="Courier New" w:hAnsi="Courier New" w:cs="Courier New"/>
                <w:color w:val="C00000"/>
                <w:sz w:val="18"/>
                <w:szCs w:val="18"/>
              </w:rPr>
              <w:t>style.visibility</w:t>
            </w:r>
            <w:proofErr w:type="spellEnd"/>
            <w:r w:rsidRPr="00AE17F7">
              <w:rPr>
                <w:rFonts w:ascii="Courier New" w:hAnsi="Courier New" w:cs="Courier New"/>
                <w:color w:val="C00000"/>
                <w:sz w:val="18"/>
                <w:szCs w:val="18"/>
              </w:rPr>
              <w:t xml:space="preserve"> = "hidden";</w:t>
            </w:r>
          </w:p>
          <w:p w14:paraId="5BF36725" w14:textId="77777777"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w:t>
            </w:r>
          </w:p>
          <w:p w14:paraId="23C8D2E8" w14:textId="77777777" w:rsidR="00AE17F7" w:rsidRDefault="00AE17F7" w:rsidP="00AE17F7">
            <w:pPr>
              <w:pStyle w:val="NormalWeb"/>
              <w:spacing w:before="0" w:beforeAutospacing="0" w:after="0" w:afterAutospacing="0"/>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w:t>
            </w:r>
            <w:r w:rsidR="0036188D">
              <w:rPr>
                <w:rFonts w:ascii="Courier New" w:hAnsi="Courier New" w:cs="Courier New"/>
                <w:color w:val="C00000"/>
                <w:sz w:val="18"/>
                <w:szCs w:val="18"/>
              </w:rPr>
              <w:t xml:space="preserve">        </w:t>
            </w:r>
          </w:p>
          <w:p w14:paraId="6A4FC74D" w14:textId="77777777" w:rsidR="0036188D" w:rsidRDefault="00AE17F7" w:rsidP="00AE17F7">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6188D" w:rsidRPr="003E14D5">
              <w:rPr>
                <w:rFonts w:ascii="Courier New" w:hAnsi="Courier New" w:cs="Courier New"/>
                <w:color w:val="C00000"/>
                <w:sz w:val="18"/>
                <w:szCs w:val="18"/>
              </w:rPr>
              <w:t>&lt;/script&gt;</w:t>
            </w:r>
          </w:p>
          <w:p w14:paraId="119DB795" w14:textId="77777777" w:rsidR="00CD7702" w:rsidRDefault="00CD7702" w:rsidP="00AE17F7">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Pr="00CD7702">
              <w:rPr>
                <w:rFonts w:ascii="Courier New" w:hAnsi="Courier New" w:cs="Courier New"/>
                <w:color w:val="C00000"/>
                <w:sz w:val="18"/>
                <w:szCs w:val="18"/>
              </w:rPr>
              <w:t xml:space="preserve">&lt;button type="button" </w:t>
            </w:r>
            <w:proofErr w:type="spellStart"/>
            <w:r w:rsidRPr="00CD7702">
              <w:rPr>
                <w:rFonts w:ascii="Courier New" w:hAnsi="Courier New" w:cs="Courier New"/>
                <w:color w:val="C00000"/>
                <w:sz w:val="18"/>
                <w:szCs w:val="18"/>
              </w:rPr>
              <w:t>onclick</w:t>
            </w:r>
            <w:proofErr w:type="spellEnd"/>
            <w:r w:rsidRPr="00CD7702">
              <w:rPr>
                <w:rFonts w:ascii="Courier New" w:hAnsi="Courier New" w:cs="Courier New"/>
                <w:color w:val="C00000"/>
                <w:sz w:val="18"/>
                <w:szCs w:val="18"/>
              </w:rPr>
              <w:t>="</w:t>
            </w:r>
            <w:proofErr w:type="spellStart"/>
            <w:r w:rsidRPr="00CD7702">
              <w:rPr>
                <w:rFonts w:ascii="Courier New" w:hAnsi="Courier New" w:cs="Courier New"/>
                <w:color w:val="C00000"/>
                <w:sz w:val="18"/>
                <w:szCs w:val="18"/>
              </w:rPr>
              <w:t>hideElement</w:t>
            </w:r>
            <w:proofErr w:type="spellEnd"/>
            <w:r w:rsidRPr="00CD7702">
              <w:rPr>
                <w:rFonts w:ascii="Courier New" w:hAnsi="Courier New" w:cs="Courier New"/>
                <w:color w:val="C00000"/>
                <w:sz w:val="18"/>
                <w:szCs w:val="18"/>
              </w:rPr>
              <w:t>('d1');"&gt;hide div&lt;/button&gt;</w:t>
            </w:r>
          </w:p>
          <w:p w14:paraId="6A98841A" w14:textId="77777777" w:rsidR="00D6379A" w:rsidRPr="00780E78" w:rsidRDefault="00CD7702" w:rsidP="00CD7702">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6188D">
              <w:rPr>
                <w:rFonts w:ascii="Courier New" w:hAnsi="Courier New" w:cs="Courier New"/>
                <w:color w:val="C00000"/>
                <w:sz w:val="18"/>
                <w:szCs w:val="18"/>
              </w:rPr>
              <w:t>&lt;/body&gt;</w:t>
            </w:r>
          </w:p>
        </w:tc>
      </w:tr>
    </w:tbl>
    <w:p w14:paraId="3624CD63" w14:textId="77777777" w:rsidR="00D6379A" w:rsidRDefault="00D6379A" w:rsidP="003200AE">
      <w:pPr>
        <w:pStyle w:val="ActivityBody"/>
        <w:ind w:left="0"/>
        <w:rPr>
          <w:rFonts w:ascii="Georgia" w:hAnsi="Georgia"/>
          <w:b/>
        </w:rPr>
      </w:pPr>
    </w:p>
    <w:p w14:paraId="3CE824C2" w14:textId="77777777" w:rsidR="00AB7F66" w:rsidRDefault="00FA7271" w:rsidP="00FA7271">
      <w:pPr>
        <w:pStyle w:val="ActivityBody"/>
        <w:ind w:left="720"/>
        <w:rPr>
          <w:rFonts w:ascii="Georgia" w:hAnsi="Georgia"/>
        </w:rPr>
      </w:pPr>
      <w:r w:rsidRPr="00FA7271">
        <w:rPr>
          <w:rFonts w:ascii="Georgia" w:hAnsi="Georgia"/>
        </w:rPr>
        <w:t xml:space="preserve">Save your file, </w:t>
      </w:r>
      <w:r w:rsidR="00F90B40">
        <w:rPr>
          <w:rFonts w:ascii="Georgia" w:hAnsi="Georgia"/>
        </w:rPr>
        <w:t>overwrite</w:t>
      </w:r>
      <w:r w:rsidRPr="00FA7271">
        <w:rPr>
          <w:rFonts w:ascii="Georgia" w:hAnsi="Georgia"/>
        </w:rPr>
        <w:t xml:space="preserve"> the server</w:t>
      </w:r>
      <w:r w:rsidR="00F90B40">
        <w:rPr>
          <w:rFonts w:ascii="Georgia" w:hAnsi="Georgia"/>
        </w:rPr>
        <w:t xml:space="preserve"> copy</w:t>
      </w:r>
      <w:r w:rsidRPr="00FA7271">
        <w:rPr>
          <w:rFonts w:ascii="Georgia" w:hAnsi="Georgia"/>
        </w:rPr>
        <w:t>, and refresh it in the tab you have been using to view the page.</w:t>
      </w:r>
      <w:r w:rsidR="0047022D">
        <w:rPr>
          <w:rFonts w:ascii="Georgia" w:hAnsi="Georgia"/>
        </w:rPr>
        <w:t xml:space="preserve"> </w:t>
      </w:r>
      <w:r w:rsidR="00AB7F66">
        <w:rPr>
          <w:rFonts w:ascii="Georgia" w:hAnsi="Georgia"/>
        </w:rPr>
        <w:t xml:space="preserve">Lines 31-33 form a compound conditional statement. It combines three expressions with logical AND (&amp;&amp;). The first expression </w:t>
      </w:r>
      <w:proofErr w:type="spellStart"/>
      <w:r w:rsidR="00AB7F66" w:rsidRPr="00AB7F66">
        <w:rPr>
          <w:rFonts w:ascii="Courier New" w:hAnsi="Courier New" w:cs="Courier New"/>
          <w:shd w:val="clear" w:color="auto" w:fill="DAEEF3" w:themeFill="accent5" w:themeFillTint="33"/>
        </w:rPr>
        <w:t>document.getElementById</w:t>
      </w:r>
      <w:proofErr w:type="spellEnd"/>
      <w:r w:rsidR="00AB7F66">
        <w:rPr>
          <w:rFonts w:ascii="Georgia" w:hAnsi="Georgia"/>
        </w:rPr>
        <w:t xml:space="preserve"> checks to se</w:t>
      </w:r>
      <w:r w:rsidR="00A842FF">
        <w:rPr>
          <w:rFonts w:ascii="Georgia" w:hAnsi="Georgia"/>
        </w:rPr>
        <w:t xml:space="preserve">e if that function is available. If it is not available, </w:t>
      </w:r>
      <w:r w:rsidR="00AB7F66">
        <w:rPr>
          <w:rFonts w:ascii="Georgia" w:hAnsi="Georgia"/>
        </w:rPr>
        <w:t>that expression would evaluate to false. If it were to return false</w:t>
      </w:r>
      <w:r w:rsidR="00A842FF">
        <w:rPr>
          <w:rFonts w:ascii="Georgia" w:hAnsi="Georgia"/>
        </w:rPr>
        <w:t>,</w:t>
      </w:r>
      <w:r w:rsidR="00AB7F66">
        <w:rPr>
          <w:rFonts w:ascii="Georgia" w:hAnsi="Georgia"/>
        </w:rPr>
        <w:t xml:space="preserve"> then the conditional test would </w:t>
      </w:r>
      <w:r w:rsidR="00AB7F66">
        <w:rPr>
          <w:rFonts w:ascii="Georgia" w:hAnsi="Georgia"/>
          <w:b/>
        </w:rPr>
        <w:t>short circuit</w:t>
      </w:r>
      <w:r w:rsidR="00A842FF">
        <w:rPr>
          <w:rFonts w:ascii="Georgia" w:hAnsi="Georgia"/>
        </w:rPr>
        <w:t>.</w:t>
      </w:r>
      <w:r w:rsidRPr="00FA7271">
        <w:rPr>
          <w:rFonts w:ascii="Georgia" w:hAnsi="Georgia"/>
        </w:rPr>
        <w:t xml:space="preserve"> </w:t>
      </w:r>
      <w:r w:rsidR="00AB7F66">
        <w:rPr>
          <w:rFonts w:ascii="Georgia" w:hAnsi="Georgia"/>
        </w:rPr>
        <w:t>Short circuiting occurs in a logical AND expression when the first condition is false. Since both conditions must be true in order for the whole expression to be true, the program can save itself some execution time by not bothering to evaluate the second condition. Similarly a logical OR (||) expression will evaluate to true if the first condition is true, since it doesn’t matter what the other one is. It is sufficient computationally in that case that the first statement is true.</w:t>
      </w:r>
    </w:p>
    <w:p w14:paraId="30D6FF7E" w14:textId="77777777" w:rsidR="00AB7F66" w:rsidRDefault="00AB7F66" w:rsidP="00FA7271">
      <w:pPr>
        <w:pStyle w:val="ActivityBody"/>
        <w:ind w:left="720"/>
        <w:rPr>
          <w:rFonts w:ascii="Georgia" w:hAnsi="Georgia"/>
        </w:rPr>
      </w:pPr>
    </w:p>
    <w:p w14:paraId="43145685" w14:textId="77777777" w:rsidR="00FA7271" w:rsidRDefault="00AB7F66" w:rsidP="00FA7271">
      <w:pPr>
        <w:pStyle w:val="ActivityBody"/>
        <w:ind w:left="720"/>
        <w:rPr>
          <w:rFonts w:ascii="Georgia" w:hAnsi="Georgia"/>
        </w:rPr>
      </w:pPr>
      <w:r>
        <w:rPr>
          <w:rFonts w:ascii="Georgia" w:hAnsi="Georgia"/>
        </w:rPr>
        <w:t xml:space="preserve">The expression on line 32 checks to see if there is an element in the document with the given </w:t>
      </w:r>
      <w:proofErr w:type="spellStart"/>
      <w:r w:rsidRPr="00AB7F66">
        <w:rPr>
          <w:rFonts w:ascii="Courier New" w:hAnsi="Courier New" w:cs="Courier New"/>
          <w:shd w:val="clear" w:color="auto" w:fill="DAEEF3" w:themeFill="accent5" w:themeFillTint="33"/>
        </w:rPr>
        <w:t>id_attribute_value</w:t>
      </w:r>
      <w:proofErr w:type="spellEnd"/>
      <w:r>
        <w:rPr>
          <w:rFonts w:ascii="Georgia" w:hAnsi="Georgia"/>
        </w:rPr>
        <w:t xml:space="preserve">. The final expression on line 33 checks to make sure that the </w:t>
      </w:r>
      <w:proofErr w:type="gramStart"/>
      <w:r w:rsidR="00503BE0">
        <w:rPr>
          <w:rFonts w:ascii="Georgia" w:hAnsi="Georgia"/>
        </w:rPr>
        <w:t>element  found</w:t>
      </w:r>
      <w:proofErr w:type="gramEnd"/>
      <w:r w:rsidR="00503BE0">
        <w:rPr>
          <w:rFonts w:ascii="Georgia" w:hAnsi="Georgia"/>
        </w:rPr>
        <w:t xml:space="preserve"> in the previous expression has a style. A nice example of short circuiting would be if there were no element with the given id. In that case trying to </w:t>
      </w:r>
      <w:r w:rsidR="00A842FF">
        <w:rPr>
          <w:rFonts w:ascii="Georgia" w:hAnsi="Georgia"/>
        </w:rPr>
        <w:t>obtain</w:t>
      </w:r>
      <w:r w:rsidR="00503BE0">
        <w:rPr>
          <w:rFonts w:ascii="Georgia" w:hAnsi="Georgia"/>
        </w:rPr>
        <w:t xml:space="preserve"> that element’s style would produce unexpected results.</w:t>
      </w:r>
    </w:p>
    <w:p w14:paraId="7E480CAC" w14:textId="77777777" w:rsidR="00000CF7" w:rsidRDefault="00000CF7" w:rsidP="00FA7271">
      <w:pPr>
        <w:pStyle w:val="ActivityBody"/>
        <w:ind w:left="720"/>
        <w:rPr>
          <w:rFonts w:ascii="Georgia" w:hAnsi="Georgia"/>
        </w:rPr>
      </w:pPr>
    </w:p>
    <w:p w14:paraId="2D1B12F4" w14:textId="77777777" w:rsidR="00000CF7" w:rsidRDefault="00000CF7" w:rsidP="00FA7271">
      <w:pPr>
        <w:pStyle w:val="ActivityBody"/>
        <w:ind w:left="720"/>
        <w:rPr>
          <w:rFonts w:ascii="Georgia" w:hAnsi="Georgia"/>
        </w:rPr>
      </w:pPr>
      <w:r>
        <w:rPr>
          <w:rFonts w:ascii="Georgia" w:hAnsi="Georgia"/>
        </w:rPr>
        <w:t>Given the following values, at which expression would the following conditional short circuit?</w:t>
      </w:r>
    </w:p>
    <w:p w14:paraId="02B2E6D9" w14:textId="77777777" w:rsidR="00000CF7" w:rsidRDefault="00000CF7" w:rsidP="00FA7271">
      <w:pPr>
        <w:pStyle w:val="ActivityBody"/>
        <w:ind w:left="720"/>
        <w:rPr>
          <w:rFonts w:ascii="Georgia" w:hAnsi="Georgia"/>
        </w:rPr>
      </w:pPr>
    </w:p>
    <w:p w14:paraId="244EBBE5" w14:textId="77777777" w:rsidR="00000CF7" w:rsidRPr="00000CF7" w:rsidRDefault="00000CF7" w:rsidP="00FA7271">
      <w:pPr>
        <w:pStyle w:val="ActivityBody"/>
        <w:ind w:left="720"/>
        <w:rPr>
          <w:rFonts w:ascii="Courier New" w:hAnsi="Courier New" w:cs="Courier New"/>
        </w:rPr>
      </w:pPr>
      <w:r w:rsidRPr="00000CF7">
        <w:rPr>
          <w:rFonts w:ascii="Courier New" w:hAnsi="Courier New" w:cs="Courier New"/>
        </w:rPr>
        <w:tab/>
        <w:t>x = 2</w:t>
      </w:r>
    </w:p>
    <w:p w14:paraId="7B8B0859" w14:textId="77777777" w:rsidR="00000CF7" w:rsidRPr="00000CF7" w:rsidRDefault="00000CF7" w:rsidP="00FA7271">
      <w:pPr>
        <w:pStyle w:val="ActivityBody"/>
        <w:ind w:left="720"/>
        <w:rPr>
          <w:rFonts w:ascii="Courier New" w:hAnsi="Courier New" w:cs="Courier New"/>
        </w:rPr>
      </w:pPr>
      <w:r w:rsidRPr="00000CF7">
        <w:rPr>
          <w:rFonts w:ascii="Courier New" w:hAnsi="Courier New" w:cs="Courier New"/>
        </w:rPr>
        <w:tab/>
        <w:t>y = 3</w:t>
      </w:r>
    </w:p>
    <w:p w14:paraId="1FCC2C1B" w14:textId="77777777" w:rsidR="00000CF7" w:rsidRPr="00000CF7" w:rsidRDefault="00000CF7" w:rsidP="00FA7271">
      <w:pPr>
        <w:pStyle w:val="ActivityBody"/>
        <w:ind w:left="720"/>
        <w:rPr>
          <w:rFonts w:ascii="Courier New" w:hAnsi="Courier New" w:cs="Courier New"/>
        </w:rPr>
      </w:pPr>
    </w:p>
    <w:p w14:paraId="76C4BF54" w14:textId="77777777" w:rsidR="00000CF7" w:rsidRPr="00000CF7" w:rsidRDefault="00000CF7" w:rsidP="00FA7271">
      <w:pPr>
        <w:pStyle w:val="ActivityBody"/>
        <w:ind w:left="720"/>
        <w:rPr>
          <w:rFonts w:ascii="Courier New" w:hAnsi="Courier New" w:cs="Courier New"/>
        </w:rPr>
      </w:pPr>
      <w:proofErr w:type="gramStart"/>
      <w:r w:rsidRPr="00000CF7">
        <w:rPr>
          <w:rFonts w:ascii="Courier New" w:hAnsi="Courier New" w:cs="Courier New"/>
        </w:rPr>
        <w:t>if</w:t>
      </w:r>
      <w:proofErr w:type="gramEnd"/>
      <w:r w:rsidRPr="00000CF7">
        <w:rPr>
          <w:rFonts w:ascii="Courier New" w:hAnsi="Courier New" w:cs="Courier New"/>
        </w:rPr>
        <w:t xml:space="preserve"> (x==2 &amp;&amp; y==4 &amp;&amp; y &gt;x)</w:t>
      </w:r>
    </w:p>
    <w:p w14:paraId="74ECEA34" w14:textId="3211EE94" w:rsidR="00FA7271" w:rsidRPr="007603C8" w:rsidRDefault="007603C8" w:rsidP="003200AE">
      <w:pPr>
        <w:pStyle w:val="ActivityBody"/>
        <w:ind w:left="0"/>
        <w:rPr>
          <w:rFonts w:ascii="Georgia" w:hAnsi="Georgia"/>
          <w:color w:val="FF0000"/>
        </w:rPr>
      </w:pPr>
      <w:proofErr w:type="gramStart"/>
      <w:r>
        <w:rPr>
          <w:rFonts w:ascii="Georgia" w:hAnsi="Georgia"/>
          <w:color w:val="FF0000"/>
        </w:rPr>
        <w:t>y</w:t>
      </w:r>
      <w:proofErr w:type="gramEnd"/>
      <w:r>
        <w:rPr>
          <w:rFonts w:ascii="Georgia" w:hAnsi="Georgia"/>
          <w:color w:val="FF0000"/>
        </w:rPr>
        <w:t xml:space="preserve"> is not equal to 4, so this would result in a short circuit.</w:t>
      </w:r>
    </w:p>
    <w:p w14:paraId="3FE1D449" w14:textId="77777777" w:rsidR="00000CF7" w:rsidRPr="007603C8" w:rsidRDefault="00000CF7" w:rsidP="003200AE">
      <w:pPr>
        <w:pStyle w:val="ActivityBody"/>
        <w:ind w:left="0"/>
        <w:rPr>
          <w:rFonts w:ascii="Georgia" w:hAnsi="Georgia"/>
          <w:b/>
          <w:color w:val="FF0000"/>
        </w:rPr>
      </w:pPr>
    </w:p>
    <w:p w14:paraId="5599D70D" w14:textId="77777777" w:rsidR="00FA7271" w:rsidRPr="00FA7271" w:rsidRDefault="00FA7271" w:rsidP="006E7238">
      <w:pPr>
        <w:pStyle w:val="ActivityBody"/>
        <w:numPr>
          <w:ilvl w:val="0"/>
          <w:numId w:val="21"/>
        </w:numPr>
        <w:rPr>
          <w:rFonts w:ascii="Georgia" w:hAnsi="Georgia"/>
        </w:rPr>
      </w:pPr>
      <w:r>
        <w:rPr>
          <w:rFonts w:ascii="Georgia" w:hAnsi="Georgia"/>
        </w:rPr>
        <w:t>Use the Internet to help you add the date to this site.</w:t>
      </w:r>
    </w:p>
    <w:p w14:paraId="09DBE218" w14:textId="77777777" w:rsidR="00A8787D" w:rsidRDefault="00A8787D" w:rsidP="003200AE">
      <w:pPr>
        <w:pStyle w:val="ActivityBody"/>
        <w:ind w:left="0"/>
        <w:rPr>
          <w:rFonts w:ascii="Georgia" w:hAnsi="Georgia"/>
          <w:b/>
        </w:rPr>
      </w:pPr>
    </w:p>
    <w:p w14:paraId="537D7A6D" w14:textId="77777777" w:rsidR="00C577DB" w:rsidRDefault="003200AE" w:rsidP="003200AE">
      <w:pPr>
        <w:pStyle w:val="ActivityBody"/>
        <w:ind w:left="0"/>
        <w:rPr>
          <w:rFonts w:ascii="Georgia" w:hAnsi="Georgia"/>
          <w:b/>
        </w:rPr>
      </w:pPr>
      <w:r w:rsidRPr="00AF65CB">
        <w:rPr>
          <w:rFonts w:ascii="Georgia" w:hAnsi="Georgia"/>
          <w:b/>
        </w:rPr>
        <w:lastRenderedPageBreak/>
        <w:t xml:space="preserve">Part </w:t>
      </w:r>
      <w:r w:rsidR="006C0E91">
        <w:rPr>
          <w:rFonts w:ascii="Georgia" w:hAnsi="Georgia"/>
          <w:b/>
        </w:rPr>
        <w:t>I</w:t>
      </w:r>
      <w:r w:rsidRPr="00AF65CB">
        <w:rPr>
          <w:rFonts w:ascii="Georgia" w:hAnsi="Georgia"/>
          <w:b/>
        </w:rPr>
        <w:t>I</w:t>
      </w:r>
      <w:r w:rsidR="00BB7619">
        <w:rPr>
          <w:rFonts w:ascii="Georgia" w:hAnsi="Georgia"/>
          <w:b/>
        </w:rPr>
        <w:t>I</w:t>
      </w:r>
      <w:r w:rsidRPr="00AF65CB">
        <w:rPr>
          <w:rFonts w:ascii="Georgia" w:hAnsi="Georgia"/>
          <w:b/>
        </w:rPr>
        <w:t xml:space="preserve">: </w:t>
      </w:r>
      <w:r w:rsidR="00EC61AF">
        <w:rPr>
          <w:rFonts w:ascii="Georgia" w:hAnsi="Georgia"/>
          <w:b/>
        </w:rPr>
        <w:t>The Design Phase of Web Design</w:t>
      </w:r>
    </w:p>
    <w:p w14:paraId="0FCE7AEC" w14:textId="77777777" w:rsidR="006C0E91" w:rsidRPr="006C0E91" w:rsidRDefault="006C0E91" w:rsidP="003200AE">
      <w:pPr>
        <w:pStyle w:val="ActivityBody"/>
        <w:ind w:left="0"/>
        <w:rPr>
          <w:rFonts w:ascii="Georgia" w:hAnsi="Georgia"/>
        </w:rPr>
      </w:pPr>
      <w:r>
        <w:rPr>
          <w:rFonts w:ascii="Georgia" w:hAnsi="Georgia"/>
        </w:rPr>
        <w:t xml:space="preserve">Throughout this lesson you will begin to learn technical skills and gain knowledge that would allow you to make some truly useful websites for real clients. We’ll focus on one such application of web programming as you explore </w:t>
      </w:r>
      <w:r w:rsidR="00767B3B">
        <w:rPr>
          <w:rFonts w:ascii="Georgia" w:hAnsi="Georgia"/>
        </w:rPr>
        <w:t>JavaScript</w:t>
      </w:r>
      <w:r>
        <w:rPr>
          <w:rFonts w:ascii="Georgia" w:hAnsi="Georgia"/>
        </w:rPr>
        <w:t>, PHP, and MySQL</w:t>
      </w:r>
      <w:r w:rsidR="00A842FF">
        <w:rPr>
          <w:rFonts w:ascii="Georgia" w:hAnsi="Georgia"/>
        </w:rPr>
        <w:t>,</w:t>
      </w:r>
      <w:r>
        <w:rPr>
          <w:rFonts w:ascii="Georgia" w:hAnsi="Georgia"/>
        </w:rPr>
        <w:t xml:space="preserve"> all of which are commonly used in web development. However, just because we’re examining the creation of an online art gallery, don’t let that hold back your creativity. These same skills could make an online game, store, </w:t>
      </w:r>
      <w:r w:rsidR="00A842FF">
        <w:rPr>
          <w:rFonts w:ascii="Georgia" w:hAnsi="Georgia"/>
        </w:rPr>
        <w:t>or social networking site.</w:t>
      </w:r>
    </w:p>
    <w:p w14:paraId="7F4E629B" w14:textId="77777777" w:rsidR="00946032" w:rsidRDefault="00946032" w:rsidP="00946032">
      <w:pPr>
        <w:pStyle w:val="ActivityBody"/>
        <w:ind w:left="0"/>
        <w:rPr>
          <w:rFonts w:ascii="Georgia" w:hAnsi="Georgia"/>
        </w:rPr>
      </w:pPr>
    </w:p>
    <w:p w14:paraId="7D29E152" w14:textId="77777777" w:rsidR="00C577DB" w:rsidRDefault="006C0E91" w:rsidP="006E7238">
      <w:pPr>
        <w:pStyle w:val="ActivityBody"/>
        <w:numPr>
          <w:ilvl w:val="0"/>
          <w:numId w:val="21"/>
        </w:numPr>
        <w:rPr>
          <w:rFonts w:ascii="Georgia" w:hAnsi="Georgia"/>
        </w:rPr>
      </w:pPr>
      <w:r>
        <w:rPr>
          <w:rFonts w:ascii="Georgia" w:hAnsi="Georgia"/>
        </w:rPr>
        <w:t>Imagine that your principal has asked you to crea</w:t>
      </w:r>
      <w:r w:rsidR="005A4AD4">
        <w:rPr>
          <w:rFonts w:ascii="Georgia" w:hAnsi="Georgia"/>
        </w:rPr>
        <w:t>te an online gallery for the di</w:t>
      </w:r>
      <w:r>
        <w:rPr>
          <w:rFonts w:ascii="Georgia" w:hAnsi="Georgia"/>
        </w:rPr>
        <w:t xml:space="preserve">splay of student artwork. </w:t>
      </w:r>
      <w:r w:rsidR="00946032">
        <w:rPr>
          <w:rFonts w:ascii="Georgia" w:hAnsi="Georgia"/>
        </w:rPr>
        <w:t>They would like users to be able to search for student artwork by a variety of criteria and have the site display only images that meet those criteria. The site should have a login for art students that allows them to upload pictures and information abo</w:t>
      </w:r>
      <w:r w:rsidR="00A842FF">
        <w:rPr>
          <w:rFonts w:ascii="Georgia" w:hAnsi="Georgia"/>
        </w:rPr>
        <w:t>ut the pieces in those pictures. Art students should also be able to enter or change</w:t>
      </w:r>
      <w:r w:rsidR="00946032">
        <w:rPr>
          <w:rFonts w:ascii="Georgia" w:hAnsi="Georgia"/>
        </w:rPr>
        <w:t xml:space="preserve"> thei</w:t>
      </w:r>
      <w:r w:rsidR="00A842FF">
        <w:rPr>
          <w:rFonts w:ascii="Georgia" w:hAnsi="Georgia"/>
        </w:rPr>
        <w:t>r personal information. The web</w:t>
      </w:r>
      <w:r w:rsidR="00946032">
        <w:rPr>
          <w:rFonts w:ascii="Georgia" w:hAnsi="Georgia"/>
        </w:rPr>
        <w:t>site may consist of multiple pages.</w:t>
      </w:r>
    </w:p>
    <w:p w14:paraId="4AB60126" w14:textId="77777777" w:rsidR="00946032" w:rsidRDefault="00946032" w:rsidP="00946032">
      <w:pPr>
        <w:pStyle w:val="ActivityBody"/>
        <w:ind w:left="630"/>
        <w:rPr>
          <w:rFonts w:ascii="Georgia" w:hAnsi="Georgia"/>
        </w:rPr>
      </w:pPr>
    </w:p>
    <w:p w14:paraId="4356DA1C" w14:textId="77777777" w:rsidR="00946032" w:rsidRDefault="00946032" w:rsidP="00946032">
      <w:pPr>
        <w:pStyle w:val="ActivityBody"/>
        <w:ind w:left="630"/>
        <w:rPr>
          <w:rFonts w:ascii="Georgia" w:hAnsi="Georgia"/>
        </w:rPr>
      </w:pPr>
      <w:r>
        <w:rPr>
          <w:rFonts w:ascii="Georgia" w:hAnsi="Georgia"/>
        </w:rPr>
        <w:t>Ke</w:t>
      </w:r>
      <w:r w:rsidR="00673D90">
        <w:rPr>
          <w:rFonts w:ascii="Georgia" w:hAnsi="Georgia"/>
        </w:rPr>
        <w:t xml:space="preserve">ep in mind the principles of Human Computer Interaction (HCI) discussed in previous lessons and shown below </w:t>
      </w:r>
      <w:r>
        <w:rPr>
          <w:rFonts w:ascii="Georgia" w:hAnsi="Georgia"/>
        </w:rPr>
        <w:t>as you</w:t>
      </w:r>
      <w:r w:rsidR="00673D90">
        <w:rPr>
          <w:rFonts w:ascii="Georgia" w:hAnsi="Georgia"/>
        </w:rPr>
        <w:t xml:space="preserve"> and your partner</w:t>
      </w:r>
      <w:r>
        <w:rPr>
          <w:rFonts w:ascii="Georgia" w:hAnsi="Georgia"/>
        </w:rPr>
        <w:t xml:space="preserve"> develop a </w:t>
      </w:r>
      <w:r w:rsidR="00673D90">
        <w:rPr>
          <w:rFonts w:ascii="Georgia" w:hAnsi="Georgia"/>
        </w:rPr>
        <w:t xml:space="preserve">website </w:t>
      </w:r>
      <w:r>
        <w:rPr>
          <w:rFonts w:ascii="Georgia" w:hAnsi="Georgia"/>
        </w:rPr>
        <w:t>design plan. You do not need to be concerned with any of the details of coding this website at this point in the activity.</w:t>
      </w:r>
    </w:p>
    <w:p w14:paraId="75FA2CB3" w14:textId="77777777" w:rsidR="00946032" w:rsidRDefault="00946032" w:rsidP="00946032">
      <w:pPr>
        <w:pStyle w:val="ActivityBody"/>
        <w:ind w:left="630"/>
        <w:rPr>
          <w:rFonts w:ascii="Georgia" w:hAnsi="Georgia"/>
        </w:rPr>
      </w:pPr>
    </w:p>
    <w:p w14:paraId="1991C8A3" w14:textId="77777777"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Structure: The interface should be organized, putting related elements together.</w:t>
      </w:r>
    </w:p>
    <w:p w14:paraId="08CAE791" w14:textId="77777777" w:rsidR="00946032" w:rsidRPr="003A509A" w:rsidRDefault="00946032" w:rsidP="00946032">
      <w:pPr>
        <w:pStyle w:val="ListParagraph"/>
        <w:ind w:left="1800"/>
        <w:rPr>
          <w:rFonts w:ascii="Georgia" w:hAnsi="Georgia" w:cs="Arial"/>
        </w:rPr>
      </w:pPr>
    </w:p>
    <w:p w14:paraId="6B224AB0" w14:textId="77777777"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Simple: Common tasks should be easy.</w:t>
      </w:r>
    </w:p>
    <w:p w14:paraId="1D9837CD" w14:textId="77777777" w:rsidR="00946032" w:rsidRPr="003A509A" w:rsidRDefault="00946032" w:rsidP="00946032">
      <w:pPr>
        <w:pStyle w:val="ListParagraph"/>
        <w:ind w:left="1800"/>
        <w:rPr>
          <w:rFonts w:ascii="Georgia" w:hAnsi="Georgia" w:cs="Arial"/>
        </w:rPr>
      </w:pPr>
    </w:p>
    <w:p w14:paraId="73A182AB" w14:textId="77777777"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p>
    <w:p w14:paraId="161EDA1A" w14:textId="77777777" w:rsidR="00946032" w:rsidRPr="003A509A" w:rsidRDefault="00946032" w:rsidP="00946032">
      <w:pPr>
        <w:rPr>
          <w:rFonts w:ascii="Georgia" w:hAnsi="Georgia" w:cs="Arial"/>
        </w:rPr>
      </w:pPr>
    </w:p>
    <w:p w14:paraId="38A1D437" w14:textId="77777777"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Feedback: User should be informed of actions, changes in state, and errors.</w:t>
      </w:r>
    </w:p>
    <w:p w14:paraId="3357015F" w14:textId="77777777" w:rsidR="00946032" w:rsidRPr="003A509A" w:rsidRDefault="00946032" w:rsidP="00946032">
      <w:pPr>
        <w:pStyle w:val="ListParagraph"/>
        <w:ind w:left="1800"/>
        <w:rPr>
          <w:rFonts w:ascii="Georgia" w:hAnsi="Georgia" w:cs="Arial"/>
        </w:rPr>
      </w:pPr>
    </w:p>
    <w:p w14:paraId="2BDC669D" w14:textId="77777777"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 xml:space="preserve">Tolerance: </w:t>
      </w:r>
      <w:r w:rsidR="00673D90">
        <w:rPr>
          <w:rFonts w:ascii="Georgia" w:hAnsi="Georgia" w:cs="Arial"/>
        </w:rPr>
        <w:t>Mistakes should be easy to undo. R</w:t>
      </w:r>
      <w:r w:rsidRPr="003A509A">
        <w:rPr>
          <w:rFonts w:ascii="Georgia" w:hAnsi="Georgia" w:cs="Arial"/>
        </w:rPr>
        <w:t>easonable input should be interpreted.</w:t>
      </w:r>
    </w:p>
    <w:p w14:paraId="41596B5A" w14:textId="77777777" w:rsidR="00946032" w:rsidRPr="003A509A" w:rsidRDefault="00946032" w:rsidP="00946032">
      <w:pPr>
        <w:rPr>
          <w:rFonts w:ascii="Georgia" w:hAnsi="Georgia" w:cs="Arial"/>
        </w:rPr>
      </w:pPr>
    </w:p>
    <w:p w14:paraId="1E783F21" w14:textId="77777777"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Reuse: Design should be consistent across components.</w:t>
      </w:r>
    </w:p>
    <w:p w14:paraId="061A89E4" w14:textId="77777777" w:rsidR="00946032" w:rsidRDefault="00946032" w:rsidP="00946032">
      <w:pPr>
        <w:pStyle w:val="ActivityBody"/>
        <w:ind w:left="630"/>
        <w:rPr>
          <w:rFonts w:ascii="Georgia" w:hAnsi="Georgia"/>
        </w:rPr>
      </w:pPr>
    </w:p>
    <w:p w14:paraId="4328AC72" w14:textId="77777777" w:rsidR="00946032" w:rsidRDefault="00946032" w:rsidP="00946032">
      <w:pPr>
        <w:pStyle w:val="ActivityBody"/>
        <w:ind w:left="630"/>
        <w:rPr>
          <w:rFonts w:ascii="Georgia" w:hAnsi="Georgia"/>
        </w:rPr>
      </w:pPr>
      <w:r>
        <w:rPr>
          <w:rFonts w:ascii="Georgia" w:hAnsi="Georgia"/>
        </w:rPr>
        <w:t>Here are some questions that may help you get started through the design process</w:t>
      </w:r>
      <w:r w:rsidR="00163F79">
        <w:rPr>
          <w:rFonts w:ascii="Georgia" w:hAnsi="Georgia"/>
        </w:rPr>
        <w:t>. Your instructor may ask you to</w:t>
      </w:r>
      <w:r w:rsidR="00673D90">
        <w:rPr>
          <w:rFonts w:ascii="Georgia" w:hAnsi="Georgia"/>
        </w:rPr>
        <w:t xml:space="preserve"> record answers to these in an engineering n</w:t>
      </w:r>
      <w:r w:rsidR="00163F79">
        <w:rPr>
          <w:rFonts w:ascii="Georgia" w:hAnsi="Georgia"/>
        </w:rPr>
        <w:t>otebook</w:t>
      </w:r>
      <w:r>
        <w:rPr>
          <w:rFonts w:ascii="Georgia" w:hAnsi="Georgia"/>
        </w:rPr>
        <w:t>:</w:t>
      </w:r>
    </w:p>
    <w:p w14:paraId="0A6C693C" w14:textId="77777777" w:rsidR="00946032" w:rsidRDefault="00946032" w:rsidP="00946032">
      <w:pPr>
        <w:pStyle w:val="ActivityBody"/>
        <w:ind w:left="630"/>
        <w:rPr>
          <w:rFonts w:ascii="Georgia" w:hAnsi="Georgia"/>
        </w:rPr>
      </w:pPr>
    </w:p>
    <w:p w14:paraId="7C0DD1C6" w14:textId="77777777" w:rsidR="000159CC" w:rsidRPr="009751FE" w:rsidRDefault="00946032" w:rsidP="006E7238">
      <w:pPr>
        <w:pStyle w:val="ActivityBody"/>
        <w:numPr>
          <w:ilvl w:val="2"/>
          <w:numId w:val="24"/>
        </w:numPr>
        <w:ind w:left="1080"/>
        <w:rPr>
          <w:rFonts w:ascii="Georgia" w:hAnsi="Georgia"/>
        </w:rPr>
      </w:pPr>
      <w:r>
        <w:rPr>
          <w:rFonts w:ascii="Georgia" w:hAnsi="Georgia"/>
        </w:rPr>
        <w:t xml:space="preserve">How many pages will your site </w:t>
      </w:r>
      <w:r w:rsidR="00673D90">
        <w:rPr>
          <w:rFonts w:ascii="Georgia" w:hAnsi="Georgia"/>
        </w:rPr>
        <w:t>include</w:t>
      </w:r>
      <w:r>
        <w:rPr>
          <w:rFonts w:ascii="Georgia" w:hAnsi="Georgia"/>
        </w:rPr>
        <w:t>?</w:t>
      </w:r>
    </w:p>
    <w:p w14:paraId="393594DD" w14:textId="77777777" w:rsidR="000159CC" w:rsidRPr="009751FE" w:rsidRDefault="00946032" w:rsidP="006E7238">
      <w:pPr>
        <w:pStyle w:val="ActivityBody"/>
        <w:numPr>
          <w:ilvl w:val="2"/>
          <w:numId w:val="24"/>
        </w:numPr>
        <w:ind w:left="1080"/>
        <w:rPr>
          <w:rFonts w:ascii="Georgia" w:hAnsi="Georgia"/>
        </w:rPr>
      </w:pPr>
      <w:r>
        <w:rPr>
          <w:rFonts w:ascii="Georgia" w:hAnsi="Georgia"/>
        </w:rPr>
        <w:t>What will be the primary function of each individual page?</w:t>
      </w:r>
    </w:p>
    <w:p w14:paraId="579CA665" w14:textId="77777777" w:rsidR="000159CC" w:rsidRPr="009751FE" w:rsidRDefault="00946032" w:rsidP="006E7238">
      <w:pPr>
        <w:pStyle w:val="ActivityBody"/>
        <w:numPr>
          <w:ilvl w:val="2"/>
          <w:numId w:val="24"/>
        </w:numPr>
        <w:ind w:left="1080"/>
        <w:rPr>
          <w:rFonts w:ascii="Georgia" w:hAnsi="Georgia"/>
        </w:rPr>
      </w:pPr>
      <w:r>
        <w:rPr>
          <w:rFonts w:ascii="Georgia" w:hAnsi="Georgia"/>
        </w:rPr>
        <w:t>How will your user navigate between pages?</w:t>
      </w:r>
    </w:p>
    <w:p w14:paraId="2FA84ECD" w14:textId="77777777" w:rsidR="000159CC" w:rsidRPr="009751FE" w:rsidRDefault="00946032" w:rsidP="006E7238">
      <w:pPr>
        <w:pStyle w:val="ActivityBody"/>
        <w:numPr>
          <w:ilvl w:val="2"/>
          <w:numId w:val="24"/>
        </w:numPr>
        <w:ind w:left="1080"/>
        <w:rPr>
          <w:rFonts w:ascii="Georgia" w:hAnsi="Georgia"/>
        </w:rPr>
      </w:pPr>
      <w:r>
        <w:rPr>
          <w:rFonts w:ascii="Georgia" w:hAnsi="Georgia"/>
        </w:rPr>
        <w:t>How will information about images and pieces be displayed?</w:t>
      </w:r>
    </w:p>
    <w:p w14:paraId="66E3EDB4" w14:textId="77777777" w:rsidR="000159CC" w:rsidRPr="009751FE" w:rsidRDefault="00946032" w:rsidP="006E7238">
      <w:pPr>
        <w:pStyle w:val="ActivityBody"/>
        <w:numPr>
          <w:ilvl w:val="2"/>
          <w:numId w:val="24"/>
        </w:numPr>
        <w:ind w:left="1080"/>
        <w:rPr>
          <w:rFonts w:ascii="Georgia" w:hAnsi="Georgia"/>
        </w:rPr>
      </w:pPr>
      <w:r>
        <w:rPr>
          <w:rFonts w:ascii="Georgia" w:hAnsi="Georgia"/>
        </w:rPr>
        <w:t>What information about images, pieces, and/or artists will be displayed?</w:t>
      </w:r>
    </w:p>
    <w:p w14:paraId="51230D6C" w14:textId="77777777" w:rsidR="000159CC" w:rsidRPr="009751FE" w:rsidRDefault="00946032" w:rsidP="006E7238">
      <w:pPr>
        <w:pStyle w:val="ActivityBody"/>
        <w:numPr>
          <w:ilvl w:val="2"/>
          <w:numId w:val="24"/>
        </w:numPr>
        <w:ind w:left="1080"/>
        <w:rPr>
          <w:rFonts w:ascii="Georgia" w:hAnsi="Georgia"/>
        </w:rPr>
      </w:pPr>
      <w:r>
        <w:rPr>
          <w:rFonts w:ascii="Georgia" w:hAnsi="Georgia"/>
        </w:rPr>
        <w:t>Where will they be displayed?</w:t>
      </w:r>
    </w:p>
    <w:p w14:paraId="48C6CBD0" w14:textId="77777777" w:rsidR="000159CC" w:rsidRPr="009751FE" w:rsidRDefault="00946032" w:rsidP="006E7238">
      <w:pPr>
        <w:pStyle w:val="ActivityBody"/>
        <w:numPr>
          <w:ilvl w:val="2"/>
          <w:numId w:val="24"/>
        </w:numPr>
        <w:ind w:left="1080"/>
        <w:rPr>
          <w:rFonts w:ascii="Georgia" w:hAnsi="Georgia"/>
        </w:rPr>
      </w:pPr>
      <w:r>
        <w:rPr>
          <w:rFonts w:ascii="Georgia" w:hAnsi="Georgia"/>
        </w:rPr>
        <w:t>How will the different parts of your site look?</w:t>
      </w:r>
    </w:p>
    <w:p w14:paraId="0D85D3C4" w14:textId="77777777" w:rsidR="000159CC" w:rsidRPr="009751FE" w:rsidRDefault="00673D90" w:rsidP="006E7238">
      <w:pPr>
        <w:pStyle w:val="ActivityBody"/>
        <w:numPr>
          <w:ilvl w:val="2"/>
          <w:numId w:val="24"/>
        </w:numPr>
        <w:ind w:left="1080"/>
        <w:rPr>
          <w:rFonts w:ascii="Georgia" w:hAnsi="Georgia"/>
        </w:rPr>
      </w:pPr>
      <w:r>
        <w:rPr>
          <w:rFonts w:ascii="Georgia" w:hAnsi="Georgia"/>
        </w:rPr>
        <w:t>By w</w:t>
      </w:r>
      <w:r w:rsidR="00946032">
        <w:rPr>
          <w:rFonts w:ascii="Georgia" w:hAnsi="Georgia"/>
        </w:rPr>
        <w:t>hat criteria should a u</w:t>
      </w:r>
      <w:r>
        <w:rPr>
          <w:rFonts w:ascii="Georgia" w:hAnsi="Georgia"/>
        </w:rPr>
        <w:t>ser be able to search for images</w:t>
      </w:r>
      <w:r w:rsidR="00946032">
        <w:rPr>
          <w:rFonts w:ascii="Georgia" w:hAnsi="Georgia"/>
        </w:rPr>
        <w:t>?</w:t>
      </w:r>
    </w:p>
    <w:p w14:paraId="6219BA94" w14:textId="77777777" w:rsidR="000159CC" w:rsidRPr="009751FE" w:rsidRDefault="00946032" w:rsidP="006E7238">
      <w:pPr>
        <w:pStyle w:val="ActivityBody"/>
        <w:numPr>
          <w:ilvl w:val="2"/>
          <w:numId w:val="24"/>
        </w:numPr>
        <w:ind w:left="1080"/>
        <w:rPr>
          <w:rFonts w:ascii="Georgia" w:hAnsi="Georgia"/>
        </w:rPr>
      </w:pPr>
      <w:r>
        <w:rPr>
          <w:rFonts w:ascii="Georgia" w:hAnsi="Georgia"/>
        </w:rPr>
        <w:lastRenderedPageBreak/>
        <w:t>How will they enter those criteria?</w:t>
      </w:r>
    </w:p>
    <w:p w14:paraId="10179856" w14:textId="77777777" w:rsidR="000159CC" w:rsidRDefault="000159CC" w:rsidP="006E7238">
      <w:pPr>
        <w:pStyle w:val="ActivityBody"/>
        <w:numPr>
          <w:ilvl w:val="2"/>
          <w:numId w:val="24"/>
        </w:numPr>
        <w:ind w:left="1080"/>
        <w:rPr>
          <w:rFonts w:ascii="Georgia" w:hAnsi="Georgia"/>
        </w:rPr>
      </w:pPr>
      <w:r>
        <w:rPr>
          <w:rFonts w:ascii="Georgia" w:hAnsi="Georgia"/>
        </w:rPr>
        <w:t>Draw a sketch of what your site would look like.</w:t>
      </w:r>
    </w:p>
    <w:p w14:paraId="743BC32D" w14:textId="77777777" w:rsidR="000159CC" w:rsidRDefault="000159CC" w:rsidP="00E13B6E">
      <w:pPr>
        <w:pStyle w:val="ListParagraph"/>
        <w:ind w:left="0"/>
        <w:rPr>
          <w:rFonts w:ascii="Georgia" w:hAnsi="Georgia"/>
        </w:rPr>
      </w:pPr>
    </w:p>
    <w:p w14:paraId="33BB8E6F" w14:textId="77777777" w:rsidR="001E6261" w:rsidRDefault="001E6261" w:rsidP="009751FE">
      <w:pPr>
        <w:pStyle w:val="ActivityBody"/>
        <w:ind w:left="0"/>
        <w:rPr>
          <w:rFonts w:ascii="Georgia" w:hAnsi="Georgia"/>
        </w:rPr>
      </w:pPr>
    </w:p>
    <w:p w14:paraId="3D54002E" w14:textId="77777777" w:rsidR="001E6261" w:rsidRDefault="003B73E9" w:rsidP="006E7238">
      <w:pPr>
        <w:pStyle w:val="ActivityBody"/>
        <w:numPr>
          <w:ilvl w:val="0"/>
          <w:numId w:val="21"/>
        </w:numPr>
        <w:rPr>
          <w:rFonts w:ascii="Georgia" w:hAnsi="Georgia"/>
        </w:rPr>
      </w:pPr>
      <w:r>
        <w:rPr>
          <w:rFonts w:ascii="Georgia" w:hAnsi="Georgia"/>
        </w:rPr>
        <w:t>As directed by your instructor, s</w:t>
      </w:r>
      <w:r w:rsidR="00EC61AF">
        <w:rPr>
          <w:rFonts w:ascii="Georgia" w:hAnsi="Georgia"/>
        </w:rPr>
        <w:t>hare with at least two other pairs the ideas that you came up with for the design of the website and create a list of the best qualities from all three of your groups.</w:t>
      </w:r>
    </w:p>
    <w:p w14:paraId="5A97C5F7" w14:textId="77777777" w:rsidR="00EC61AF" w:rsidRDefault="00EC61AF" w:rsidP="00EC61AF">
      <w:pPr>
        <w:pStyle w:val="ActivityBody"/>
        <w:ind w:left="630"/>
        <w:rPr>
          <w:rFonts w:ascii="Georgia" w:hAnsi="Georgia"/>
        </w:rPr>
      </w:pPr>
    </w:p>
    <w:p w14:paraId="0B928C18" w14:textId="77777777" w:rsidR="00EC61AF" w:rsidRPr="00764E8A" w:rsidRDefault="00EC61AF" w:rsidP="00EC61AF">
      <w:pPr>
        <w:pStyle w:val="ActivityBody"/>
        <w:ind w:left="630"/>
        <w:rPr>
          <w:rFonts w:ascii="Georgia" w:hAnsi="Georgia"/>
          <w:color w:val="FF0000"/>
        </w:rPr>
      </w:pPr>
    </w:p>
    <w:p w14:paraId="101535C2" w14:textId="77777777" w:rsidR="00EC61AF" w:rsidRDefault="00EC61AF" w:rsidP="00EC61AF">
      <w:pPr>
        <w:pStyle w:val="ActivityBody"/>
        <w:ind w:left="630"/>
        <w:rPr>
          <w:rFonts w:ascii="Georgia" w:hAnsi="Georgia"/>
        </w:rPr>
      </w:pPr>
    </w:p>
    <w:p w14:paraId="18BC206E" w14:textId="77777777" w:rsidR="00EC61AF" w:rsidRDefault="00EC61AF" w:rsidP="00EC61AF">
      <w:pPr>
        <w:pStyle w:val="ActivityBody"/>
        <w:ind w:left="630"/>
        <w:rPr>
          <w:rFonts w:ascii="Georgia" w:hAnsi="Georgia"/>
        </w:rPr>
      </w:pPr>
    </w:p>
    <w:p w14:paraId="0434E458" w14:textId="77777777" w:rsidR="00EC61AF" w:rsidRDefault="00EC61AF" w:rsidP="00EC61AF">
      <w:pPr>
        <w:pStyle w:val="ActivityBody"/>
        <w:ind w:left="630"/>
        <w:rPr>
          <w:rFonts w:ascii="Georgia" w:hAnsi="Georgia"/>
        </w:rPr>
      </w:pPr>
    </w:p>
    <w:p w14:paraId="7C28C946" w14:textId="77777777" w:rsidR="00EC61AF" w:rsidRDefault="00EC61AF" w:rsidP="00EC61AF">
      <w:pPr>
        <w:pStyle w:val="ActivityBody"/>
        <w:ind w:left="630"/>
        <w:rPr>
          <w:rFonts w:ascii="Georgia" w:hAnsi="Georgia"/>
        </w:rPr>
      </w:pPr>
    </w:p>
    <w:p w14:paraId="43BE834E" w14:textId="77777777" w:rsidR="00EC61AF" w:rsidRDefault="00EC61AF" w:rsidP="00EC61AF">
      <w:pPr>
        <w:pStyle w:val="ActivityBody"/>
        <w:ind w:left="630"/>
        <w:rPr>
          <w:rFonts w:ascii="Georgia" w:hAnsi="Georgia"/>
        </w:rPr>
      </w:pPr>
    </w:p>
    <w:p w14:paraId="7EC0315B" w14:textId="77777777" w:rsidR="00EC61AF" w:rsidRDefault="00EC61AF" w:rsidP="00EC61AF">
      <w:pPr>
        <w:pStyle w:val="ActivityBody"/>
        <w:ind w:left="630"/>
        <w:rPr>
          <w:rFonts w:ascii="Georgia" w:hAnsi="Georgia"/>
        </w:rPr>
      </w:pPr>
    </w:p>
    <w:p w14:paraId="2E327116" w14:textId="77777777" w:rsidR="00EC61AF" w:rsidRDefault="00EC61AF" w:rsidP="00EC61AF">
      <w:pPr>
        <w:pStyle w:val="ActivityBody"/>
        <w:ind w:left="630"/>
        <w:rPr>
          <w:rFonts w:ascii="Georgia" w:hAnsi="Georgia"/>
        </w:rPr>
      </w:pPr>
    </w:p>
    <w:p w14:paraId="60292A96" w14:textId="77777777" w:rsidR="00EC61AF" w:rsidRDefault="00EC61AF" w:rsidP="00EC61AF">
      <w:pPr>
        <w:pStyle w:val="ActivityBody"/>
        <w:ind w:left="630"/>
        <w:rPr>
          <w:rFonts w:ascii="Georgia" w:hAnsi="Georgia"/>
        </w:rPr>
      </w:pPr>
    </w:p>
    <w:p w14:paraId="2653B547" w14:textId="77777777" w:rsidR="00EC61AF" w:rsidRDefault="00EC61AF" w:rsidP="00EC61AF">
      <w:pPr>
        <w:pStyle w:val="ActivityBody"/>
        <w:ind w:left="630"/>
        <w:rPr>
          <w:rFonts w:ascii="Georgia" w:hAnsi="Georgia"/>
        </w:rPr>
      </w:pPr>
    </w:p>
    <w:p w14:paraId="745E3723" w14:textId="77777777" w:rsidR="00EC61AF" w:rsidRDefault="00EC61AF" w:rsidP="00EC61AF">
      <w:pPr>
        <w:pStyle w:val="ActivityBody"/>
        <w:ind w:left="630"/>
        <w:rPr>
          <w:rFonts w:ascii="Georgia" w:hAnsi="Georgia"/>
        </w:rPr>
      </w:pPr>
    </w:p>
    <w:p w14:paraId="5D762B74" w14:textId="77777777" w:rsidR="00EC61AF" w:rsidRDefault="00EC61AF" w:rsidP="00EC61AF">
      <w:pPr>
        <w:pStyle w:val="ActivityBody"/>
        <w:ind w:left="630"/>
        <w:rPr>
          <w:rFonts w:ascii="Georgia" w:hAnsi="Georgia"/>
        </w:rPr>
      </w:pPr>
    </w:p>
    <w:p w14:paraId="196DF701" w14:textId="77777777" w:rsidR="00EC61AF" w:rsidRDefault="00EC61AF" w:rsidP="00EC61AF">
      <w:pPr>
        <w:pStyle w:val="ActivityBody"/>
        <w:ind w:left="630"/>
        <w:rPr>
          <w:rFonts w:ascii="Georgia" w:hAnsi="Georgia"/>
        </w:rPr>
      </w:pPr>
    </w:p>
    <w:p w14:paraId="2AA9B07D" w14:textId="77777777" w:rsidR="00EC61AF" w:rsidRDefault="00EC61AF" w:rsidP="00EC61AF">
      <w:pPr>
        <w:pStyle w:val="ActivityBody"/>
        <w:ind w:left="630"/>
        <w:rPr>
          <w:rFonts w:ascii="Georgia" w:hAnsi="Georgia"/>
        </w:rPr>
      </w:pPr>
    </w:p>
    <w:p w14:paraId="4AE47E0E" w14:textId="77777777" w:rsidR="00EC61AF" w:rsidRDefault="00EC61AF" w:rsidP="00EC61AF">
      <w:pPr>
        <w:pStyle w:val="ActivityBody"/>
        <w:ind w:left="630"/>
        <w:rPr>
          <w:rFonts w:ascii="Georgia" w:hAnsi="Georgia"/>
        </w:rPr>
      </w:pPr>
    </w:p>
    <w:p w14:paraId="3AC4C656" w14:textId="77777777" w:rsidR="00EC61AF" w:rsidRDefault="00EC61AF" w:rsidP="00EC61AF">
      <w:pPr>
        <w:pStyle w:val="ActivityBody"/>
        <w:ind w:left="630"/>
        <w:rPr>
          <w:rFonts w:ascii="Georgia" w:hAnsi="Georgia"/>
        </w:rPr>
      </w:pPr>
    </w:p>
    <w:p w14:paraId="29F9B69F" w14:textId="77777777" w:rsidR="00EC61AF" w:rsidRDefault="00EC61AF" w:rsidP="00EC61AF">
      <w:pPr>
        <w:pStyle w:val="ActivityBody"/>
        <w:ind w:left="630"/>
        <w:rPr>
          <w:rFonts w:ascii="Georgia" w:hAnsi="Georgia"/>
        </w:rPr>
      </w:pPr>
    </w:p>
    <w:p w14:paraId="6BDFC262" w14:textId="77777777" w:rsidR="00EC61AF" w:rsidRDefault="00EC61AF" w:rsidP="00EC61AF">
      <w:pPr>
        <w:pStyle w:val="ActivityBody"/>
        <w:ind w:left="630"/>
        <w:rPr>
          <w:rFonts w:ascii="Georgia" w:hAnsi="Georgia"/>
        </w:rPr>
      </w:pPr>
    </w:p>
    <w:p w14:paraId="02311487" w14:textId="77777777" w:rsidR="00EC61AF" w:rsidRDefault="00EC61AF" w:rsidP="00EC61AF">
      <w:pPr>
        <w:pStyle w:val="ActivityBody"/>
        <w:ind w:left="630"/>
        <w:rPr>
          <w:rFonts w:ascii="Georgia" w:hAnsi="Georgia"/>
        </w:rPr>
      </w:pPr>
    </w:p>
    <w:p w14:paraId="2FED3A50" w14:textId="77777777" w:rsidR="00EC61AF" w:rsidRDefault="00EC61AF" w:rsidP="00EC61AF">
      <w:pPr>
        <w:pStyle w:val="ActivityBody"/>
        <w:ind w:left="630"/>
        <w:rPr>
          <w:rFonts w:ascii="Georgia" w:hAnsi="Georgia"/>
        </w:rPr>
      </w:pPr>
    </w:p>
    <w:p w14:paraId="3AE2DC8B" w14:textId="77777777" w:rsidR="00EC61AF" w:rsidRDefault="00EC61AF" w:rsidP="00EC61AF">
      <w:pPr>
        <w:pStyle w:val="ActivityBody"/>
        <w:ind w:left="630"/>
        <w:rPr>
          <w:rFonts w:ascii="Georgia" w:hAnsi="Georgia"/>
        </w:rPr>
      </w:pPr>
    </w:p>
    <w:p w14:paraId="2C3383EF" w14:textId="77777777" w:rsidR="00EC61AF" w:rsidRPr="00230B93" w:rsidRDefault="00EC61AF" w:rsidP="006E7238">
      <w:pPr>
        <w:pStyle w:val="ActivityBody"/>
        <w:numPr>
          <w:ilvl w:val="0"/>
          <w:numId w:val="21"/>
        </w:numPr>
        <w:rPr>
          <w:rFonts w:ascii="Georgia" w:hAnsi="Georgia"/>
        </w:rPr>
      </w:pPr>
      <w:r w:rsidRPr="00230B93">
        <w:rPr>
          <w:rFonts w:ascii="Georgia" w:hAnsi="Georgia"/>
        </w:rPr>
        <w:t xml:space="preserve">You will </w:t>
      </w:r>
      <w:r w:rsidR="003B73E9" w:rsidRPr="00230B93">
        <w:rPr>
          <w:rFonts w:ascii="Georgia" w:hAnsi="Georgia"/>
        </w:rPr>
        <w:t xml:space="preserve">now brainstorm as a class to produce </w:t>
      </w:r>
      <w:r w:rsidR="00230B93" w:rsidRPr="00230B93">
        <w:rPr>
          <w:rFonts w:ascii="Georgia" w:hAnsi="Georgia"/>
        </w:rPr>
        <w:t>even more design ideas.</w:t>
      </w:r>
      <w:r w:rsidR="00230B93">
        <w:rPr>
          <w:rFonts w:ascii="Georgia" w:hAnsi="Georgia"/>
        </w:rPr>
        <w:t xml:space="preserve"> Follow the procedure laid out in the following sub</w:t>
      </w:r>
      <w:r w:rsidR="0083765C">
        <w:rPr>
          <w:rFonts w:ascii="Georgia" w:hAnsi="Georgia"/>
        </w:rPr>
        <w:t>-</w:t>
      </w:r>
      <w:r w:rsidR="00230B93">
        <w:rPr>
          <w:rFonts w:ascii="Georgia" w:hAnsi="Georgia"/>
        </w:rPr>
        <w:t>steps.</w:t>
      </w:r>
    </w:p>
    <w:p w14:paraId="4F592D95" w14:textId="77777777" w:rsidR="00230B93" w:rsidRPr="00230B93" w:rsidRDefault="00F340A4" w:rsidP="006E7238">
      <w:pPr>
        <w:pStyle w:val="ActivityBody"/>
        <w:numPr>
          <w:ilvl w:val="0"/>
          <w:numId w:val="31"/>
        </w:numPr>
        <w:rPr>
          <w:rFonts w:ascii="Georgia" w:hAnsi="Georgia"/>
        </w:rPr>
      </w:pPr>
      <w:r>
        <w:rPr>
          <w:rFonts w:ascii="Georgia" w:hAnsi="Georgia"/>
        </w:rPr>
        <w:t>As d</w:t>
      </w:r>
      <w:r w:rsidR="00230B93" w:rsidRPr="00230B93">
        <w:rPr>
          <w:rFonts w:ascii="Georgia" w:hAnsi="Georgia"/>
        </w:rPr>
        <w:t>irected by your teacher, share you</w:t>
      </w:r>
      <w:r w:rsidR="00FA7271">
        <w:rPr>
          <w:rFonts w:ascii="Georgia" w:hAnsi="Georgia"/>
        </w:rPr>
        <w:t>r list of best ideas from Step 12</w:t>
      </w:r>
      <w:r w:rsidR="00230B93" w:rsidRPr="00230B93">
        <w:rPr>
          <w:rFonts w:ascii="Georgia" w:hAnsi="Georgia"/>
        </w:rPr>
        <w:t xml:space="preserve"> with the whole class.  </w:t>
      </w:r>
    </w:p>
    <w:p w14:paraId="2B368B17" w14:textId="77777777" w:rsidR="00230B93" w:rsidRPr="00230B93" w:rsidRDefault="00230B93" w:rsidP="006E7238">
      <w:pPr>
        <w:pStyle w:val="ActivityBody"/>
        <w:numPr>
          <w:ilvl w:val="0"/>
          <w:numId w:val="31"/>
        </w:numPr>
        <w:rPr>
          <w:rFonts w:ascii="Georgia" w:hAnsi="Georgia"/>
        </w:rPr>
      </w:pPr>
      <w:r w:rsidRPr="00230B93">
        <w:rPr>
          <w:rFonts w:ascii="Georgia" w:hAnsi="Georgia"/>
        </w:rPr>
        <w:t>Boggle rules award the most points to unique ideas, but only after the class has agreed on the comm</w:t>
      </w:r>
      <w:r w:rsidR="00F340A4">
        <w:rPr>
          <w:rFonts w:ascii="Georgia" w:hAnsi="Georgia"/>
        </w:rPr>
        <w:t>on ideas that everyone has had.</w:t>
      </w:r>
      <w:r w:rsidRPr="00230B93">
        <w:rPr>
          <w:rFonts w:ascii="Georgia" w:hAnsi="Georgia"/>
        </w:rPr>
        <w:t xml:space="preserve"> Brainstorming rules </w:t>
      </w:r>
      <w:proofErr w:type="gramStart"/>
      <w:r w:rsidRPr="00230B93">
        <w:rPr>
          <w:rFonts w:ascii="Georgia" w:hAnsi="Georgia"/>
        </w:rPr>
        <w:t>advise</w:t>
      </w:r>
      <w:proofErr w:type="gramEnd"/>
      <w:r w:rsidRPr="00230B93">
        <w:rPr>
          <w:rFonts w:ascii="Georgia" w:hAnsi="Georgia"/>
        </w:rPr>
        <w:t xml:space="preserve"> that at this </w:t>
      </w:r>
      <w:r w:rsidR="00F340A4">
        <w:rPr>
          <w:rFonts w:ascii="Georgia" w:hAnsi="Georgia"/>
        </w:rPr>
        <w:t>point piling on i</w:t>
      </w:r>
      <w:r w:rsidRPr="00230B93">
        <w:rPr>
          <w:rFonts w:ascii="Georgia" w:hAnsi="Georgia"/>
        </w:rPr>
        <w:t>deas to make as large a list as possible is best. Do not provide feedback on ideas at this point to avoid ruling any out.</w:t>
      </w:r>
    </w:p>
    <w:p w14:paraId="6682C2A7" w14:textId="77777777" w:rsidR="00230B93" w:rsidRPr="00230B93" w:rsidRDefault="00230B93" w:rsidP="006E7238">
      <w:pPr>
        <w:pStyle w:val="ActivityBody"/>
        <w:numPr>
          <w:ilvl w:val="0"/>
          <w:numId w:val="31"/>
        </w:numPr>
        <w:rPr>
          <w:rFonts w:ascii="Georgia" w:hAnsi="Georgia"/>
        </w:rPr>
      </w:pPr>
      <w:r w:rsidRPr="00230B93">
        <w:rPr>
          <w:rFonts w:ascii="Georgia" w:hAnsi="Georgia"/>
        </w:rPr>
        <w:t>Once a whole class list of ideas has been generated</w:t>
      </w:r>
      <w:r w:rsidR="00F340A4">
        <w:rPr>
          <w:rFonts w:ascii="Georgia" w:hAnsi="Georgia"/>
        </w:rPr>
        <w:t>,</w:t>
      </w:r>
      <w:r w:rsidRPr="00230B93">
        <w:rPr>
          <w:rFonts w:ascii="Georgia" w:hAnsi="Georgia"/>
        </w:rPr>
        <w:t xml:space="preserve"> then a discussion of the advantages and disadvantages of each </w:t>
      </w:r>
      <w:r w:rsidR="00F340A4">
        <w:rPr>
          <w:rFonts w:ascii="Georgia" w:hAnsi="Georgia"/>
        </w:rPr>
        <w:t>can be had.</w:t>
      </w:r>
      <w:r w:rsidRPr="00230B93">
        <w:rPr>
          <w:rFonts w:ascii="Georgia" w:hAnsi="Georgia"/>
        </w:rPr>
        <w:t xml:space="preserve"> Use the </w:t>
      </w:r>
      <w:r>
        <w:rPr>
          <w:rFonts w:ascii="Georgia" w:hAnsi="Georgia"/>
          <w:b/>
        </w:rPr>
        <w:t>Scrum poker</w:t>
      </w:r>
      <w:r w:rsidRPr="00230B93">
        <w:rPr>
          <w:rFonts w:ascii="Georgia" w:hAnsi="Georgia"/>
        </w:rPr>
        <w:t xml:space="preserve"> ideal of assi</w:t>
      </w:r>
      <w:r w:rsidR="00F340A4">
        <w:rPr>
          <w:rFonts w:ascii="Georgia" w:hAnsi="Georgia"/>
        </w:rPr>
        <w:t>gning two values to each idea – first v</w:t>
      </w:r>
      <w:r w:rsidRPr="00230B93">
        <w:rPr>
          <w:rFonts w:ascii="Georgia" w:hAnsi="Georgia"/>
        </w:rPr>
        <w:t>alue is t</w:t>
      </w:r>
      <w:r w:rsidR="00F340A4">
        <w:rPr>
          <w:rFonts w:ascii="Georgia" w:hAnsi="Georgia"/>
        </w:rPr>
        <w:t>he difficulty to code the idea;</w:t>
      </w:r>
      <w:r w:rsidRPr="00230B93">
        <w:rPr>
          <w:rFonts w:ascii="Georgia" w:hAnsi="Georgia"/>
        </w:rPr>
        <w:t xml:space="preserve"> second valu</w:t>
      </w:r>
      <w:r w:rsidR="00F340A4">
        <w:rPr>
          <w:rFonts w:ascii="Georgia" w:hAnsi="Georgia"/>
        </w:rPr>
        <w:t>e is the monetary value of the idea</w:t>
      </w:r>
      <w:r w:rsidRPr="00230B93">
        <w:rPr>
          <w:rFonts w:ascii="Georgia" w:hAnsi="Georgia"/>
        </w:rPr>
        <w:t>.</w:t>
      </w:r>
      <w:r>
        <w:rPr>
          <w:rFonts w:ascii="Georgia" w:hAnsi="Georgia"/>
        </w:rPr>
        <w:t xml:space="preserve"> In Scrum poker, each participant produces a value in private and then all participants reveal th</w:t>
      </w:r>
      <w:r w:rsidR="00F340A4">
        <w:rPr>
          <w:rFonts w:ascii="Georgia" w:hAnsi="Georgia"/>
        </w:rPr>
        <w:t>eir values to the whole group. T</w:t>
      </w:r>
      <w:r>
        <w:rPr>
          <w:rFonts w:ascii="Georgia" w:hAnsi="Georgia"/>
        </w:rPr>
        <w:t>his helps to avoid bias. Use a scale of 1-10</w:t>
      </w:r>
      <w:r w:rsidR="00F340A4">
        <w:rPr>
          <w:rFonts w:ascii="Georgia" w:hAnsi="Georgia"/>
        </w:rPr>
        <w:t>,</w:t>
      </w:r>
      <w:r>
        <w:rPr>
          <w:rFonts w:ascii="Georgia" w:hAnsi="Georgia"/>
        </w:rPr>
        <w:t xml:space="preserve"> with 10 representing the highest difficulty for the first value and the most potential for financial gain for the second value.</w:t>
      </w:r>
    </w:p>
    <w:p w14:paraId="41725D94" w14:textId="77777777" w:rsidR="00230B93" w:rsidRPr="00230B93" w:rsidRDefault="00230B93" w:rsidP="006E7238">
      <w:pPr>
        <w:pStyle w:val="ActivityBody"/>
        <w:numPr>
          <w:ilvl w:val="0"/>
          <w:numId w:val="31"/>
        </w:numPr>
        <w:rPr>
          <w:rFonts w:ascii="Georgia" w:hAnsi="Georgia"/>
        </w:rPr>
      </w:pPr>
      <w:r>
        <w:rPr>
          <w:rFonts w:ascii="Georgia" w:hAnsi="Georgia"/>
        </w:rPr>
        <w:t>Use Scrum poker as directed by your instructor to determine which ideas you would focus on to develop a successful website</w:t>
      </w:r>
      <w:r w:rsidR="00F340A4">
        <w:rPr>
          <w:rFonts w:ascii="Georgia" w:hAnsi="Georgia"/>
        </w:rPr>
        <w:t>.</w:t>
      </w:r>
      <w:r w:rsidRPr="00230B93">
        <w:rPr>
          <w:rFonts w:ascii="Georgia" w:hAnsi="Georgia"/>
        </w:rPr>
        <w:t xml:space="preserve"> </w:t>
      </w:r>
      <w:r>
        <w:rPr>
          <w:rFonts w:ascii="Georgia" w:hAnsi="Georgia"/>
        </w:rPr>
        <w:t>Prioritize ideas that are easy to program and result in the most monetary value.</w:t>
      </w:r>
    </w:p>
    <w:p w14:paraId="5B7CD998" w14:textId="77777777" w:rsidR="00EC61AF" w:rsidRPr="00230B93" w:rsidRDefault="00EC61AF" w:rsidP="00EC61AF">
      <w:pPr>
        <w:pStyle w:val="ActivityBody"/>
        <w:ind w:left="630"/>
        <w:rPr>
          <w:rFonts w:ascii="Georgia" w:hAnsi="Georgia"/>
        </w:rPr>
      </w:pPr>
    </w:p>
    <w:p w14:paraId="5FB48C76" w14:textId="77777777" w:rsidR="00EC61AF" w:rsidRDefault="00EC61AF" w:rsidP="00EC61AF">
      <w:pPr>
        <w:pStyle w:val="ActivityBody"/>
        <w:ind w:left="630"/>
        <w:rPr>
          <w:rFonts w:ascii="Georgia" w:hAnsi="Georgia"/>
        </w:rPr>
      </w:pPr>
    </w:p>
    <w:p w14:paraId="2C7D6874" w14:textId="77777777" w:rsidR="008709B1" w:rsidRPr="00DC4B7B" w:rsidRDefault="001F3006" w:rsidP="006E7238">
      <w:pPr>
        <w:pStyle w:val="ActivityBody"/>
        <w:numPr>
          <w:ilvl w:val="0"/>
          <w:numId w:val="21"/>
        </w:numPr>
        <w:rPr>
          <w:rFonts w:ascii="Georgia" w:hAnsi="Georgia"/>
        </w:rPr>
      </w:pPr>
      <w:r>
        <w:rPr>
          <w:rFonts w:ascii="Georgia" w:hAnsi="Georgia"/>
        </w:rPr>
        <w:t>Name one company in your area that would need people on staff who are able to handle the design phase of a website. If you are having difficulty, use the Internet to find a loca</w:t>
      </w:r>
      <w:r w:rsidR="00F340A4">
        <w:rPr>
          <w:rFonts w:ascii="Georgia" w:hAnsi="Georgia"/>
        </w:rPr>
        <w:t>l company that has a website. At</w:t>
      </w:r>
      <w:r>
        <w:rPr>
          <w:rFonts w:ascii="Georgia" w:hAnsi="Georgia"/>
        </w:rPr>
        <w:t xml:space="preserve"> some point they had to communicate ideas to a web developer about design.</w:t>
      </w:r>
    </w:p>
    <w:p w14:paraId="621CFEF5" w14:textId="7A8E6567" w:rsidR="008709B1" w:rsidRPr="00F20E67" w:rsidRDefault="00F20E67" w:rsidP="008709B1">
      <w:pPr>
        <w:pStyle w:val="ActivityBody"/>
        <w:ind w:left="630"/>
        <w:rPr>
          <w:rFonts w:ascii="Georgia" w:hAnsi="Georgia"/>
          <w:color w:val="FF0000"/>
        </w:rPr>
      </w:pPr>
      <w:r>
        <w:rPr>
          <w:rFonts w:ascii="Georgia" w:hAnsi="Georgia"/>
          <w:color w:val="FF0000"/>
        </w:rPr>
        <w:t>AT&amp;T</w:t>
      </w:r>
    </w:p>
    <w:p w14:paraId="0D6DEE86" w14:textId="77777777" w:rsidR="008709B1" w:rsidRDefault="008709B1" w:rsidP="008709B1">
      <w:pPr>
        <w:pStyle w:val="ActivityBody"/>
        <w:ind w:left="630"/>
        <w:rPr>
          <w:rFonts w:ascii="Georgia" w:hAnsi="Georgia"/>
        </w:rPr>
      </w:pPr>
    </w:p>
    <w:p w14:paraId="4D644546" w14:textId="77777777" w:rsidR="008709B1" w:rsidRDefault="008709B1" w:rsidP="008709B1">
      <w:pPr>
        <w:pStyle w:val="ActivityBody"/>
        <w:ind w:left="630"/>
        <w:rPr>
          <w:rFonts w:ascii="Georgia" w:hAnsi="Georgia"/>
        </w:rPr>
      </w:pPr>
    </w:p>
    <w:p w14:paraId="1AC269EB" w14:textId="77777777" w:rsidR="008709B1" w:rsidRPr="00AA5B57" w:rsidRDefault="00AA5B57" w:rsidP="00AA5B57">
      <w:pPr>
        <w:pStyle w:val="ActivityBody"/>
        <w:ind w:left="0"/>
        <w:rPr>
          <w:rFonts w:ascii="Georgia" w:hAnsi="Georgia"/>
          <w:b/>
        </w:rPr>
      </w:pPr>
      <w:r w:rsidRPr="00AF65CB">
        <w:rPr>
          <w:rFonts w:ascii="Georgia" w:hAnsi="Georgia"/>
          <w:b/>
        </w:rPr>
        <w:t xml:space="preserve">Part </w:t>
      </w:r>
      <w:r w:rsidR="00BB7619">
        <w:rPr>
          <w:rFonts w:ascii="Georgia" w:hAnsi="Georgia"/>
          <w:b/>
        </w:rPr>
        <w:t>IV</w:t>
      </w:r>
      <w:r w:rsidRPr="00AF65CB">
        <w:rPr>
          <w:rFonts w:ascii="Georgia" w:hAnsi="Georgia"/>
          <w:b/>
        </w:rPr>
        <w:t xml:space="preserve">: </w:t>
      </w:r>
      <w:r>
        <w:rPr>
          <w:rFonts w:ascii="Georgia" w:hAnsi="Georgia"/>
          <w:b/>
        </w:rPr>
        <w:t>Analyzing a</w:t>
      </w:r>
      <w:r w:rsidR="00F340A4">
        <w:rPr>
          <w:rFonts w:ascii="Georgia" w:hAnsi="Georgia"/>
          <w:b/>
        </w:rPr>
        <w:t xml:space="preserve"> Webs</w:t>
      </w:r>
      <w:r w:rsidR="00F14DBD">
        <w:rPr>
          <w:rFonts w:ascii="Georgia" w:hAnsi="Georgia"/>
          <w:b/>
        </w:rPr>
        <w:t>ite</w:t>
      </w:r>
    </w:p>
    <w:p w14:paraId="2F662DE5" w14:textId="77777777" w:rsidR="005842E2" w:rsidRDefault="005842E2" w:rsidP="006E7238">
      <w:pPr>
        <w:pStyle w:val="ActivityBody"/>
        <w:numPr>
          <w:ilvl w:val="0"/>
          <w:numId w:val="21"/>
        </w:numPr>
        <w:rPr>
          <w:rFonts w:ascii="Georgia" w:hAnsi="Georgia"/>
        </w:rPr>
      </w:pPr>
      <w:r>
        <w:rPr>
          <w:rFonts w:ascii="Georgia" w:hAnsi="Georgia"/>
        </w:rPr>
        <w:t>Now you’ll take a look at a version of an online art gallery in order to better understand the usefulness of dynamic w</w:t>
      </w:r>
      <w:r w:rsidR="00F340A4">
        <w:rPr>
          <w:rFonts w:ascii="Georgia" w:hAnsi="Georgia"/>
        </w:rPr>
        <w:t>eb languages. To set up the web</w:t>
      </w:r>
      <w:r>
        <w:rPr>
          <w:rFonts w:ascii="Georgia" w:hAnsi="Georgia"/>
        </w:rPr>
        <w:t>sites that you’ll be examining on your local machine</w:t>
      </w:r>
      <w:r w:rsidR="00F340A4">
        <w:rPr>
          <w:rFonts w:ascii="Georgia" w:hAnsi="Georgia"/>
        </w:rPr>
        <w:t>,</w:t>
      </w:r>
      <w:r>
        <w:rPr>
          <w:rFonts w:ascii="Georgia" w:hAnsi="Georgia"/>
        </w:rPr>
        <w:t xml:space="preserve"> follow these steps:</w:t>
      </w:r>
    </w:p>
    <w:p w14:paraId="7DFB75A4" w14:textId="77777777" w:rsidR="005842E2" w:rsidRDefault="005842E2" w:rsidP="005842E2">
      <w:pPr>
        <w:pStyle w:val="ActivityBody"/>
        <w:ind w:left="630"/>
        <w:rPr>
          <w:rFonts w:ascii="Georgia" w:hAnsi="Georgia"/>
        </w:rPr>
      </w:pPr>
    </w:p>
    <w:p w14:paraId="32DD1169" w14:textId="77777777" w:rsidR="005842E2" w:rsidRPr="005842E2" w:rsidRDefault="005842E2" w:rsidP="006E7238">
      <w:pPr>
        <w:pStyle w:val="ActivityBody"/>
        <w:numPr>
          <w:ilvl w:val="0"/>
          <w:numId w:val="25"/>
        </w:numPr>
        <w:rPr>
          <w:rFonts w:ascii="Georgia" w:hAnsi="Georgia"/>
        </w:rPr>
      </w:pPr>
      <w:r>
        <w:rPr>
          <w:rFonts w:ascii="Georgia" w:hAnsi="Georgia"/>
        </w:rPr>
        <w:t xml:space="preserve">Get a copy of the folder </w:t>
      </w:r>
      <w:r w:rsidRPr="005842E2">
        <w:rPr>
          <w:rFonts w:ascii="Georgia" w:hAnsi="Georgia"/>
          <w:b/>
        </w:rPr>
        <w:t>2.2.1.A source</w:t>
      </w:r>
      <w:r w:rsidR="000159CC">
        <w:rPr>
          <w:rFonts w:ascii="Georgia" w:hAnsi="Georgia"/>
        </w:rPr>
        <w:t xml:space="preserve"> as directed by your instructor</w:t>
      </w:r>
      <w:r w:rsidR="00F340A4">
        <w:rPr>
          <w:rFonts w:ascii="Georgia" w:hAnsi="Georgia"/>
        </w:rPr>
        <w:t>. Your instructor</w:t>
      </w:r>
      <w:r w:rsidR="009864F6">
        <w:rPr>
          <w:rFonts w:ascii="Georgia" w:hAnsi="Georgia"/>
        </w:rPr>
        <w:t xml:space="preserve"> will have different instructions for you depending on whether this set of resources </w:t>
      </w:r>
      <w:r w:rsidR="00F340A4">
        <w:rPr>
          <w:rFonts w:ascii="Georgia" w:hAnsi="Georgia"/>
        </w:rPr>
        <w:t xml:space="preserve">has been stored </w:t>
      </w:r>
      <w:r w:rsidR="009864F6">
        <w:rPr>
          <w:rFonts w:ascii="Georgia" w:hAnsi="Georgia"/>
        </w:rPr>
        <w:t>as a zipped archive or as a folder</w:t>
      </w:r>
      <w:r w:rsidR="000159CC">
        <w:rPr>
          <w:rFonts w:ascii="Georgia" w:hAnsi="Georgia"/>
        </w:rPr>
        <w:t>.</w:t>
      </w:r>
    </w:p>
    <w:p w14:paraId="65F1B425" w14:textId="77777777" w:rsidR="005842E2" w:rsidRDefault="005842E2" w:rsidP="005842E2">
      <w:pPr>
        <w:pStyle w:val="ActivityBody"/>
        <w:ind w:left="990"/>
        <w:rPr>
          <w:rFonts w:ascii="Georgia" w:hAnsi="Georgia"/>
        </w:rPr>
      </w:pPr>
    </w:p>
    <w:p w14:paraId="0498E8D4" w14:textId="77777777" w:rsidR="005842E2" w:rsidRDefault="000159CC" w:rsidP="006E7238">
      <w:pPr>
        <w:pStyle w:val="ActivityBody"/>
        <w:numPr>
          <w:ilvl w:val="0"/>
          <w:numId w:val="25"/>
        </w:numPr>
        <w:rPr>
          <w:rFonts w:ascii="Georgia" w:hAnsi="Georgia"/>
        </w:rPr>
      </w:pPr>
      <w:r>
        <w:rPr>
          <w:rFonts w:ascii="Georgia" w:hAnsi="Georgia"/>
        </w:rPr>
        <w:t xml:space="preserve">Open the copy of </w:t>
      </w:r>
      <w:r w:rsidRPr="000159CC">
        <w:rPr>
          <w:rFonts w:ascii="Georgia" w:hAnsi="Georgia"/>
          <w:b/>
        </w:rPr>
        <w:t>221indexA.html</w:t>
      </w:r>
      <w:r>
        <w:rPr>
          <w:rFonts w:ascii="Georgia" w:hAnsi="Georgia"/>
          <w:b/>
        </w:rPr>
        <w:t xml:space="preserve"> </w:t>
      </w:r>
      <w:r>
        <w:rPr>
          <w:rFonts w:ascii="Georgia" w:hAnsi="Georgia"/>
        </w:rPr>
        <w:t>in a web browser.</w:t>
      </w:r>
    </w:p>
    <w:p w14:paraId="7928CA61" w14:textId="77777777" w:rsidR="000159CC" w:rsidRDefault="000159CC" w:rsidP="000159CC">
      <w:pPr>
        <w:pStyle w:val="ListParagraph"/>
        <w:rPr>
          <w:rFonts w:ascii="Georgia" w:hAnsi="Georgia"/>
        </w:rPr>
      </w:pPr>
    </w:p>
    <w:p w14:paraId="2CE8E260" w14:textId="77777777" w:rsidR="000159CC" w:rsidRDefault="000159CC" w:rsidP="006E7238">
      <w:pPr>
        <w:pStyle w:val="ActivityBody"/>
        <w:numPr>
          <w:ilvl w:val="0"/>
          <w:numId w:val="25"/>
        </w:numPr>
        <w:rPr>
          <w:rFonts w:ascii="Georgia" w:hAnsi="Georgia"/>
        </w:rPr>
      </w:pPr>
      <w:r>
        <w:rPr>
          <w:rFonts w:ascii="Georgia" w:hAnsi="Georgia"/>
        </w:rPr>
        <w:t>Open the source for this file. You may do this in your browser (</w:t>
      </w:r>
      <w:proofErr w:type="spellStart"/>
      <w:r>
        <w:rPr>
          <w:rFonts w:ascii="Georgia" w:hAnsi="Georgia"/>
        </w:rPr>
        <w:t>Ctrl+U</w:t>
      </w:r>
      <w:proofErr w:type="spellEnd"/>
      <w:r>
        <w:rPr>
          <w:rFonts w:ascii="Georgia" w:hAnsi="Georgia"/>
        </w:rPr>
        <w:t xml:space="preserve"> in Firefox</w:t>
      </w:r>
      <w:r w:rsidR="0031572D">
        <w:rPr>
          <w:rFonts w:ascii="Georgia" w:hAnsi="Georgia"/>
        </w:rPr>
        <w:t xml:space="preserve"> and Chrome, F12 in IE</w:t>
      </w:r>
      <w:r w:rsidR="00F340A4">
        <w:rPr>
          <w:rFonts w:ascii="Georgia" w:hAnsi="Georgia"/>
        </w:rPr>
        <w:t>)</w:t>
      </w:r>
      <w:r>
        <w:rPr>
          <w:rFonts w:ascii="Georgia" w:hAnsi="Georgia"/>
        </w:rPr>
        <w:t xml:space="preserve"> or in the text editor of your choice.</w:t>
      </w:r>
      <w:r w:rsidR="0031572D">
        <w:rPr>
          <w:rFonts w:ascii="Georgia" w:hAnsi="Georgia"/>
        </w:rPr>
        <w:t xml:space="preserve"> What languages are used to write the code that you see?</w:t>
      </w:r>
    </w:p>
    <w:p w14:paraId="7D414F5E" w14:textId="1A9D6EF9" w:rsidR="0031572D" w:rsidRPr="006853BC" w:rsidRDefault="006853BC" w:rsidP="0031572D">
      <w:pPr>
        <w:pStyle w:val="ListParagraph"/>
        <w:rPr>
          <w:rFonts w:ascii="Georgia" w:hAnsi="Georgia"/>
          <w:color w:val="FF0000"/>
        </w:rPr>
      </w:pPr>
      <w:r>
        <w:rPr>
          <w:rFonts w:ascii="Georgia" w:hAnsi="Georgia"/>
          <w:color w:val="FF0000"/>
        </w:rPr>
        <w:t>HTML</w:t>
      </w:r>
    </w:p>
    <w:p w14:paraId="4D8EC8D3" w14:textId="77777777" w:rsidR="0031572D" w:rsidRDefault="0031572D" w:rsidP="0031572D">
      <w:pPr>
        <w:pStyle w:val="ListParagraph"/>
        <w:rPr>
          <w:rFonts w:ascii="Georgia" w:hAnsi="Georgia"/>
        </w:rPr>
      </w:pPr>
    </w:p>
    <w:p w14:paraId="79BB3445" w14:textId="77777777" w:rsidR="0031572D" w:rsidRDefault="0031572D" w:rsidP="006E7238">
      <w:pPr>
        <w:pStyle w:val="ActivityBody"/>
        <w:numPr>
          <w:ilvl w:val="0"/>
          <w:numId w:val="21"/>
        </w:numPr>
        <w:rPr>
          <w:rFonts w:ascii="Georgia" w:hAnsi="Georgia"/>
        </w:rPr>
      </w:pPr>
      <w:r>
        <w:rPr>
          <w:rFonts w:ascii="Georgia" w:hAnsi="Georgia"/>
        </w:rPr>
        <w:t>Answer the following questions as you test out this site:</w:t>
      </w:r>
    </w:p>
    <w:p w14:paraId="1DD1314E" w14:textId="77777777" w:rsidR="0031572D" w:rsidRDefault="0031572D" w:rsidP="0031572D">
      <w:pPr>
        <w:pStyle w:val="ActivityBody"/>
        <w:ind w:left="630"/>
        <w:rPr>
          <w:rFonts w:ascii="Georgia" w:hAnsi="Georgia"/>
        </w:rPr>
      </w:pPr>
    </w:p>
    <w:p w14:paraId="7D5D48EF" w14:textId="77777777" w:rsidR="0031572D" w:rsidRDefault="0031572D" w:rsidP="006E7238">
      <w:pPr>
        <w:pStyle w:val="ActivityBody"/>
        <w:numPr>
          <w:ilvl w:val="0"/>
          <w:numId w:val="26"/>
        </w:numPr>
        <w:rPr>
          <w:rFonts w:ascii="Georgia" w:hAnsi="Georgia"/>
        </w:rPr>
      </w:pPr>
      <w:r>
        <w:rPr>
          <w:rFonts w:ascii="Georgia" w:hAnsi="Georgia"/>
        </w:rPr>
        <w:t>What can you see?</w:t>
      </w:r>
    </w:p>
    <w:p w14:paraId="7EC40397" w14:textId="24B704CD" w:rsidR="0031572D" w:rsidRPr="006853BC" w:rsidRDefault="006853BC" w:rsidP="0031572D">
      <w:pPr>
        <w:pStyle w:val="ActivityBody"/>
        <w:ind w:left="990"/>
        <w:rPr>
          <w:rFonts w:ascii="Georgia" w:hAnsi="Georgia"/>
          <w:color w:val="FF0000"/>
        </w:rPr>
      </w:pPr>
      <w:r>
        <w:rPr>
          <w:rFonts w:ascii="Georgia" w:hAnsi="Georgia"/>
          <w:color w:val="FF0000"/>
        </w:rPr>
        <w:t>Images</w:t>
      </w:r>
    </w:p>
    <w:p w14:paraId="40CAA0FB" w14:textId="77777777" w:rsidR="0031572D" w:rsidRDefault="0031572D" w:rsidP="0031572D">
      <w:pPr>
        <w:pStyle w:val="ActivityBody"/>
        <w:ind w:left="990"/>
        <w:rPr>
          <w:rFonts w:ascii="Georgia" w:hAnsi="Georgia"/>
        </w:rPr>
      </w:pPr>
    </w:p>
    <w:p w14:paraId="388E9107" w14:textId="77777777" w:rsidR="0031572D" w:rsidRDefault="0031572D" w:rsidP="0031572D">
      <w:pPr>
        <w:pStyle w:val="ActivityBody"/>
        <w:ind w:left="990"/>
        <w:rPr>
          <w:rFonts w:ascii="Georgia" w:hAnsi="Georgia"/>
        </w:rPr>
      </w:pPr>
    </w:p>
    <w:p w14:paraId="505E9D32" w14:textId="77777777" w:rsidR="0031572D" w:rsidRDefault="0031572D" w:rsidP="006E7238">
      <w:pPr>
        <w:pStyle w:val="ActivityBody"/>
        <w:numPr>
          <w:ilvl w:val="0"/>
          <w:numId w:val="26"/>
        </w:numPr>
        <w:rPr>
          <w:rFonts w:ascii="Georgia" w:hAnsi="Georgia"/>
        </w:rPr>
      </w:pPr>
      <w:r>
        <w:rPr>
          <w:rFonts w:ascii="Georgia" w:hAnsi="Georgia"/>
        </w:rPr>
        <w:t>What can you do?</w:t>
      </w:r>
    </w:p>
    <w:p w14:paraId="58C17755" w14:textId="1C3FE4BF" w:rsidR="0031572D" w:rsidRPr="006853BC" w:rsidRDefault="006853BC" w:rsidP="0031572D">
      <w:pPr>
        <w:pStyle w:val="ActivityBody"/>
        <w:ind w:left="990"/>
        <w:rPr>
          <w:rFonts w:ascii="Georgia" w:hAnsi="Georgia"/>
          <w:color w:val="FF0000"/>
        </w:rPr>
      </w:pPr>
      <w:r>
        <w:rPr>
          <w:rFonts w:ascii="Georgia" w:hAnsi="Georgia"/>
          <w:color w:val="FF0000"/>
        </w:rPr>
        <w:t>Search for a certain image</w:t>
      </w:r>
    </w:p>
    <w:p w14:paraId="110BCE80" w14:textId="77777777" w:rsidR="0031572D" w:rsidRDefault="0031572D" w:rsidP="0031572D">
      <w:pPr>
        <w:pStyle w:val="ActivityBody"/>
        <w:ind w:left="990"/>
        <w:rPr>
          <w:rFonts w:ascii="Georgia" w:hAnsi="Georgia"/>
        </w:rPr>
      </w:pPr>
    </w:p>
    <w:p w14:paraId="0CFDB714" w14:textId="77777777" w:rsidR="0031572D" w:rsidRDefault="0031572D" w:rsidP="0031572D">
      <w:pPr>
        <w:pStyle w:val="ActivityBody"/>
        <w:ind w:left="990"/>
        <w:rPr>
          <w:rFonts w:ascii="Georgia" w:hAnsi="Georgia"/>
        </w:rPr>
      </w:pPr>
    </w:p>
    <w:p w14:paraId="7C65450A" w14:textId="5A3736AC" w:rsidR="0031572D" w:rsidRDefault="0031572D" w:rsidP="006E7238">
      <w:pPr>
        <w:pStyle w:val="ActivityBody"/>
        <w:numPr>
          <w:ilvl w:val="0"/>
          <w:numId w:val="26"/>
        </w:numPr>
        <w:rPr>
          <w:rFonts w:ascii="Georgia" w:hAnsi="Georgia"/>
        </w:rPr>
      </w:pPr>
      <w:r>
        <w:rPr>
          <w:rFonts w:ascii="Georgia" w:hAnsi="Georgia"/>
        </w:rPr>
        <w:t>What notable fun</w:t>
      </w:r>
      <w:r w:rsidR="00F340A4">
        <w:rPr>
          <w:rFonts w:ascii="Georgia" w:hAnsi="Georgia"/>
        </w:rPr>
        <w:t>ctions are missing from the site? D</w:t>
      </w:r>
      <w:r w:rsidR="001440BD">
        <w:rPr>
          <w:rFonts w:ascii="Georgia" w:hAnsi="Georgia"/>
        </w:rPr>
        <w:t>on’t forget to c</w:t>
      </w:r>
      <w:r w:rsidR="00F340A4">
        <w:rPr>
          <w:rFonts w:ascii="Georgia" w:hAnsi="Georgia"/>
        </w:rPr>
        <w:t>onsider HCI and access concerns.</w:t>
      </w:r>
      <w:r w:rsidR="006853BC">
        <w:rPr>
          <w:rFonts w:ascii="Georgia" w:hAnsi="Georgia"/>
          <w:color w:val="FF0000"/>
        </w:rPr>
        <w:t xml:space="preserve"> There is a lack of </w:t>
      </w:r>
      <w:proofErr w:type="spellStart"/>
      <w:r w:rsidR="006853BC">
        <w:rPr>
          <w:rFonts w:ascii="Georgia" w:hAnsi="Georgia"/>
          <w:color w:val="FF0000"/>
        </w:rPr>
        <w:t>Javascript</w:t>
      </w:r>
      <w:proofErr w:type="spellEnd"/>
      <w:r w:rsidR="006853BC">
        <w:rPr>
          <w:rFonts w:ascii="Georgia" w:hAnsi="Georgia"/>
          <w:color w:val="FF0000"/>
        </w:rPr>
        <w:t>.</w:t>
      </w:r>
    </w:p>
    <w:p w14:paraId="54169B79" w14:textId="77777777" w:rsidR="0031572D" w:rsidRDefault="0031572D" w:rsidP="0031572D">
      <w:pPr>
        <w:pStyle w:val="ActivityBody"/>
        <w:ind w:left="990"/>
        <w:rPr>
          <w:rFonts w:ascii="Georgia" w:hAnsi="Georgia"/>
        </w:rPr>
      </w:pPr>
    </w:p>
    <w:p w14:paraId="02576121" w14:textId="77777777" w:rsidR="0031572D" w:rsidRDefault="0031572D" w:rsidP="0031572D">
      <w:pPr>
        <w:pStyle w:val="ActivityBody"/>
        <w:ind w:left="990"/>
        <w:rPr>
          <w:rFonts w:ascii="Georgia" w:hAnsi="Georgia"/>
        </w:rPr>
      </w:pPr>
    </w:p>
    <w:p w14:paraId="6D35DF3D" w14:textId="77777777" w:rsidR="0031572D" w:rsidRDefault="0031572D" w:rsidP="0031572D">
      <w:pPr>
        <w:pStyle w:val="ActivityBody"/>
        <w:ind w:left="990"/>
        <w:rPr>
          <w:rFonts w:ascii="Georgia" w:hAnsi="Georgia"/>
        </w:rPr>
      </w:pPr>
    </w:p>
    <w:p w14:paraId="46C22677" w14:textId="77777777" w:rsidR="0031572D" w:rsidRDefault="0031572D" w:rsidP="0031572D">
      <w:pPr>
        <w:pStyle w:val="ActivityBody"/>
        <w:ind w:left="990"/>
        <w:rPr>
          <w:rFonts w:ascii="Georgia" w:hAnsi="Georgia"/>
        </w:rPr>
      </w:pPr>
    </w:p>
    <w:p w14:paraId="214A8504" w14:textId="77777777" w:rsidR="0031572D" w:rsidRDefault="0031572D" w:rsidP="0031572D">
      <w:pPr>
        <w:pStyle w:val="ActivityBody"/>
        <w:ind w:left="990"/>
        <w:rPr>
          <w:rFonts w:ascii="Georgia" w:hAnsi="Georgia"/>
        </w:rPr>
      </w:pPr>
    </w:p>
    <w:p w14:paraId="42DD9F81" w14:textId="77777777" w:rsidR="0031572D" w:rsidRDefault="0031572D" w:rsidP="0031572D">
      <w:pPr>
        <w:pStyle w:val="ActivityBody"/>
        <w:ind w:left="990"/>
        <w:rPr>
          <w:rFonts w:ascii="Georgia" w:hAnsi="Georgia"/>
        </w:rPr>
      </w:pPr>
    </w:p>
    <w:p w14:paraId="4B3CE26B" w14:textId="77777777" w:rsidR="0031572D" w:rsidRDefault="0031572D" w:rsidP="0031572D">
      <w:pPr>
        <w:pStyle w:val="ActivityBody"/>
        <w:ind w:left="990"/>
        <w:rPr>
          <w:rFonts w:ascii="Georgia" w:hAnsi="Georgia"/>
        </w:rPr>
      </w:pPr>
    </w:p>
    <w:p w14:paraId="79C6F271" w14:textId="77777777" w:rsidR="0031572D" w:rsidRDefault="0031572D" w:rsidP="0031572D">
      <w:pPr>
        <w:pStyle w:val="ActivityBody"/>
        <w:ind w:left="990"/>
        <w:rPr>
          <w:rFonts w:ascii="Georgia" w:hAnsi="Georgia"/>
        </w:rPr>
      </w:pPr>
    </w:p>
    <w:p w14:paraId="604FD581" w14:textId="77777777" w:rsidR="001440BD" w:rsidRDefault="001440BD" w:rsidP="0031572D">
      <w:pPr>
        <w:pStyle w:val="ActivityBody"/>
        <w:ind w:left="990"/>
        <w:rPr>
          <w:rFonts w:ascii="Georgia" w:hAnsi="Georgia"/>
        </w:rPr>
      </w:pPr>
    </w:p>
    <w:p w14:paraId="71BEAAD3" w14:textId="77777777" w:rsidR="001440BD" w:rsidRDefault="001440BD" w:rsidP="0031572D">
      <w:pPr>
        <w:pStyle w:val="ActivityBody"/>
        <w:ind w:left="990"/>
        <w:rPr>
          <w:rFonts w:ascii="Georgia" w:hAnsi="Georgia"/>
        </w:rPr>
      </w:pPr>
    </w:p>
    <w:p w14:paraId="3AAC4F3F" w14:textId="77777777" w:rsidR="0031572D" w:rsidRDefault="0031572D" w:rsidP="0031572D">
      <w:pPr>
        <w:pStyle w:val="ActivityBody"/>
        <w:ind w:left="990"/>
        <w:rPr>
          <w:rFonts w:ascii="Georgia" w:hAnsi="Georgia"/>
        </w:rPr>
      </w:pPr>
    </w:p>
    <w:p w14:paraId="7F69019E" w14:textId="77777777" w:rsidR="0031572D" w:rsidRDefault="0031572D" w:rsidP="0031572D">
      <w:pPr>
        <w:pStyle w:val="ActivityBody"/>
        <w:ind w:left="990"/>
        <w:rPr>
          <w:rFonts w:ascii="Georgia" w:hAnsi="Georgia"/>
        </w:rPr>
      </w:pPr>
    </w:p>
    <w:p w14:paraId="7A701384" w14:textId="77777777" w:rsidR="006E51BD" w:rsidRDefault="006E51BD" w:rsidP="006E7238">
      <w:pPr>
        <w:pStyle w:val="ActivityBody"/>
        <w:numPr>
          <w:ilvl w:val="0"/>
          <w:numId w:val="26"/>
        </w:numPr>
        <w:rPr>
          <w:rFonts w:ascii="Georgia" w:hAnsi="Georgia"/>
        </w:rPr>
      </w:pPr>
      <w:r>
        <w:rPr>
          <w:rFonts w:ascii="Georgia" w:hAnsi="Georgia"/>
        </w:rPr>
        <w:t>Look at the code for the site. Rate each line of code on a 1 to 5 scale as</w:t>
      </w:r>
      <w:r w:rsidR="00451EF0">
        <w:rPr>
          <w:rFonts w:ascii="Georgia" w:hAnsi="Georgia"/>
        </w:rPr>
        <w:t xml:space="preserve"> </w:t>
      </w:r>
      <w:r>
        <w:rPr>
          <w:rFonts w:ascii="Georgia" w:hAnsi="Georgia"/>
        </w:rPr>
        <w:t>follows:</w:t>
      </w:r>
    </w:p>
    <w:p w14:paraId="38A9983A" w14:textId="77777777" w:rsidR="00620272" w:rsidRDefault="00620272" w:rsidP="006E7238">
      <w:pPr>
        <w:pStyle w:val="ActivityBody"/>
        <w:numPr>
          <w:ilvl w:val="0"/>
          <w:numId w:val="32"/>
        </w:numPr>
        <w:rPr>
          <w:rFonts w:ascii="Georgia" w:hAnsi="Georgia"/>
        </w:rPr>
      </w:pPr>
      <w:r>
        <w:rPr>
          <w:rFonts w:ascii="Georgia" w:hAnsi="Georgia"/>
        </w:rPr>
        <w:lastRenderedPageBreak/>
        <w:t>I know what this line of code is and could have thought of it on my own.</w:t>
      </w:r>
    </w:p>
    <w:p w14:paraId="5D41CADA" w14:textId="77777777" w:rsidR="00620272" w:rsidRDefault="00620272" w:rsidP="006E7238">
      <w:pPr>
        <w:pStyle w:val="ActivityBody"/>
        <w:numPr>
          <w:ilvl w:val="0"/>
          <w:numId w:val="33"/>
        </w:numPr>
        <w:rPr>
          <w:rFonts w:ascii="Georgia" w:hAnsi="Georgia"/>
        </w:rPr>
      </w:pPr>
      <w:r>
        <w:rPr>
          <w:rFonts w:ascii="Georgia" w:hAnsi="Georgia"/>
        </w:rPr>
        <w:t>The line makes sense when I read it</w:t>
      </w:r>
      <w:r w:rsidR="00E522BD">
        <w:rPr>
          <w:rFonts w:ascii="Georgia" w:hAnsi="Georgia"/>
        </w:rPr>
        <w:t>,</w:t>
      </w:r>
      <w:r>
        <w:rPr>
          <w:rFonts w:ascii="Georgia" w:hAnsi="Georgia"/>
        </w:rPr>
        <w:t xml:space="preserve"> but </w:t>
      </w:r>
      <w:r w:rsidR="00E522BD">
        <w:rPr>
          <w:rFonts w:ascii="Georgia" w:hAnsi="Georgia"/>
        </w:rPr>
        <w:t xml:space="preserve">it </w:t>
      </w:r>
      <w:r>
        <w:rPr>
          <w:rFonts w:ascii="Georgia" w:hAnsi="Georgia"/>
        </w:rPr>
        <w:t>would have been difficult for me to come up with</w:t>
      </w:r>
      <w:r w:rsidR="00E522BD">
        <w:rPr>
          <w:rFonts w:ascii="Georgia" w:hAnsi="Georgia"/>
        </w:rPr>
        <w:t xml:space="preserve"> this</w:t>
      </w:r>
      <w:r>
        <w:rPr>
          <w:rFonts w:ascii="Georgia" w:hAnsi="Georgia"/>
        </w:rPr>
        <w:t xml:space="preserve"> on my own.</w:t>
      </w:r>
    </w:p>
    <w:p w14:paraId="400FE89C" w14:textId="77777777" w:rsidR="00620272" w:rsidRDefault="00620272" w:rsidP="006E7238">
      <w:pPr>
        <w:pStyle w:val="ActivityBody"/>
        <w:numPr>
          <w:ilvl w:val="0"/>
          <w:numId w:val="34"/>
        </w:numPr>
        <w:rPr>
          <w:rFonts w:ascii="Georgia" w:hAnsi="Georgia"/>
        </w:rPr>
      </w:pPr>
      <w:r>
        <w:rPr>
          <w:rFonts w:ascii="Georgia" w:hAnsi="Georgia"/>
        </w:rPr>
        <w:t xml:space="preserve">This line of code makes no sense to me. </w:t>
      </w:r>
    </w:p>
    <w:p w14:paraId="3D5B733A" w14:textId="77777777" w:rsidR="00620272" w:rsidRDefault="00620272" w:rsidP="00620272">
      <w:pPr>
        <w:pStyle w:val="ActivityBody"/>
        <w:ind w:left="1710"/>
        <w:rPr>
          <w:rFonts w:ascii="Georgia" w:hAnsi="Georgia"/>
        </w:rPr>
      </w:pPr>
    </w:p>
    <w:p w14:paraId="786047A4" w14:textId="77777777" w:rsidR="0031572D" w:rsidRDefault="00620272" w:rsidP="00620272">
      <w:pPr>
        <w:pStyle w:val="ActivityBody"/>
        <w:ind w:left="720"/>
        <w:rPr>
          <w:rFonts w:ascii="Georgia" w:hAnsi="Georgia"/>
        </w:rPr>
      </w:pPr>
      <w:r>
        <w:rPr>
          <w:rFonts w:ascii="Georgia" w:hAnsi="Georgia"/>
        </w:rPr>
        <w:t xml:space="preserve">Once you have rated all of the code, describe what kind of code makes sense to you (1 or 2) and what does not (3, 4, or 5). </w:t>
      </w:r>
    </w:p>
    <w:p w14:paraId="20A95B09" w14:textId="77777777" w:rsidR="001440BD" w:rsidRDefault="001440BD" w:rsidP="001440BD">
      <w:pPr>
        <w:pStyle w:val="ActivityBody"/>
        <w:ind w:left="990"/>
        <w:rPr>
          <w:rFonts w:ascii="Georgia" w:hAnsi="Georgia"/>
        </w:rPr>
      </w:pPr>
    </w:p>
    <w:p w14:paraId="1C1636DF" w14:textId="133942AC" w:rsidR="001440BD" w:rsidRPr="006853BC" w:rsidRDefault="006853BC" w:rsidP="001440BD">
      <w:pPr>
        <w:pStyle w:val="ActivityBody"/>
        <w:ind w:left="990"/>
        <w:rPr>
          <w:rFonts w:ascii="Georgia" w:hAnsi="Georgia"/>
          <w:color w:val="FF0000"/>
        </w:rPr>
      </w:pPr>
      <w:r>
        <w:rPr>
          <w:rFonts w:ascii="Georgia" w:hAnsi="Georgia"/>
          <w:color w:val="FF0000"/>
        </w:rPr>
        <w:t>Lines 69-80 seem to be a bit confusing to me</w:t>
      </w:r>
    </w:p>
    <w:p w14:paraId="1B43D13F" w14:textId="77777777" w:rsidR="001440BD" w:rsidRDefault="001440BD" w:rsidP="001440BD">
      <w:pPr>
        <w:pStyle w:val="ActivityBody"/>
        <w:ind w:left="990"/>
        <w:rPr>
          <w:rFonts w:ascii="Georgia" w:hAnsi="Georgia"/>
        </w:rPr>
      </w:pPr>
    </w:p>
    <w:p w14:paraId="13BF1543" w14:textId="77777777" w:rsidR="001440BD" w:rsidRDefault="001440BD" w:rsidP="001440BD">
      <w:pPr>
        <w:pStyle w:val="ActivityBody"/>
        <w:ind w:left="990"/>
        <w:rPr>
          <w:rFonts w:ascii="Georgia" w:hAnsi="Georgia"/>
        </w:rPr>
      </w:pPr>
    </w:p>
    <w:p w14:paraId="249F67BC" w14:textId="77777777" w:rsidR="0031572D" w:rsidRDefault="001440BD" w:rsidP="006E7238">
      <w:pPr>
        <w:pStyle w:val="ActivityBody"/>
        <w:numPr>
          <w:ilvl w:val="0"/>
          <w:numId w:val="21"/>
        </w:numPr>
        <w:rPr>
          <w:rFonts w:ascii="Georgia" w:hAnsi="Georgia"/>
        </w:rPr>
      </w:pPr>
      <w:r>
        <w:rPr>
          <w:rFonts w:ascii="Georgia" w:hAnsi="Georgia"/>
        </w:rPr>
        <w:t>We’ll need to quickly review HTML so that you know which parts of the web page are being affected by functionality that we add later.</w:t>
      </w:r>
      <w:r w:rsidR="004E0DF9">
        <w:rPr>
          <w:rFonts w:ascii="Georgia" w:hAnsi="Georgia"/>
        </w:rPr>
        <w:t xml:space="preserve"> </w:t>
      </w:r>
      <w:r w:rsidR="00715791">
        <w:rPr>
          <w:rFonts w:ascii="Georgia" w:hAnsi="Georgia"/>
        </w:rPr>
        <w:t>Using the</w:t>
      </w:r>
      <w:r w:rsidR="004E0DF9">
        <w:rPr>
          <w:rFonts w:ascii="Georgia" w:hAnsi="Georgia"/>
        </w:rPr>
        <w:t xml:space="preserve"> image</w:t>
      </w:r>
      <w:r w:rsidR="0050644A">
        <w:rPr>
          <w:rFonts w:ascii="Georgia" w:hAnsi="Georgia"/>
        </w:rPr>
        <w:t>s</w:t>
      </w:r>
      <w:r w:rsidR="004E0DF9">
        <w:rPr>
          <w:rFonts w:ascii="Georgia" w:hAnsi="Georgia"/>
        </w:rPr>
        <w:t xml:space="preserve"> below, write the tag or tags that tell the browser to render the highlighted area</w:t>
      </w:r>
      <w:r w:rsidR="00715791">
        <w:rPr>
          <w:rFonts w:ascii="Georgia" w:hAnsi="Georgia"/>
        </w:rPr>
        <w:t>s</w:t>
      </w:r>
      <w:r w:rsidR="004E0DF9">
        <w:rPr>
          <w:rFonts w:ascii="Georgia" w:hAnsi="Georgia"/>
        </w:rPr>
        <w:t xml:space="preserve"> of this page.</w:t>
      </w:r>
    </w:p>
    <w:p w14:paraId="125B5A36" w14:textId="77777777" w:rsidR="004E0DF9" w:rsidRDefault="004E0DF9" w:rsidP="004E0DF9">
      <w:pPr>
        <w:pStyle w:val="ActivityBody"/>
        <w:ind w:left="630"/>
        <w:rPr>
          <w:rFonts w:ascii="Georgia" w:hAnsi="Georgia"/>
        </w:rPr>
      </w:pPr>
    </w:p>
    <w:p w14:paraId="55A084F6" w14:textId="77777777" w:rsidR="00715791" w:rsidRDefault="00715791" w:rsidP="00715791">
      <w:pPr>
        <w:pStyle w:val="ActivityBody"/>
        <w:ind w:left="630"/>
        <w:jc w:val="center"/>
        <w:rPr>
          <w:rFonts w:ascii="Georgia" w:hAnsi="Georgia"/>
        </w:rPr>
      </w:pPr>
      <w:r>
        <w:rPr>
          <w:rFonts w:ascii="Georgia" w:hAnsi="Georgia"/>
          <w:noProof/>
        </w:rPr>
        <w:drawing>
          <wp:inline distT="0" distB="0" distL="0" distR="0" wp14:anchorId="00F44716" wp14:editId="3657D6FB">
            <wp:extent cx="5943600" cy="533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indexAhtmlDissec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30190"/>
                    </a:xfrm>
                    <a:prstGeom prst="rect">
                      <a:avLst/>
                    </a:prstGeom>
                  </pic:spPr>
                </pic:pic>
              </a:graphicData>
            </a:graphic>
          </wp:inline>
        </w:drawing>
      </w:r>
    </w:p>
    <w:p w14:paraId="0A19A5D1" w14:textId="77777777" w:rsidR="00715791" w:rsidRDefault="00715791" w:rsidP="004E0DF9">
      <w:pPr>
        <w:pStyle w:val="ActivityBody"/>
        <w:ind w:left="630"/>
        <w:rPr>
          <w:rFonts w:ascii="Georgia" w:hAnsi="Georgia"/>
        </w:rPr>
      </w:pPr>
    </w:p>
    <w:p w14:paraId="14FAEB3D" w14:textId="77777777" w:rsidR="004E0DF9"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text reading “Your results:”</w:t>
      </w:r>
    </w:p>
    <w:p w14:paraId="791F525B" w14:textId="50F6DB9C" w:rsidR="00715791" w:rsidRPr="006853BC" w:rsidRDefault="006853BC" w:rsidP="00715791">
      <w:pPr>
        <w:pStyle w:val="ActivityBody"/>
        <w:ind w:left="1350"/>
        <w:rPr>
          <w:rFonts w:ascii="Georgia" w:hAnsi="Georgia"/>
          <w:color w:val="FF0000"/>
        </w:rPr>
      </w:pPr>
      <w:r>
        <w:rPr>
          <w:rFonts w:ascii="Georgia" w:hAnsi="Georgia"/>
          <w:color w:val="FF0000"/>
        </w:rPr>
        <w:t>C</w:t>
      </w:r>
    </w:p>
    <w:p w14:paraId="41A76D09" w14:textId="77777777" w:rsidR="00715791" w:rsidRDefault="00715791" w:rsidP="00715791">
      <w:pPr>
        <w:pStyle w:val="ActivityBody"/>
        <w:ind w:left="1350"/>
        <w:rPr>
          <w:rFonts w:ascii="Georgia" w:hAnsi="Georgia"/>
        </w:rPr>
      </w:pPr>
    </w:p>
    <w:p w14:paraId="4F0ED566" w14:textId="77777777" w:rsidR="00715791"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image of the concert</w:t>
      </w:r>
    </w:p>
    <w:p w14:paraId="071D8FD0" w14:textId="04A6AA59" w:rsidR="00715791" w:rsidRPr="006853BC" w:rsidRDefault="006853BC" w:rsidP="00715791">
      <w:pPr>
        <w:pStyle w:val="ActivityBody"/>
        <w:ind w:left="1350"/>
        <w:rPr>
          <w:rFonts w:ascii="Georgia" w:hAnsi="Georgia"/>
          <w:color w:val="FF0000"/>
        </w:rPr>
      </w:pPr>
      <w:r>
        <w:rPr>
          <w:rFonts w:ascii="Georgia" w:hAnsi="Georgia"/>
          <w:color w:val="FF0000"/>
        </w:rPr>
        <w:t>B</w:t>
      </w:r>
    </w:p>
    <w:p w14:paraId="1422C54E" w14:textId="77777777" w:rsidR="00715791" w:rsidRDefault="00715791" w:rsidP="00715791">
      <w:pPr>
        <w:pStyle w:val="ActivityBody"/>
        <w:ind w:left="1350"/>
        <w:rPr>
          <w:rFonts w:ascii="Georgia" w:hAnsi="Georgia"/>
        </w:rPr>
      </w:pPr>
      <w:r>
        <w:rPr>
          <w:rFonts w:ascii="Georgia" w:hAnsi="Georgia"/>
        </w:rPr>
        <w:t xml:space="preserve"> </w:t>
      </w:r>
    </w:p>
    <w:p w14:paraId="14F7F14B" w14:textId="77777777" w:rsidR="00715791"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entire table containing the heading and images</w:t>
      </w:r>
    </w:p>
    <w:p w14:paraId="06F08751" w14:textId="08E1D27B" w:rsidR="00715791" w:rsidRPr="006853BC" w:rsidRDefault="006853BC" w:rsidP="00715791">
      <w:pPr>
        <w:pStyle w:val="ActivityBody"/>
        <w:ind w:left="1350"/>
        <w:rPr>
          <w:rFonts w:ascii="Georgia" w:hAnsi="Georgia"/>
          <w:color w:val="FF0000"/>
        </w:rPr>
      </w:pPr>
      <w:r>
        <w:rPr>
          <w:rFonts w:ascii="Georgia" w:hAnsi="Georgia"/>
          <w:color w:val="FF0000"/>
        </w:rPr>
        <w:t>A</w:t>
      </w:r>
    </w:p>
    <w:p w14:paraId="5483E353" w14:textId="77777777" w:rsidR="00715791" w:rsidRDefault="00715791" w:rsidP="00715791">
      <w:pPr>
        <w:pStyle w:val="ActivityBody"/>
        <w:ind w:left="1350"/>
        <w:rPr>
          <w:rFonts w:ascii="Georgia" w:hAnsi="Georgia"/>
        </w:rPr>
      </w:pPr>
      <w:r>
        <w:rPr>
          <w:rFonts w:ascii="Georgia" w:hAnsi="Georgia"/>
        </w:rPr>
        <w:t xml:space="preserve"> </w:t>
      </w:r>
    </w:p>
    <w:p w14:paraId="62B4CA21" w14:textId="77777777" w:rsidR="00715791"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form input text box under “Last Name”</w:t>
      </w:r>
    </w:p>
    <w:p w14:paraId="4CBB522B" w14:textId="598D6269" w:rsidR="00715791" w:rsidRPr="006853BC" w:rsidRDefault="006853BC" w:rsidP="00715791">
      <w:pPr>
        <w:pStyle w:val="ActivityBody"/>
        <w:ind w:left="1350"/>
        <w:rPr>
          <w:rFonts w:ascii="Georgia" w:hAnsi="Georgia"/>
          <w:color w:val="FF0000"/>
        </w:rPr>
      </w:pPr>
      <w:r>
        <w:rPr>
          <w:rFonts w:ascii="Georgia" w:hAnsi="Georgia"/>
          <w:color w:val="FF0000"/>
        </w:rPr>
        <w:t>D</w:t>
      </w:r>
    </w:p>
    <w:p w14:paraId="494C10F7" w14:textId="77777777" w:rsidR="00715791" w:rsidRDefault="00715791" w:rsidP="00715791">
      <w:pPr>
        <w:pStyle w:val="ActivityBody"/>
        <w:ind w:left="1350"/>
        <w:rPr>
          <w:rFonts w:ascii="Georgia" w:hAnsi="Georgia"/>
        </w:rPr>
      </w:pPr>
      <w:r>
        <w:rPr>
          <w:rFonts w:ascii="Georgia" w:hAnsi="Georgia"/>
        </w:rPr>
        <w:t xml:space="preserve"> </w:t>
      </w:r>
    </w:p>
    <w:p w14:paraId="0633A94D" w14:textId="77777777" w:rsidR="00715791" w:rsidRDefault="001F1154" w:rsidP="006E7238">
      <w:pPr>
        <w:pStyle w:val="ActivityBody"/>
        <w:numPr>
          <w:ilvl w:val="0"/>
          <w:numId w:val="27"/>
        </w:numPr>
        <w:rPr>
          <w:rFonts w:ascii="Georgia" w:hAnsi="Georgia"/>
        </w:rPr>
      </w:pPr>
      <w:r>
        <w:rPr>
          <w:rFonts w:ascii="Georgia" w:hAnsi="Georgia"/>
        </w:rPr>
        <w:t>The form</w:t>
      </w:r>
    </w:p>
    <w:p w14:paraId="06F2B316" w14:textId="2005414B" w:rsidR="004158C7" w:rsidRPr="006853BC" w:rsidRDefault="006853BC" w:rsidP="004158C7">
      <w:pPr>
        <w:pStyle w:val="ActivityBody"/>
        <w:ind w:left="720"/>
        <w:rPr>
          <w:rFonts w:ascii="Georgia" w:hAnsi="Georgia"/>
          <w:color w:val="FF0000"/>
        </w:rPr>
      </w:pPr>
      <w:r>
        <w:rPr>
          <w:rFonts w:ascii="Georgia" w:hAnsi="Georgia"/>
          <w:color w:val="FF0000"/>
        </w:rPr>
        <w:t>E</w:t>
      </w:r>
    </w:p>
    <w:p w14:paraId="27CD0ABE" w14:textId="77777777" w:rsidR="00715791" w:rsidRDefault="00715791" w:rsidP="004158C7">
      <w:pPr>
        <w:pStyle w:val="ActivityBody"/>
        <w:ind w:left="720"/>
        <w:rPr>
          <w:rFonts w:ascii="Georgia" w:hAnsi="Georgia"/>
        </w:rPr>
      </w:pPr>
    </w:p>
    <w:p w14:paraId="0021D3E6" w14:textId="77777777" w:rsidR="007416E4" w:rsidRDefault="007416E4" w:rsidP="00715791">
      <w:pPr>
        <w:pStyle w:val="ActivityBody"/>
        <w:rPr>
          <w:rFonts w:ascii="Georgia" w:hAnsi="Georgia"/>
        </w:rPr>
      </w:pPr>
    </w:p>
    <w:p w14:paraId="2CCACCDD" w14:textId="1ADD8806" w:rsidR="005B6C90" w:rsidRDefault="005B6C90" w:rsidP="006E7238">
      <w:pPr>
        <w:pStyle w:val="ActivityBody"/>
        <w:numPr>
          <w:ilvl w:val="0"/>
          <w:numId w:val="21"/>
        </w:numPr>
        <w:rPr>
          <w:rFonts w:ascii="Georgia" w:hAnsi="Georgia"/>
        </w:rPr>
      </w:pPr>
      <w:r>
        <w:rPr>
          <w:rFonts w:ascii="Georgia" w:hAnsi="Georgia"/>
          <w:b/>
        </w:rPr>
        <w:t>221indexB.</w:t>
      </w:r>
      <w:r w:rsidRPr="005B6C90">
        <w:rPr>
          <w:rFonts w:ascii="Georgia" w:hAnsi="Georgia"/>
          <w:b/>
        </w:rPr>
        <w:t>html</w:t>
      </w:r>
      <w:r>
        <w:rPr>
          <w:rFonts w:ascii="Georgia" w:hAnsi="Georgia"/>
        </w:rPr>
        <w:t xml:space="preserve"> contains a modified version of this site with added functionality. Here you will see some of the effects that using more advanced web languages can have. </w:t>
      </w:r>
      <w:r w:rsidRPr="005B6C90">
        <w:rPr>
          <w:rFonts w:ascii="Georgia" w:hAnsi="Georgia"/>
        </w:rPr>
        <w:t>Repeat</w:t>
      </w:r>
      <w:r w:rsidR="00FA7271">
        <w:rPr>
          <w:rFonts w:ascii="Georgia" w:hAnsi="Georgia"/>
        </w:rPr>
        <w:t xml:space="preserve"> the actions in Step 1</w:t>
      </w:r>
      <w:r w:rsidR="004E7414">
        <w:rPr>
          <w:rFonts w:ascii="Georgia" w:hAnsi="Georgia"/>
        </w:rPr>
        <w:t>6</w:t>
      </w:r>
      <w:r>
        <w:rPr>
          <w:rFonts w:ascii="Georgia" w:hAnsi="Georgia"/>
        </w:rPr>
        <w:t xml:space="preserve"> for </w:t>
      </w:r>
      <w:r>
        <w:rPr>
          <w:rFonts w:ascii="Georgia" w:hAnsi="Georgia"/>
          <w:b/>
        </w:rPr>
        <w:t>221indexB.html</w:t>
      </w:r>
      <w:r>
        <w:rPr>
          <w:rFonts w:ascii="Georgia" w:hAnsi="Georgia"/>
        </w:rPr>
        <w:t xml:space="preserve"> and then answer the following questions.</w:t>
      </w:r>
    </w:p>
    <w:p w14:paraId="7B21F780" w14:textId="77777777" w:rsidR="005B6C90" w:rsidRPr="005B6C90" w:rsidRDefault="005B6C90" w:rsidP="005B6C90">
      <w:pPr>
        <w:pStyle w:val="ActivityBody"/>
        <w:ind w:left="630"/>
        <w:rPr>
          <w:rFonts w:ascii="Georgia" w:hAnsi="Georgia"/>
        </w:rPr>
      </w:pPr>
    </w:p>
    <w:p w14:paraId="6120E115" w14:textId="77777777" w:rsidR="005B6C90" w:rsidRDefault="005B6C90" w:rsidP="006E7238">
      <w:pPr>
        <w:pStyle w:val="ActivityBody"/>
        <w:numPr>
          <w:ilvl w:val="0"/>
          <w:numId w:val="28"/>
        </w:numPr>
        <w:rPr>
          <w:rFonts w:ascii="Georgia" w:hAnsi="Georgia"/>
        </w:rPr>
      </w:pPr>
      <w:r>
        <w:rPr>
          <w:rFonts w:ascii="Georgia" w:hAnsi="Georgia"/>
        </w:rPr>
        <w:t xml:space="preserve">What happens when you mouse over the image in the upper left? </w:t>
      </w:r>
    </w:p>
    <w:p w14:paraId="4567DEEF" w14:textId="72E654FB" w:rsidR="005B6C90" w:rsidRPr="006853BC" w:rsidRDefault="006853BC" w:rsidP="005B6C90">
      <w:pPr>
        <w:pStyle w:val="ActivityBody"/>
        <w:ind w:left="990"/>
        <w:rPr>
          <w:rFonts w:ascii="Georgia" w:hAnsi="Georgia"/>
          <w:color w:val="FF0000"/>
        </w:rPr>
      </w:pPr>
      <w:r>
        <w:rPr>
          <w:rFonts w:ascii="Georgia" w:hAnsi="Georgia"/>
          <w:color w:val="FF0000"/>
        </w:rPr>
        <w:t>It expands</w:t>
      </w:r>
    </w:p>
    <w:p w14:paraId="3CE05DC7" w14:textId="77777777" w:rsidR="005B6C90" w:rsidRDefault="005B6C90" w:rsidP="005B6C90">
      <w:pPr>
        <w:pStyle w:val="ActivityBody"/>
        <w:ind w:left="990"/>
        <w:rPr>
          <w:rFonts w:ascii="Georgia" w:hAnsi="Georgia"/>
        </w:rPr>
      </w:pPr>
    </w:p>
    <w:p w14:paraId="067A64CD" w14:textId="77777777" w:rsidR="005B6C90" w:rsidRDefault="005B6C90" w:rsidP="005B6C90">
      <w:pPr>
        <w:pStyle w:val="ActivityBody"/>
        <w:ind w:left="990"/>
        <w:rPr>
          <w:rFonts w:ascii="Georgia" w:hAnsi="Georgia"/>
        </w:rPr>
      </w:pPr>
    </w:p>
    <w:p w14:paraId="2079C738" w14:textId="77777777" w:rsidR="005B6C90" w:rsidRDefault="005B6C90" w:rsidP="005B6C90">
      <w:pPr>
        <w:pStyle w:val="ActivityBody"/>
        <w:ind w:left="990"/>
        <w:rPr>
          <w:rFonts w:ascii="Georgia" w:hAnsi="Georgia"/>
        </w:rPr>
      </w:pPr>
    </w:p>
    <w:p w14:paraId="7ADC7267" w14:textId="77777777" w:rsidR="005B6C90" w:rsidRDefault="005B6C90" w:rsidP="005B6C90">
      <w:pPr>
        <w:pStyle w:val="ActivityBody"/>
        <w:ind w:left="990"/>
        <w:rPr>
          <w:rFonts w:ascii="Georgia" w:hAnsi="Georgia"/>
        </w:rPr>
      </w:pPr>
    </w:p>
    <w:p w14:paraId="761DC90F" w14:textId="77777777" w:rsidR="005B6C90" w:rsidRDefault="005B6C90" w:rsidP="006E7238">
      <w:pPr>
        <w:pStyle w:val="ActivityBody"/>
        <w:numPr>
          <w:ilvl w:val="0"/>
          <w:numId w:val="28"/>
        </w:numPr>
        <w:rPr>
          <w:rFonts w:ascii="Georgia" w:hAnsi="Georgia"/>
        </w:rPr>
      </w:pPr>
      <w:r w:rsidRPr="005B6C90">
        <w:rPr>
          <w:rFonts w:ascii="Georgia" w:hAnsi="Georgia"/>
        </w:rPr>
        <w:t>What languages were used to develop this version of the site</w:t>
      </w:r>
      <w:r>
        <w:rPr>
          <w:rFonts w:ascii="Georgia" w:hAnsi="Georgia"/>
        </w:rPr>
        <w:t xml:space="preserve"> and what, in broad terms, is the role of each</w:t>
      </w:r>
      <w:r w:rsidRPr="005B6C90">
        <w:rPr>
          <w:rFonts w:ascii="Georgia" w:hAnsi="Georgia"/>
        </w:rPr>
        <w:t>?</w:t>
      </w:r>
      <w:r>
        <w:rPr>
          <w:rFonts w:ascii="Georgia" w:hAnsi="Georgia"/>
        </w:rPr>
        <w:t xml:space="preserve"> (Hint: look at the code</w:t>
      </w:r>
      <w:r w:rsidR="00E522BD">
        <w:rPr>
          <w:rFonts w:ascii="Georgia" w:hAnsi="Georgia"/>
        </w:rPr>
        <w:t>.</w:t>
      </w:r>
      <w:r>
        <w:rPr>
          <w:rFonts w:ascii="Georgia" w:hAnsi="Georgia"/>
        </w:rPr>
        <w:t>)</w:t>
      </w:r>
    </w:p>
    <w:p w14:paraId="6FB73703" w14:textId="77777777" w:rsidR="00F14DBD" w:rsidRDefault="00F14DBD" w:rsidP="00F14DBD">
      <w:pPr>
        <w:pStyle w:val="ActivityBody"/>
        <w:ind w:left="990"/>
        <w:rPr>
          <w:rFonts w:ascii="Georgia" w:hAnsi="Georgia"/>
        </w:rPr>
      </w:pPr>
    </w:p>
    <w:p w14:paraId="62C663F3" w14:textId="09571A0C" w:rsidR="005B6C90" w:rsidRPr="006853BC" w:rsidRDefault="005B6C90" w:rsidP="005B6C90">
      <w:pPr>
        <w:pStyle w:val="ActivityBody"/>
        <w:ind w:left="990"/>
        <w:rPr>
          <w:rFonts w:ascii="Georgia" w:hAnsi="Georgia"/>
          <w:b/>
          <w:color w:val="FF0000"/>
        </w:rPr>
      </w:pPr>
      <w:r>
        <w:rPr>
          <w:rFonts w:ascii="Georgia" w:hAnsi="Georgia"/>
          <w:b/>
        </w:rPr>
        <w:t>Language 1</w:t>
      </w:r>
      <w:proofErr w:type="gramStart"/>
      <w:r>
        <w:rPr>
          <w:rFonts w:ascii="Georgia" w:hAnsi="Georgia"/>
          <w:b/>
        </w:rPr>
        <w:t>:</w:t>
      </w:r>
      <w:r w:rsidR="006853BC">
        <w:rPr>
          <w:rFonts w:ascii="Georgia" w:hAnsi="Georgia"/>
          <w:b/>
          <w:color w:val="FF0000"/>
        </w:rPr>
        <w:t>html</w:t>
      </w:r>
      <w:proofErr w:type="gramEnd"/>
    </w:p>
    <w:p w14:paraId="6FF556D6" w14:textId="77777777" w:rsidR="005B6C90" w:rsidRDefault="005B6C90" w:rsidP="005B6C90">
      <w:pPr>
        <w:pStyle w:val="ActivityBody"/>
        <w:ind w:left="990"/>
        <w:rPr>
          <w:rFonts w:ascii="Georgia" w:hAnsi="Georgia"/>
          <w:b/>
        </w:rPr>
      </w:pPr>
      <w:r>
        <w:rPr>
          <w:rFonts w:ascii="Georgia" w:hAnsi="Georgia"/>
          <w:b/>
        </w:rPr>
        <w:t>Role of Language 1:</w:t>
      </w:r>
    </w:p>
    <w:p w14:paraId="32114FB9" w14:textId="77777777" w:rsidR="005B6C90" w:rsidRDefault="005B6C90" w:rsidP="005B6C90">
      <w:pPr>
        <w:pStyle w:val="ActivityBody"/>
        <w:ind w:left="990"/>
        <w:rPr>
          <w:rFonts w:ascii="Georgia" w:hAnsi="Georgia"/>
          <w:b/>
        </w:rPr>
      </w:pPr>
    </w:p>
    <w:p w14:paraId="5D2C28F9" w14:textId="77777777" w:rsidR="00F14DBD" w:rsidRDefault="00F14DBD" w:rsidP="005B6C90">
      <w:pPr>
        <w:pStyle w:val="ActivityBody"/>
        <w:ind w:left="990"/>
        <w:rPr>
          <w:rFonts w:ascii="Georgia" w:hAnsi="Georgia"/>
          <w:b/>
        </w:rPr>
      </w:pPr>
    </w:p>
    <w:p w14:paraId="022CBE37" w14:textId="77777777" w:rsidR="005B6C90" w:rsidRDefault="005B6C90" w:rsidP="005B6C90">
      <w:pPr>
        <w:pStyle w:val="ActivityBody"/>
        <w:ind w:left="990"/>
        <w:rPr>
          <w:rFonts w:ascii="Georgia" w:hAnsi="Georgia"/>
          <w:b/>
        </w:rPr>
      </w:pPr>
      <w:r>
        <w:rPr>
          <w:rFonts w:ascii="Georgia" w:hAnsi="Georgia"/>
          <w:b/>
        </w:rPr>
        <w:t>Language 2:</w:t>
      </w:r>
    </w:p>
    <w:p w14:paraId="0989EAB9" w14:textId="77777777" w:rsidR="005B6C90" w:rsidRDefault="005B6C90" w:rsidP="005B6C90">
      <w:pPr>
        <w:pStyle w:val="ActivityBody"/>
        <w:ind w:left="990"/>
        <w:rPr>
          <w:rFonts w:ascii="Georgia" w:hAnsi="Georgia"/>
          <w:b/>
        </w:rPr>
      </w:pPr>
      <w:r>
        <w:rPr>
          <w:rFonts w:ascii="Georgia" w:hAnsi="Georgia"/>
          <w:b/>
        </w:rPr>
        <w:t>Role of Language 2:</w:t>
      </w:r>
    </w:p>
    <w:p w14:paraId="0AFE6B2B" w14:textId="77777777" w:rsidR="005B6C90" w:rsidRDefault="005B6C90" w:rsidP="005B6C90">
      <w:pPr>
        <w:pStyle w:val="ActivityBody"/>
        <w:ind w:left="990"/>
        <w:rPr>
          <w:rFonts w:ascii="Georgia" w:hAnsi="Georgia"/>
          <w:b/>
        </w:rPr>
      </w:pPr>
    </w:p>
    <w:p w14:paraId="5D61FE51" w14:textId="77777777" w:rsidR="00F14DBD" w:rsidRDefault="00F14DBD" w:rsidP="005B6C90">
      <w:pPr>
        <w:pStyle w:val="ActivityBody"/>
        <w:ind w:left="990"/>
        <w:rPr>
          <w:rFonts w:ascii="Georgia" w:hAnsi="Georgia"/>
          <w:b/>
        </w:rPr>
      </w:pPr>
    </w:p>
    <w:p w14:paraId="136652BB" w14:textId="77777777" w:rsidR="005B6C90" w:rsidRPr="005B6C90" w:rsidRDefault="005B6C90" w:rsidP="005B6C90">
      <w:pPr>
        <w:pStyle w:val="ActivityBody"/>
        <w:ind w:left="990"/>
        <w:rPr>
          <w:rFonts w:ascii="Georgia" w:hAnsi="Georgia"/>
          <w:b/>
        </w:rPr>
      </w:pPr>
      <w:r>
        <w:rPr>
          <w:rFonts w:ascii="Georgia" w:hAnsi="Georgia"/>
          <w:b/>
        </w:rPr>
        <w:t>Language 3:</w:t>
      </w:r>
    </w:p>
    <w:p w14:paraId="578092B2" w14:textId="77777777" w:rsidR="005B6C90" w:rsidRPr="005B6C90" w:rsidRDefault="005B6C90" w:rsidP="005B6C90">
      <w:pPr>
        <w:pStyle w:val="ActivityBody"/>
        <w:ind w:left="990"/>
        <w:rPr>
          <w:rFonts w:ascii="Georgia" w:hAnsi="Georgia"/>
          <w:b/>
        </w:rPr>
      </w:pPr>
      <w:r w:rsidRPr="005B6C90">
        <w:rPr>
          <w:rFonts w:ascii="Georgia" w:hAnsi="Georgia"/>
          <w:b/>
        </w:rPr>
        <w:t>Role of Language 3:</w:t>
      </w:r>
    </w:p>
    <w:p w14:paraId="7A888A6E" w14:textId="77777777" w:rsidR="005B6C90" w:rsidRDefault="005B6C90" w:rsidP="005B6C90">
      <w:pPr>
        <w:pStyle w:val="ActivityBody"/>
        <w:ind w:left="990"/>
        <w:rPr>
          <w:rFonts w:ascii="Georgia" w:hAnsi="Georgia"/>
        </w:rPr>
      </w:pPr>
    </w:p>
    <w:p w14:paraId="6333A102" w14:textId="77777777" w:rsidR="005B6C90" w:rsidRDefault="005B6C90" w:rsidP="005B6C90">
      <w:pPr>
        <w:pStyle w:val="ActivityBody"/>
        <w:ind w:left="990"/>
        <w:rPr>
          <w:rFonts w:ascii="Georgia" w:hAnsi="Georgia"/>
        </w:rPr>
      </w:pPr>
    </w:p>
    <w:p w14:paraId="4EB4BE17" w14:textId="77777777" w:rsidR="005B6C90" w:rsidRDefault="005B6C90" w:rsidP="005B6C90">
      <w:pPr>
        <w:pStyle w:val="ActivityBody"/>
        <w:ind w:left="990"/>
        <w:rPr>
          <w:rFonts w:ascii="Georgia" w:hAnsi="Georgia"/>
        </w:rPr>
      </w:pPr>
    </w:p>
    <w:p w14:paraId="06ED5592" w14:textId="77777777" w:rsidR="00F14DBD" w:rsidRPr="00AA5B57" w:rsidRDefault="00F14DBD" w:rsidP="00F14DBD">
      <w:pPr>
        <w:pStyle w:val="ActivityBody"/>
        <w:ind w:left="0"/>
        <w:rPr>
          <w:rFonts w:ascii="Georgia" w:hAnsi="Georgia"/>
          <w:b/>
        </w:rPr>
      </w:pPr>
      <w:r w:rsidRPr="00AF65CB">
        <w:rPr>
          <w:rFonts w:ascii="Georgia" w:hAnsi="Georgia"/>
          <w:b/>
        </w:rPr>
        <w:t xml:space="preserve">Part </w:t>
      </w:r>
      <w:r>
        <w:rPr>
          <w:rFonts w:ascii="Georgia" w:hAnsi="Georgia"/>
          <w:b/>
        </w:rPr>
        <w:t>V</w:t>
      </w:r>
      <w:r w:rsidRPr="00AF65CB">
        <w:rPr>
          <w:rFonts w:ascii="Georgia" w:hAnsi="Georgia"/>
          <w:b/>
        </w:rPr>
        <w:t xml:space="preserve">: </w:t>
      </w:r>
      <w:r>
        <w:rPr>
          <w:rFonts w:ascii="Georgia" w:hAnsi="Georgia"/>
          <w:b/>
        </w:rPr>
        <w:t xml:space="preserve">Modifying a Web Site - </w:t>
      </w:r>
      <w:r w:rsidR="00767B3B">
        <w:rPr>
          <w:rFonts w:ascii="Georgia" w:hAnsi="Georgia"/>
          <w:b/>
        </w:rPr>
        <w:t>JavaScript</w:t>
      </w:r>
    </w:p>
    <w:p w14:paraId="59F87404" w14:textId="77777777" w:rsidR="00F14DBD" w:rsidRDefault="00F14DBD" w:rsidP="006E7238">
      <w:pPr>
        <w:pStyle w:val="ActivityBody"/>
        <w:numPr>
          <w:ilvl w:val="0"/>
          <w:numId w:val="21"/>
        </w:numPr>
        <w:rPr>
          <w:rFonts w:ascii="Georgia" w:hAnsi="Georgia"/>
        </w:rPr>
      </w:pPr>
      <w:r>
        <w:rPr>
          <w:rFonts w:ascii="Georgia" w:hAnsi="Georgia"/>
        </w:rPr>
        <w:t xml:space="preserve">The introduction of </w:t>
      </w:r>
      <w:r w:rsidR="00767B3B">
        <w:rPr>
          <w:rFonts w:ascii="Georgia" w:hAnsi="Georgia"/>
        </w:rPr>
        <w:t>JavaScript</w:t>
      </w:r>
      <w:r>
        <w:rPr>
          <w:rFonts w:ascii="Georgia" w:hAnsi="Georgia"/>
        </w:rPr>
        <w:t xml:space="preserve">, not to be confused with Java, to this page has allowed for some degree of interactivity. </w:t>
      </w:r>
      <w:r w:rsidR="00767B3B">
        <w:rPr>
          <w:rFonts w:ascii="Georgia" w:hAnsi="Georgia"/>
        </w:rPr>
        <w:t>JavaScript</w:t>
      </w:r>
      <w:r>
        <w:rPr>
          <w:rFonts w:ascii="Georgia" w:hAnsi="Georgia"/>
        </w:rPr>
        <w:t xml:space="preserve"> is a </w:t>
      </w:r>
      <w:r w:rsidRPr="00F14DBD">
        <w:rPr>
          <w:rFonts w:ascii="Georgia" w:hAnsi="Georgia"/>
          <w:b/>
        </w:rPr>
        <w:t>client-side scripting language</w:t>
      </w:r>
      <w:r w:rsidR="005749EB">
        <w:rPr>
          <w:rFonts w:ascii="Georgia" w:hAnsi="Georgia"/>
        </w:rPr>
        <w:t>.</w:t>
      </w:r>
      <w:r>
        <w:rPr>
          <w:rFonts w:ascii="Georgia" w:hAnsi="Georgia"/>
        </w:rPr>
        <w:t xml:space="preserve"> </w:t>
      </w:r>
      <w:r w:rsidR="00767B3B">
        <w:rPr>
          <w:rFonts w:ascii="Georgia" w:hAnsi="Georgia"/>
        </w:rPr>
        <w:t>What this means is that much</w:t>
      </w:r>
      <w:r>
        <w:rPr>
          <w:rFonts w:ascii="Georgia" w:hAnsi="Georgia"/>
        </w:rPr>
        <w:t xml:space="preserve"> of the functionality added by </w:t>
      </w:r>
      <w:r w:rsidR="00767B3B">
        <w:rPr>
          <w:rFonts w:ascii="Georgia" w:hAnsi="Georgia"/>
        </w:rPr>
        <w:t>JavaScript</w:t>
      </w:r>
      <w:r>
        <w:rPr>
          <w:rFonts w:ascii="Georgia" w:hAnsi="Georgia"/>
        </w:rPr>
        <w:t xml:space="preserve"> is handled by the browser on the user’s computer, without having to make additional GET requests to the server. </w:t>
      </w:r>
      <w:r w:rsidR="00767B3B">
        <w:rPr>
          <w:rFonts w:ascii="Georgia" w:hAnsi="Georgia"/>
        </w:rPr>
        <w:t xml:space="preserve">Of course server requests are </w:t>
      </w:r>
      <w:r w:rsidR="005749EB">
        <w:rPr>
          <w:rFonts w:ascii="Georgia" w:hAnsi="Georgia"/>
        </w:rPr>
        <w:t>necessary</w:t>
      </w:r>
      <w:r w:rsidR="00767B3B">
        <w:rPr>
          <w:rFonts w:ascii="Georgia" w:hAnsi="Georgia"/>
        </w:rPr>
        <w:t xml:space="preserve"> when JavaScript executes code that demands server data </w:t>
      </w:r>
      <w:r w:rsidR="005749EB">
        <w:rPr>
          <w:rFonts w:ascii="Georgia" w:hAnsi="Georgia"/>
        </w:rPr>
        <w:t>such as</w:t>
      </w:r>
      <w:r w:rsidR="00767B3B">
        <w:rPr>
          <w:rFonts w:ascii="Georgia" w:hAnsi="Georgia"/>
        </w:rPr>
        <w:t xml:space="preserve"> image requests or MySQL queries.</w:t>
      </w:r>
    </w:p>
    <w:p w14:paraId="2B879D37" w14:textId="77777777" w:rsidR="00F14DBD" w:rsidRDefault="00F14DBD" w:rsidP="00F14DBD">
      <w:pPr>
        <w:pStyle w:val="ActivityBody"/>
        <w:ind w:left="630"/>
        <w:rPr>
          <w:rFonts w:ascii="Georgia" w:hAnsi="Georgia"/>
        </w:rPr>
      </w:pPr>
    </w:p>
    <w:p w14:paraId="0CA6FFB4" w14:textId="77777777" w:rsidR="00F14DBD" w:rsidRDefault="00DA2A7B" w:rsidP="006E7238">
      <w:pPr>
        <w:pStyle w:val="ActivityBody"/>
        <w:numPr>
          <w:ilvl w:val="0"/>
          <w:numId w:val="29"/>
        </w:numPr>
        <w:rPr>
          <w:rFonts w:ascii="Georgia" w:hAnsi="Georgia"/>
        </w:rPr>
      </w:pPr>
      <w:r>
        <w:rPr>
          <w:rFonts w:ascii="Georgia" w:hAnsi="Georgia"/>
        </w:rPr>
        <w:t>You could</w:t>
      </w:r>
      <w:r w:rsidR="00F14DBD" w:rsidRPr="00DA2A7B">
        <w:rPr>
          <w:rFonts w:ascii="Georgia" w:hAnsi="Georgia"/>
        </w:rPr>
        <w:t xml:space="preserve"> achieve similar functionality to what you </w:t>
      </w:r>
      <w:r w:rsidR="00FA7271" w:rsidRPr="00DA2A7B">
        <w:rPr>
          <w:rFonts w:ascii="Georgia" w:hAnsi="Georgia"/>
        </w:rPr>
        <w:t>observed in step 18</w:t>
      </w:r>
      <w:r w:rsidR="00F14DBD" w:rsidRPr="00DA2A7B">
        <w:rPr>
          <w:rFonts w:ascii="Georgia" w:hAnsi="Georgia"/>
        </w:rPr>
        <w:t xml:space="preserve">, part a, </w:t>
      </w:r>
      <w:r w:rsidR="001F1154" w:rsidRPr="00DA2A7B">
        <w:rPr>
          <w:rFonts w:ascii="Georgia" w:hAnsi="Georgia"/>
        </w:rPr>
        <w:t xml:space="preserve">using only HTML (no </w:t>
      </w:r>
      <w:r w:rsidR="00767B3B" w:rsidRPr="00DA2A7B">
        <w:rPr>
          <w:rFonts w:ascii="Georgia" w:hAnsi="Georgia"/>
        </w:rPr>
        <w:t>JavaScript</w:t>
      </w:r>
      <w:r w:rsidR="001F1154" w:rsidRPr="00DA2A7B">
        <w:rPr>
          <w:rFonts w:ascii="Georgia" w:hAnsi="Georgia"/>
        </w:rPr>
        <w:t>)</w:t>
      </w:r>
      <w:r>
        <w:rPr>
          <w:rFonts w:ascii="Georgia" w:hAnsi="Georgia"/>
        </w:rPr>
        <w:t>.</w:t>
      </w:r>
      <w:r w:rsidRPr="00DA2A7B">
        <w:rPr>
          <w:rFonts w:ascii="Georgia" w:hAnsi="Georgia"/>
        </w:rPr>
        <w:t xml:space="preserve"> </w:t>
      </w:r>
      <w:r>
        <w:rPr>
          <w:rFonts w:ascii="Georgia" w:hAnsi="Georgia"/>
        </w:rPr>
        <w:t>For example you might have the image link to a new page that is mostly the same as the first. How would the new page differ?</w:t>
      </w:r>
    </w:p>
    <w:p w14:paraId="7DAC631F" w14:textId="6E7F4390" w:rsidR="00602712" w:rsidRPr="006853BC" w:rsidRDefault="006853BC" w:rsidP="00602712">
      <w:pPr>
        <w:pStyle w:val="ActivityBody"/>
        <w:rPr>
          <w:rFonts w:ascii="Georgia" w:hAnsi="Georgia"/>
          <w:color w:val="FF0000"/>
        </w:rPr>
      </w:pPr>
      <w:r>
        <w:rPr>
          <w:rFonts w:ascii="Georgia" w:hAnsi="Georgia"/>
          <w:color w:val="FF0000"/>
        </w:rPr>
        <w:t xml:space="preserve">There is no </w:t>
      </w:r>
      <w:proofErr w:type="spellStart"/>
      <w:r>
        <w:rPr>
          <w:rFonts w:ascii="Georgia" w:hAnsi="Georgia"/>
          <w:color w:val="FF0000"/>
        </w:rPr>
        <w:t>Javascript</w:t>
      </w:r>
      <w:proofErr w:type="spellEnd"/>
      <w:r>
        <w:rPr>
          <w:rFonts w:ascii="Georgia" w:hAnsi="Georgia"/>
          <w:color w:val="FF0000"/>
        </w:rPr>
        <w:tab/>
      </w:r>
      <w:r>
        <w:rPr>
          <w:rFonts w:ascii="Georgia" w:hAnsi="Georgia"/>
          <w:color w:val="FF0000"/>
        </w:rPr>
        <w:tab/>
      </w:r>
      <w:r>
        <w:rPr>
          <w:rFonts w:ascii="Georgia" w:hAnsi="Georgia"/>
          <w:color w:val="FF0000"/>
        </w:rPr>
        <w:tab/>
      </w:r>
      <w:r>
        <w:rPr>
          <w:rFonts w:ascii="Georgia" w:hAnsi="Georgia"/>
          <w:color w:val="FF0000"/>
        </w:rPr>
        <w:tab/>
      </w:r>
      <w:r>
        <w:rPr>
          <w:rFonts w:ascii="Georgia" w:hAnsi="Georgia"/>
          <w:color w:val="FF0000"/>
        </w:rPr>
        <w:tab/>
      </w:r>
      <w:r>
        <w:rPr>
          <w:rFonts w:ascii="Georgia" w:hAnsi="Georgia"/>
          <w:color w:val="FF0000"/>
        </w:rPr>
        <w:tab/>
      </w:r>
      <w:r>
        <w:rPr>
          <w:rFonts w:ascii="Georgia" w:hAnsi="Georgia"/>
          <w:color w:val="FF0000"/>
        </w:rPr>
        <w:tab/>
      </w:r>
    </w:p>
    <w:p w14:paraId="59638815" w14:textId="77777777" w:rsidR="00602712" w:rsidRPr="00DA2A7B" w:rsidRDefault="00602712" w:rsidP="00602712">
      <w:pPr>
        <w:pStyle w:val="ActivityBody"/>
        <w:rPr>
          <w:rFonts w:ascii="Georgia" w:hAnsi="Georgia"/>
        </w:rPr>
      </w:pPr>
    </w:p>
    <w:p w14:paraId="5A687627" w14:textId="77777777" w:rsidR="00F14DBD" w:rsidRDefault="00F14DBD" w:rsidP="00F14DBD">
      <w:pPr>
        <w:pStyle w:val="ActivityBody"/>
        <w:ind w:left="1800"/>
        <w:rPr>
          <w:rFonts w:ascii="Georgia" w:hAnsi="Georgia"/>
        </w:rPr>
      </w:pPr>
    </w:p>
    <w:p w14:paraId="74899EEA" w14:textId="77777777" w:rsidR="00F14DBD" w:rsidRDefault="00F14DBD" w:rsidP="00F14DBD">
      <w:pPr>
        <w:pStyle w:val="ActivityBody"/>
        <w:ind w:left="1800"/>
        <w:rPr>
          <w:rFonts w:ascii="Georgia" w:hAnsi="Georgia"/>
        </w:rPr>
      </w:pPr>
    </w:p>
    <w:p w14:paraId="5EA274A9" w14:textId="50336A50" w:rsidR="00F14DBD" w:rsidRDefault="004108D1" w:rsidP="006E7238">
      <w:pPr>
        <w:pStyle w:val="ActivityBody"/>
        <w:numPr>
          <w:ilvl w:val="0"/>
          <w:numId w:val="29"/>
        </w:numPr>
        <w:rPr>
          <w:rFonts w:ascii="Georgia" w:hAnsi="Georgia"/>
        </w:rPr>
      </w:pPr>
      <w:r>
        <w:rPr>
          <w:rFonts w:ascii="Georgia" w:hAnsi="Georgia"/>
        </w:rPr>
        <w:t>This</w:t>
      </w:r>
      <w:r w:rsidR="00F14DBD">
        <w:rPr>
          <w:rFonts w:ascii="Georgia" w:hAnsi="Georgia"/>
        </w:rPr>
        <w:t xml:space="preserve"> could be a lot of extra work for the server. Why might this be an issue?</w:t>
      </w:r>
      <w:r w:rsidR="006853BC">
        <w:rPr>
          <w:rFonts w:ascii="Georgia" w:hAnsi="Georgia"/>
          <w:color w:val="FF0000"/>
        </w:rPr>
        <w:t xml:space="preserve"> There is no Javascript.</w:t>
      </w:r>
      <w:bookmarkStart w:id="0" w:name="_GoBack"/>
      <w:bookmarkEnd w:id="0"/>
    </w:p>
    <w:p w14:paraId="196268C4" w14:textId="77777777" w:rsidR="00F14DBD" w:rsidRDefault="00F14DBD" w:rsidP="00F14DBD">
      <w:pPr>
        <w:pStyle w:val="ActivityBody"/>
        <w:ind w:left="630"/>
        <w:rPr>
          <w:rFonts w:ascii="Georgia" w:hAnsi="Georgia"/>
        </w:rPr>
      </w:pPr>
    </w:p>
    <w:p w14:paraId="6F59D3DC" w14:textId="77777777" w:rsidR="00715791" w:rsidRDefault="00715791" w:rsidP="005B6C90">
      <w:pPr>
        <w:pStyle w:val="ActivityBody"/>
        <w:ind w:left="990"/>
        <w:rPr>
          <w:rFonts w:ascii="Georgia" w:hAnsi="Georgia"/>
        </w:rPr>
      </w:pPr>
    </w:p>
    <w:p w14:paraId="642182A6" w14:textId="77777777" w:rsidR="00F14DBD" w:rsidRDefault="00F14DBD" w:rsidP="005B6C90">
      <w:pPr>
        <w:pStyle w:val="ActivityBody"/>
        <w:ind w:left="990"/>
        <w:rPr>
          <w:rFonts w:ascii="Georgia" w:hAnsi="Georgia"/>
        </w:rPr>
      </w:pPr>
    </w:p>
    <w:p w14:paraId="749E1183" w14:textId="77777777" w:rsidR="00F14DBD" w:rsidRDefault="00F14DBD" w:rsidP="006E7238">
      <w:pPr>
        <w:pStyle w:val="ActivityBody"/>
        <w:numPr>
          <w:ilvl w:val="0"/>
          <w:numId w:val="21"/>
        </w:numPr>
        <w:rPr>
          <w:rFonts w:ascii="Georgia" w:hAnsi="Georgia"/>
        </w:rPr>
      </w:pPr>
      <w:r>
        <w:rPr>
          <w:rFonts w:ascii="Georgia" w:hAnsi="Georgia"/>
        </w:rPr>
        <w:t xml:space="preserve">Modify this website so </w:t>
      </w:r>
      <w:r w:rsidR="00767B3B">
        <w:rPr>
          <w:rFonts w:ascii="Georgia" w:hAnsi="Georgia"/>
        </w:rPr>
        <w:t xml:space="preserve">that there is a </w:t>
      </w:r>
      <w:proofErr w:type="spellStart"/>
      <w:r w:rsidR="00767B3B">
        <w:rPr>
          <w:rFonts w:ascii="Georgia" w:hAnsi="Georgia"/>
        </w:rPr>
        <w:t>popout</w:t>
      </w:r>
      <w:proofErr w:type="spellEnd"/>
      <w:r w:rsidR="00767B3B">
        <w:rPr>
          <w:rFonts w:ascii="Georgia" w:hAnsi="Georgia"/>
        </w:rPr>
        <w:t xml:space="preserve"> for three more</w:t>
      </w:r>
      <w:r>
        <w:rPr>
          <w:rFonts w:ascii="Georgia" w:hAnsi="Georgia"/>
        </w:rPr>
        <w:t xml:space="preserve"> image</w:t>
      </w:r>
      <w:r w:rsidR="00767B3B">
        <w:rPr>
          <w:rFonts w:ascii="Georgia" w:hAnsi="Georgia"/>
        </w:rPr>
        <w:t>s</w:t>
      </w:r>
      <w:r>
        <w:rPr>
          <w:rFonts w:ascii="Georgia" w:hAnsi="Georgia"/>
        </w:rPr>
        <w:t xml:space="preserve"> on the page, similar to the one that appears when you mouse over </w:t>
      </w:r>
      <w:r w:rsidRPr="00F14DBD">
        <w:rPr>
          <w:rFonts w:ascii="Georgia" w:hAnsi="Georgia"/>
          <w:b/>
        </w:rPr>
        <w:t>pic1thumb.jpg</w:t>
      </w:r>
      <w:r>
        <w:rPr>
          <w:rFonts w:ascii="Georgia" w:hAnsi="Georgia"/>
        </w:rPr>
        <w:t xml:space="preserve">. </w:t>
      </w:r>
      <w:r w:rsidR="00767B3B">
        <w:rPr>
          <w:rFonts w:ascii="Georgia" w:hAnsi="Georgia"/>
        </w:rPr>
        <w:t xml:space="preserve">How much work would it be to modify all the images on the page in the same way? </w:t>
      </w:r>
      <w:r>
        <w:rPr>
          <w:rFonts w:ascii="Georgia" w:hAnsi="Georgia"/>
        </w:rPr>
        <w:t>When you are done, what did you notice about the amount of work you needed to do in order to accomplish this task?</w:t>
      </w:r>
    </w:p>
    <w:p w14:paraId="6F12CE6A" w14:textId="77777777" w:rsidR="00F14DBD" w:rsidRDefault="00F14DBD" w:rsidP="00F14DBD">
      <w:pPr>
        <w:pStyle w:val="ActivityBody"/>
        <w:ind w:left="630"/>
        <w:rPr>
          <w:rFonts w:ascii="Georgia" w:hAnsi="Georgia"/>
        </w:rPr>
      </w:pPr>
    </w:p>
    <w:p w14:paraId="3F85B411" w14:textId="77777777" w:rsidR="00F14DBD" w:rsidRDefault="00F14DBD" w:rsidP="00F14DBD">
      <w:pPr>
        <w:pStyle w:val="ActivityBody"/>
        <w:ind w:left="630"/>
        <w:rPr>
          <w:rFonts w:ascii="Georgia" w:hAnsi="Georgia"/>
        </w:rPr>
      </w:pPr>
    </w:p>
    <w:p w14:paraId="0759B7E3" w14:textId="77777777" w:rsidR="00F14DBD" w:rsidRDefault="00F14DBD" w:rsidP="00F14DBD">
      <w:pPr>
        <w:pStyle w:val="ActivityBody"/>
        <w:ind w:left="630"/>
        <w:rPr>
          <w:rFonts w:ascii="Georgia" w:hAnsi="Georgia"/>
        </w:rPr>
      </w:pPr>
    </w:p>
    <w:p w14:paraId="17F02C6D" w14:textId="77777777" w:rsidR="00F14DBD" w:rsidRDefault="00767B3B" w:rsidP="00767B3B">
      <w:pPr>
        <w:pStyle w:val="ActivityBody"/>
        <w:ind w:left="0"/>
        <w:rPr>
          <w:rFonts w:ascii="Georgia" w:hAnsi="Georgia"/>
          <w:b/>
        </w:rPr>
      </w:pPr>
      <w:r w:rsidRPr="00AF65CB">
        <w:rPr>
          <w:rFonts w:ascii="Georgia" w:hAnsi="Georgia"/>
          <w:b/>
        </w:rPr>
        <w:t xml:space="preserve">Part </w:t>
      </w:r>
      <w:r>
        <w:rPr>
          <w:rFonts w:ascii="Georgia" w:hAnsi="Georgia"/>
          <w:b/>
        </w:rPr>
        <w:t>V</w:t>
      </w:r>
      <w:r w:rsidR="00BB7619">
        <w:rPr>
          <w:rFonts w:ascii="Georgia" w:hAnsi="Georgia"/>
          <w:b/>
        </w:rPr>
        <w:t>I</w:t>
      </w:r>
      <w:r w:rsidRPr="00AF65CB">
        <w:rPr>
          <w:rFonts w:ascii="Georgia" w:hAnsi="Georgia"/>
          <w:b/>
        </w:rPr>
        <w:t xml:space="preserve">: </w:t>
      </w:r>
      <w:r>
        <w:rPr>
          <w:rFonts w:ascii="Georgia" w:hAnsi="Georgia"/>
          <w:b/>
        </w:rPr>
        <w:t>The Limitations of Client-Side Scripting</w:t>
      </w:r>
    </w:p>
    <w:p w14:paraId="73E50479" w14:textId="77777777" w:rsidR="00767B3B" w:rsidRPr="00767B3B" w:rsidRDefault="00767B3B" w:rsidP="00767B3B">
      <w:pPr>
        <w:pStyle w:val="ActivityBody"/>
        <w:ind w:left="0"/>
        <w:rPr>
          <w:rFonts w:ascii="Georgia" w:hAnsi="Georgia"/>
          <w:b/>
        </w:rPr>
      </w:pPr>
    </w:p>
    <w:p w14:paraId="33E97C9C" w14:textId="77777777" w:rsidR="00F14DBD" w:rsidRPr="005B6C90" w:rsidRDefault="00B564F3" w:rsidP="006E7238">
      <w:pPr>
        <w:pStyle w:val="ActivityBody"/>
        <w:numPr>
          <w:ilvl w:val="0"/>
          <w:numId w:val="21"/>
        </w:numPr>
        <w:rPr>
          <w:rFonts w:ascii="Georgia" w:hAnsi="Georgia"/>
        </w:rPr>
      </w:pPr>
      <w:r>
        <w:rPr>
          <w:rFonts w:ascii="Georgia" w:hAnsi="Georgia"/>
        </w:rPr>
        <w:t>In</w:t>
      </w:r>
      <w:r w:rsidR="005749EB">
        <w:rPr>
          <w:rFonts w:ascii="Georgia" w:hAnsi="Georgia"/>
        </w:rPr>
        <w:t xml:space="preserve"> the</w:t>
      </w:r>
      <w:r>
        <w:rPr>
          <w:rFonts w:ascii="Georgia" w:hAnsi="Georgia"/>
        </w:rPr>
        <w:t xml:space="preserve"> following activities</w:t>
      </w:r>
      <w:r w:rsidR="005749EB">
        <w:rPr>
          <w:rFonts w:ascii="Georgia" w:hAnsi="Georgia"/>
        </w:rPr>
        <w:t>,</w:t>
      </w:r>
      <w:r>
        <w:rPr>
          <w:rFonts w:ascii="Georgia" w:hAnsi="Georgia"/>
        </w:rPr>
        <w:t xml:space="preserve"> you’ll learn to use code to automate the creation of pages like this. If we wanted to add </w:t>
      </w:r>
      <w:r w:rsidR="005749EB">
        <w:rPr>
          <w:rFonts w:ascii="Georgia" w:hAnsi="Georgia"/>
        </w:rPr>
        <w:t>a</w:t>
      </w:r>
      <w:r>
        <w:rPr>
          <w:rFonts w:ascii="Georgia" w:hAnsi="Georgia"/>
        </w:rPr>
        <w:t xml:space="preserve"> page with images from another artist, it would mean replicating a lot of </w:t>
      </w:r>
      <w:r w:rsidR="005749EB">
        <w:rPr>
          <w:rFonts w:ascii="Georgia" w:hAnsi="Georgia"/>
        </w:rPr>
        <w:t xml:space="preserve">coding, </w:t>
      </w:r>
      <w:r>
        <w:rPr>
          <w:rFonts w:ascii="Georgia" w:hAnsi="Georgia"/>
        </w:rPr>
        <w:t xml:space="preserve">which </w:t>
      </w:r>
      <w:r w:rsidR="005749EB">
        <w:rPr>
          <w:rFonts w:ascii="Georgia" w:hAnsi="Georgia"/>
        </w:rPr>
        <w:t>could be a minor pain. How much</w:t>
      </w:r>
      <w:r>
        <w:rPr>
          <w:rFonts w:ascii="Georgia" w:hAnsi="Georgia"/>
        </w:rPr>
        <w:t xml:space="preserve"> and what kind of extra work would it be to create a page like this for every art student in your school?</w:t>
      </w:r>
    </w:p>
    <w:p w14:paraId="1F5E40AB" w14:textId="77777777" w:rsidR="00715791" w:rsidRDefault="00715791" w:rsidP="00715791">
      <w:pPr>
        <w:pStyle w:val="ActivityBody"/>
        <w:rPr>
          <w:rFonts w:ascii="Georgia" w:hAnsi="Georgia"/>
        </w:rPr>
      </w:pPr>
    </w:p>
    <w:p w14:paraId="7DE3AB58" w14:textId="77777777" w:rsidR="00F14DBD" w:rsidRDefault="00F14DBD" w:rsidP="00715791">
      <w:pPr>
        <w:pStyle w:val="ActivityBody"/>
        <w:rPr>
          <w:rFonts w:ascii="Georgia" w:hAnsi="Georgia"/>
        </w:rPr>
      </w:pPr>
    </w:p>
    <w:p w14:paraId="22315D42" w14:textId="77777777" w:rsidR="00F14DBD" w:rsidRDefault="00F14DBD" w:rsidP="00715791">
      <w:pPr>
        <w:pStyle w:val="ActivityBody"/>
        <w:rPr>
          <w:rFonts w:ascii="Georgia" w:hAnsi="Georgia"/>
        </w:rPr>
      </w:pPr>
    </w:p>
    <w:p w14:paraId="5AD3846B" w14:textId="77777777" w:rsidR="00F14DBD" w:rsidRDefault="00F14DBD" w:rsidP="00715791">
      <w:pPr>
        <w:pStyle w:val="ActivityBody"/>
        <w:rPr>
          <w:rFonts w:ascii="Georgia" w:hAnsi="Georgia"/>
        </w:rPr>
      </w:pPr>
    </w:p>
    <w:p w14:paraId="7F8BD5BC" w14:textId="77777777" w:rsidR="00F14DBD" w:rsidRPr="00AF65CB" w:rsidRDefault="00F14DBD" w:rsidP="00715791">
      <w:pPr>
        <w:pStyle w:val="ActivityBody"/>
        <w:rPr>
          <w:rFonts w:ascii="Georgia" w:hAnsi="Georgia"/>
        </w:rPr>
      </w:pPr>
    </w:p>
    <w:p w14:paraId="32937779" w14:textId="77777777" w:rsidR="00E40B84" w:rsidRPr="00F47E6A" w:rsidRDefault="00A162AB" w:rsidP="00951542">
      <w:pPr>
        <w:pStyle w:val="ActivityBody"/>
        <w:ind w:left="0"/>
        <w:rPr>
          <w:rFonts w:ascii="Georgia" w:hAnsi="Georgia"/>
          <w:b/>
          <w:sz w:val="28"/>
          <w:szCs w:val="32"/>
        </w:rPr>
      </w:pPr>
      <w:r w:rsidRPr="00F47E6A">
        <w:rPr>
          <w:rFonts w:ascii="Georgia" w:hAnsi="Georgia"/>
          <w:b/>
          <w:sz w:val="28"/>
          <w:szCs w:val="32"/>
        </w:rPr>
        <w:t>Conclusion</w:t>
      </w:r>
    </w:p>
    <w:p w14:paraId="5E5B1F44" w14:textId="77777777" w:rsidR="00CB6EF8" w:rsidRDefault="00B564F3" w:rsidP="006E7238">
      <w:pPr>
        <w:pStyle w:val="ActivityNumbers"/>
        <w:numPr>
          <w:ilvl w:val="0"/>
          <w:numId w:val="20"/>
        </w:numPr>
        <w:rPr>
          <w:rFonts w:ascii="Georgia" w:hAnsi="Georgia"/>
        </w:rPr>
      </w:pPr>
      <w:r>
        <w:rPr>
          <w:rFonts w:ascii="Georgia" w:hAnsi="Georgia"/>
        </w:rPr>
        <w:t>What do you see as some of the advantages of using a client-side scripting language</w:t>
      </w:r>
      <w:r w:rsidR="00D36847">
        <w:rPr>
          <w:rFonts w:ascii="Georgia" w:hAnsi="Georgia"/>
        </w:rPr>
        <w:t xml:space="preserve"> like </w:t>
      </w:r>
      <w:r w:rsidR="00767B3B">
        <w:rPr>
          <w:rFonts w:ascii="Georgia" w:hAnsi="Georgia"/>
        </w:rPr>
        <w:t>JavaScript</w:t>
      </w:r>
      <w:r>
        <w:rPr>
          <w:rFonts w:ascii="Georgia" w:hAnsi="Georgia"/>
        </w:rPr>
        <w:t>?</w:t>
      </w:r>
    </w:p>
    <w:p w14:paraId="68CB6A63" w14:textId="3C01340E" w:rsidR="00B564F3" w:rsidRPr="00F20E67" w:rsidRDefault="00F20E67" w:rsidP="00B564F3">
      <w:pPr>
        <w:pStyle w:val="ActivityNumbers"/>
        <w:numPr>
          <w:ilvl w:val="0"/>
          <w:numId w:val="0"/>
        </w:numPr>
        <w:ind w:left="720"/>
        <w:rPr>
          <w:rFonts w:ascii="Georgia" w:hAnsi="Georgia"/>
          <w:color w:val="FF0000"/>
        </w:rPr>
      </w:pPr>
      <w:r>
        <w:rPr>
          <w:rFonts w:ascii="Georgia" w:hAnsi="Georgia"/>
          <w:color w:val="FF0000"/>
        </w:rPr>
        <w:t>It allows you to give your website a certain ‘spice’ to make it look snazzy and all that good stuff.</w:t>
      </w:r>
    </w:p>
    <w:p w14:paraId="5EBD4D60" w14:textId="77777777" w:rsidR="00B564F3" w:rsidRDefault="00B564F3" w:rsidP="00B564F3">
      <w:pPr>
        <w:pStyle w:val="ActivityNumbers"/>
        <w:numPr>
          <w:ilvl w:val="0"/>
          <w:numId w:val="0"/>
        </w:numPr>
        <w:ind w:left="720"/>
        <w:rPr>
          <w:rFonts w:ascii="Georgia" w:hAnsi="Georgia"/>
        </w:rPr>
      </w:pPr>
    </w:p>
    <w:p w14:paraId="1F4E4DEB" w14:textId="77777777" w:rsidR="00B564F3" w:rsidRDefault="00B564F3" w:rsidP="00B564F3">
      <w:pPr>
        <w:pStyle w:val="ActivityNumbers"/>
        <w:numPr>
          <w:ilvl w:val="0"/>
          <w:numId w:val="0"/>
        </w:numPr>
        <w:ind w:left="720"/>
        <w:rPr>
          <w:rFonts w:ascii="Georgia" w:hAnsi="Georgia"/>
        </w:rPr>
      </w:pPr>
    </w:p>
    <w:p w14:paraId="1A0FF562" w14:textId="77777777" w:rsidR="00B564F3" w:rsidRDefault="00B564F3" w:rsidP="00B564F3">
      <w:pPr>
        <w:pStyle w:val="ActivityNumbers"/>
        <w:numPr>
          <w:ilvl w:val="0"/>
          <w:numId w:val="0"/>
        </w:numPr>
        <w:ind w:left="720"/>
        <w:rPr>
          <w:rFonts w:ascii="Georgia" w:hAnsi="Georgia"/>
        </w:rPr>
      </w:pPr>
    </w:p>
    <w:p w14:paraId="71456F3D" w14:textId="77777777" w:rsidR="00B564F3" w:rsidRDefault="00B564F3" w:rsidP="006E7238">
      <w:pPr>
        <w:pStyle w:val="ActivityNumbers"/>
        <w:numPr>
          <w:ilvl w:val="0"/>
          <w:numId w:val="20"/>
        </w:numPr>
        <w:rPr>
          <w:rFonts w:ascii="Georgia" w:hAnsi="Georgia"/>
        </w:rPr>
      </w:pPr>
      <w:r>
        <w:rPr>
          <w:rFonts w:ascii="Georgia" w:hAnsi="Georgia"/>
        </w:rPr>
        <w:t>What kind of improvements could you make to this page using CSS and HTML?</w:t>
      </w:r>
    </w:p>
    <w:p w14:paraId="0FC971AC" w14:textId="727E83AC" w:rsidR="00B564F3" w:rsidRPr="00F20E67" w:rsidRDefault="00F20E67" w:rsidP="00B564F3">
      <w:pPr>
        <w:pStyle w:val="ActivityNumbers"/>
        <w:numPr>
          <w:ilvl w:val="0"/>
          <w:numId w:val="0"/>
        </w:numPr>
        <w:ind w:left="720"/>
        <w:rPr>
          <w:rFonts w:ascii="Georgia" w:hAnsi="Georgia"/>
          <w:color w:val="FF0000"/>
        </w:rPr>
      </w:pPr>
      <w:r>
        <w:rPr>
          <w:rFonts w:ascii="Georgia" w:hAnsi="Georgia"/>
          <w:color w:val="FF0000"/>
        </w:rPr>
        <w:t>Using CSS and HTML can help your site get the basic skeleton that it needs to function properly</w:t>
      </w:r>
    </w:p>
    <w:p w14:paraId="3E1A865C" w14:textId="77777777" w:rsidR="00B564F3" w:rsidRDefault="00B564F3" w:rsidP="00B564F3">
      <w:pPr>
        <w:pStyle w:val="ActivityNumbers"/>
        <w:numPr>
          <w:ilvl w:val="0"/>
          <w:numId w:val="0"/>
        </w:numPr>
        <w:ind w:left="720"/>
        <w:rPr>
          <w:rFonts w:ascii="Georgia" w:hAnsi="Georgia"/>
        </w:rPr>
      </w:pPr>
    </w:p>
    <w:p w14:paraId="1AA15E14" w14:textId="77777777" w:rsidR="00B564F3" w:rsidRDefault="00B564F3" w:rsidP="00B564F3">
      <w:pPr>
        <w:pStyle w:val="ActivityNumbers"/>
        <w:numPr>
          <w:ilvl w:val="0"/>
          <w:numId w:val="0"/>
        </w:numPr>
        <w:ind w:left="720"/>
        <w:rPr>
          <w:rFonts w:ascii="Georgia" w:hAnsi="Georgia"/>
        </w:rPr>
      </w:pPr>
    </w:p>
    <w:p w14:paraId="3BA2D2E6" w14:textId="77777777" w:rsidR="00B564F3" w:rsidRDefault="00B564F3" w:rsidP="00B564F3">
      <w:pPr>
        <w:pStyle w:val="ActivityNumbers"/>
        <w:numPr>
          <w:ilvl w:val="0"/>
          <w:numId w:val="0"/>
        </w:numPr>
        <w:ind w:left="720"/>
        <w:rPr>
          <w:rFonts w:ascii="Georgia" w:hAnsi="Georgia"/>
        </w:rPr>
      </w:pPr>
    </w:p>
    <w:p w14:paraId="70818CC8" w14:textId="77777777" w:rsidR="002148C4" w:rsidRPr="00500C90" w:rsidRDefault="00B564F3" w:rsidP="006E7238">
      <w:pPr>
        <w:pStyle w:val="ActivityNumbers"/>
        <w:numPr>
          <w:ilvl w:val="0"/>
          <w:numId w:val="20"/>
        </w:numPr>
        <w:rPr>
          <w:rStyle w:val="Hyperlink"/>
          <w:rFonts w:ascii="Georgia" w:hAnsi="Georgia"/>
          <w:b w:val="0"/>
          <w:color w:val="auto"/>
        </w:rPr>
      </w:pPr>
      <w:r w:rsidRPr="00500C90">
        <w:rPr>
          <w:rFonts w:ascii="Georgia" w:hAnsi="Georgia"/>
        </w:rPr>
        <w:t>Your favorite shopping websites likely use</w:t>
      </w:r>
      <w:r w:rsidR="0071227C">
        <w:rPr>
          <w:rFonts w:ascii="Georgia" w:hAnsi="Georgia"/>
        </w:rPr>
        <w:t>s</w:t>
      </w:r>
      <w:r w:rsidRPr="00500C90">
        <w:rPr>
          <w:rFonts w:ascii="Georgia" w:hAnsi="Georgia"/>
        </w:rPr>
        <w:t xml:space="preserve"> POST or a similar method to </w:t>
      </w:r>
      <w:r w:rsidR="0071227C" w:rsidRPr="00500C90">
        <w:rPr>
          <w:rFonts w:ascii="Georgia" w:hAnsi="Georgia"/>
        </w:rPr>
        <w:t>s</w:t>
      </w:r>
      <w:r w:rsidR="0071227C">
        <w:rPr>
          <w:rFonts w:ascii="Georgia" w:hAnsi="Georgia"/>
        </w:rPr>
        <w:t>en</w:t>
      </w:r>
      <w:r w:rsidR="0071227C" w:rsidRPr="00500C90">
        <w:rPr>
          <w:rFonts w:ascii="Georgia" w:hAnsi="Georgia"/>
        </w:rPr>
        <w:t xml:space="preserve">d </w:t>
      </w:r>
      <w:r w:rsidRPr="00500C90">
        <w:rPr>
          <w:rFonts w:ascii="Georgia" w:hAnsi="Georgia"/>
        </w:rPr>
        <w:t>information back to a server</w:t>
      </w:r>
      <w:r w:rsidR="005749EB">
        <w:rPr>
          <w:rFonts w:ascii="Georgia" w:hAnsi="Georgia"/>
        </w:rPr>
        <w:t>,</w:t>
      </w:r>
      <w:r w:rsidRPr="00500C90">
        <w:rPr>
          <w:rFonts w:ascii="Georgia" w:hAnsi="Georgia"/>
        </w:rPr>
        <w:t xml:space="preserve"> allowing purchases. This technology has been responsible for major changes in the way we do business. Use the Internet to research trends in </w:t>
      </w:r>
      <w:r w:rsidRPr="00500C90">
        <w:rPr>
          <w:rFonts w:ascii="Georgia" w:hAnsi="Georgia"/>
          <w:b/>
        </w:rPr>
        <w:t>e-commerce</w:t>
      </w:r>
      <w:r w:rsidRPr="00500C90">
        <w:rPr>
          <w:rFonts w:ascii="Georgia" w:hAnsi="Georgia"/>
        </w:rPr>
        <w:t xml:space="preserve"> (buying and selling of goods online) since 1999 and give a summary report of your findings here. You may use the following link to help you get started: </w:t>
      </w:r>
      <w:hyperlink r:id="rId17" w:history="1">
        <w:r w:rsidRPr="00500C90">
          <w:rPr>
            <w:rStyle w:val="Hyperlink"/>
            <w:rFonts w:ascii="Georgia" w:hAnsi="Georgia"/>
          </w:rPr>
          <w:t>http://www.ecommerce-land.com/history_ecommerce.html</w:t>
        </w:r>
      </w:hyperlink>
    </w:p>
    <w:p w14:paraId="3502BC95" w14:textId="67FA0343" w:rsidR="00500C90" w:rsidRPr="00F20E67" w:rsidRDefault="00F20E67" w:rsidP="00500C90">
      <w:pPr>
        <w:pStyle w:val="ActivityNumbers"/>
        <w:numPr>
          <w:ilvl w:val="0"/>
          <w:numId w:val="0"/>
        </w:numPr>
        <w:ind w:left="720"/>
        <w:rPr>
          <w:rStyle w:val="Hyperlink"/>
          <w:rFonts w:ascii="Georgia" w:hAnsi="Georgia"/>
          <w:b w:val="0"/>
          <w:color w:val="FF0000"/>
        </w:rPr>
      </w:pPr>
      <w:r>
        <w:rPr>
          <w:rStyle w:val="Hyperlink"/>
          <w:rFonts w:ascii="Georgia" w:hAnsi="Georgia"/>
          <w:b w:val="0"/>
          <w:color w:val="FF0000"/>
        </w:rPr>
        <w:t>Ecommerce is basically a term used for shopping on the internet. It has been around since 1991.</w:t>
      </w:r>
    </w:p>
    <w:p w14:paraId="45097792" w14:textId="77777777" w:rsidR="00500C90" w:rsidRDefault="00500C90" w:rsidP="00500C90">
      <w:pPr>
        <w:pStyle w:val="ActivityNumbers"/>
        <w:numPr>
          <w:ilvl w:val="0"/>
          <w:numId w:val="0"/>
        </w:numPr>
        <w:ind w:left="720"/>
        <w:rPr>
          <w:rStyle w:val="Hyperlink"/>
          <w:rFonts w:ascii="Georgia" w:hAnsi="Georgia"/>
          <w:b w:val="0"/>
          <w:color w:val="auto"/>
        </w:rPr>
      </w:pPr>
    </w:p>
    <w:p w14:paraId="173CF4E8" w14:textId="77777777" w:rsidR="00500C90" w:rsidRDefault="00500C90" w:rsidP="00500C90">
      <w:pPr>
        <w:pStyle w:val="ActivityNumbers"/>
        <w:numPr>
          <w:ilvl w:val="0"/>
          <w:numId w:val="0"/>
        </w:numPr>
        <w:ind w:left="720"/>
        <w:rPr>
          <w:rStyle w:val="Hyperlink"/>
          <w:rFonts w:ascii="Georgia" w:hAnsi="Georgia"/>
          <w:b w:val="0"/>
          <w:color w:val="auto"/>
        </w:rPr>
      </w:pPr>
    </w:p>
    <w:p w14:paraId="188C2C18" w14:textId="77777777" w:rsidR="00500C90" w:rsidRDefault="00500C90" w:rsidP="00500C90">
      <w:pPr>
        <w:pStyle w:val="ActivityNumbers"/>
        <w:numPr>
          <w:ilvl w:val="0"/>
          <w:numId w:val="0"/>
        </w:numPr>
        <w:ind w:left="720"/>
        <w:rPr>
          <w:rStyle w:val="Hyperlink"/>
          <w:rFonts w:ascii="Georgia" w:hAnsi="Georgia"/>
          <w:b w:val="0"/>
          <w:color w:val="auto"/>
        </w:rPr>
      </w:pPr>
    </w:p>
    <w:p w14:paraId="548456F4" w14:textId="77777777" w:rsidR="00500C90" w:rsidRDefault="00500C90" w:rsidP="00500C90">
      <w:pPr>
        <w:pStyle w:val="ActivityNumbers"/>
        <w:numPr>
          <w:ilvl w:val="0"/>
          <w:numId w:val="0"/>
        </w:numPr>
        <w:ind w:left="720"/>
        <w:rPr>
          <w:rStyle w:val="Hyperlink"/>
          <w:rFonts w:ascii="Georgia" w:hAnsi="Georgia"/>
          <w:b w:val="0"/>
          <w:color w:val="auto"/>
        </w:rPr>
      </w:pPr>
    </w:p>
    <w:p w14:paraId="7408BE5B" w14:textId="77777777" w:rsidR="00500C90" w:rsidRDefault="00500C90" w:rsidP="00500C90">
      <w:pPr>
        <w:pStyle w:val="ActivityNumbers"/>
        <w:numPr>
          <w:ilvl w:val="0"/>
          <w:numId w:val="0"/>
        </w:numPr>
        <w:ind w:left="720"/>
        <w:rPr>
          <w:rStyle w:val="Hyperlink"/>
          <w:rFonts w:ascii="Georgia" w:hAnsi="Georgia"/>
          <w:b w:val="0"/>
          <w:color w:val="auto"/>
        </w:rPr>
      </w:pPr>
    </w:p>
    <w:p w14:paraId="0E7BA298" w14:textId="77777777" w:rsidR="00500C90" w:rsidRDefault="00500C90" w:rsidP="00500C90">
      <w:pPr>
        <w:pStyle w:val="ActivityNumbers"/>
        <w:numPr>
          <w:ilvl w:val="0"/>
          <w:numId w:val="0"/>
        </w:numPr>
        <w:ind w:left="720"/>
        <w:rPr>
          <w:rStyle w:val="Hyperlink"/>
          <w:rFonts w:ascii="Georgia" w:hAnsi="Georgia"/>
          <w:b w:val="0"/>
          <w:color w:val="auto"/>
        </w:rPr>
      </w:pPr>
    </w:p>
    <w:p w14:paraId="38196C86" w14:textId="77777777" w:rsidR="00500C90" w:rsidRDefault="00500C90" w:rsidP="00500C90">
      <w:pPr>
        <w:pStyle w:val="ActivityNumbers"/>
        <w:numPr>
          <w:ilvl w:val="0"/>
          <w:numId w:val="0"/>
        </w:numPr>
        <w:ind w:left="720"/>
        <w:rPr>
          <w:rStyle w:val="Hyperlink"/>
          <w:rFonts w:ascii="Georgia" w:hAnsi="Georgia"/>
          <w:b w:val="0"/>
          <w:color w:val="auto"/>
        </w:rPr>
      </w:pPr>
    </w:p>
    <w:p w14:paraId="42651936" w14:textId="77777777" w:rsidR="00500C90" w:rsidRPr="00500C90" w:rsidRDefault="00500C90" w:rsidP="00500C90">
      <w:pPr>
        <w:pStyle w:val="ActivityNumbers"/>
        <w:numPr>
          <w:ilvl w:val="0"/>
          <w:numId w:val="0"/>
        </w:numPr>
        <w:ind w:left="720"/>
        <w:rPr>
          <w:rStyle w:val="Hyperlink"/>
          <w:rFonts w:ascii="Georgia" w:hAnsi="Georgia"/>
          <w:b w:val="0"/>
          <w:color w:val="auto"/>
        </w:rPr>
      </w:pPr>
    </w:p>
    <w:p w14:paraId="3B84FFDD" w14:textId="77777777" w:rsidR="00500C90" w:rsidRDefault="00500C90" w:rsidP="006E7238">
      <w:pPr>
        <w:pStyle w:val="ActivityNumbers"/>
        <w:numPr>
          <w:ilvl w:val="0"/>
          <w:numId w:val="20"/>
        </w:numPr>
        <w:rPr>
          <w:rFonts w:ascii="Georgia" w:hAnsi="Georgia"/>
        </w:rPr>
      </w:pPr>
      <w:r>
        <w:rPr>
          <w:rFonts w:ascii="Georgia" w:hAnsi="Georgia"/>
        </w:rPr>
        <w:t>What do you see as the advantages and disadvantages of using only HTML and CSS to create a website</w:t>
      </w:r>
      <w:r w:rsidR="006540C4">
        <w:rPr>
          <w:rFonts w:ascii="Georgia" w:hAnsi="Georgia"/>
        </w:rPr>
        <w:t xml:space="preserve"> as opposed to including JavaScript</w:t>
      </w:r>
      <w:r>
        <w:rPr>
          <w:rFonts w:ascii="Georgia" w:hAnsi="Georgia"/>
        </w:rPr>
        <w:t>?</w:t>
      </w:r>
    </w:p>
    <w:p w14:paraId="7858938E" w14:textId="7F8E45C9" w:rsidR="00500C90" w:rsidRPr="00AB4A4B" w:rsidRDefault="00AB4A4B" w:rsidP="00500C90">
      <w:pPr>
        <w:pStyle w:val="ActivityNumbers"/>
        <w:numPr>
          <w:ilvl w:val="0"/>
          <w:numId w:val="0"/>
        </w:numPr>
        <w:ind w:left="720"/>
        <w:rPr>
          <w:rFonts w:ascii="Georgia" w:hAnsi="Georgia"/>
          <w:color w:val="FF0000"/>
        </w:rPr>
      </w:pPr>
      <w:r>
        <w:rPr>
          <w:rFonts w:ascii="Georgia" w:hAnsi="Georgia"/>
          <w:color w:val="FF0000"/>
        </w:rPr>
        <w:t xml:space="preserve">You are excluding yourself to all the features that are available within </w:t>
      </w:r>
      <w:proofErr w:type="spellStart"/>
      <w:r>
        <w:rPr>
          <w:rFonts w:ascii="Georgia" w:hAnsi="Georgia"/>
          <w:color w:val="FF0000"/>
        </w:rPr>
        <w:t>Javascript</w:t>
      </w:r>
      <w:proofErr w:type="spellEnd"/>
      <w:r>
        <w:rPr>
          <w:rFonts w:ascii="Georgia" w:hAnsi="Georgia"/>
          <w:color w:val="FF0000"/>
        </w:rPr>
        <w:t>.</w:t>
      </w:r>
    </w:p>
    <w:p w14:paraId="7921995B" w14:textId="77777777" w:rsidR="00500C90" w:rsidRDefault="00500C90" w:rsidP="00500C90">
      <w:pPr>
        <w:pStyle w:val="ActivityNumbers"/>
        <w:numPr>
          <w:ilvl w:val="0"/>
          <w:numId w:val="0"/>
        </w:numPr>
        <w:ind w:left="720"/>
        <w:rPr>
          <w:rFonts w:ascii="Georgia" w:hAnsi="Georgia"/>
        </w:rPr>
      </w:pPr>
    </w:p>
    <w:p w14:paraId="1905321F" w14:textId="77777777" w:rsidR="00500C90" w:rsidRDefault="00500C90" w:rsidP="00500C90">
      <w:pPr>
        <w:pStyle w:val="ActivityNumbers"/>
        <w:numPr>
          <w:ilvl w:val="0"/>
          <w:numId w:val="0"/>
        </w:numPr>
        <w:ind w:left="720"/>
        <w:rPr>
          <w:rFonts w:ascii="Georgia" w:hAnsi="Georgia"/>
        </w:rPr>
      </w:pPr>
    </w:p>
    <w:p w14:paraId="77607EB0" w14:textId="77777777" w:rsidR="00500C90" w:rsidRDefault="00500C90" w:rsidP="00500C90">
      <w:pPr>
        <w:pStyle w:val="ActivityNumbers"/>
        <w:numPr>
          <w:ilvl w:val="0"/>
          <w:numId w:val="0"/>
        </w:numPr>
        <w:ind w:left="720"/>
        <w:rPr>
          <w:rFonts w:ascii="Georgia" w:hAnsi="Georgia"/>
        </w:rPr>
      </w:pPr>
    </w:p>
    <w:p w14:paraId="4BE92551" w14:textId="77777777" w:rsidR="00500C90" w:rsidRDefault="00500C90" w:rsidP="00500C90">
      <w:pPr>
        <w:pStyle w:val="ActivityNumbers"/>
        <w:numPr>
          <w:ilvl w:val="0"/>
          <w:numId w:val="0"/>
        </w:numPr>
        <w:ind w:left="720"/>
        <w:rPr>
          <w:rFonts w:ascii="Georgia" w:hAnsi="Georgia"/>
        </w:rPr>
      </w:pPr>
    </w:p>
    <w:p w14:paraId="4A49662C" w14:textId="559CE872" w:rsidR="00500C90" w:rsidRPr="00500C90" w:rsidRDefault="00500C90" w:rsidP="006E7238">
      <w:pPr>
        <w:pStyle w:val="ActivityNumbers"/>
        <w:numPr>
          <w:ilvl w:val="0"/>
          <w:numId w:val="20"/>
        </w:numPr>
        <w:rPr>
          <w:rFonts w:ascii="Georgia" w:hAnsi="Georgia"/>
        </w:rPr>
      </w:pPr>
      <w:r>
        <w:rPr>
          <w:rFonts w:ascii="Georgia" w:hAnsi="Georgia"/>
        </w:rPr>
        <w:t>What do you see as the advantages and/or disadvantages of choosing a career in web design?</w:t>
      </w:r>
      <w:r w:rsidR="00AB4A4B">
        <w:rPr>
          <w:rFonts w:ascii="Georgia" w:hAnsi="Georgia"/>
          <w:color w:val="FF0000"/>
        </w:rPr>
        <w:t xml:space="preserve"> It’s a somewhat easy and laid back job with a few responsibilities. Although it isn’t the highest paying job in the Computer Science field.</w:t>
      </w:r>
    </w:p>
    <w:sectPr w:rsidR="00500C90" w:rsidRPr="00500C90" w:rsidSect="00D36886">
      <w:headerReference w:type="even" r:id="rId18"/>
      <w:headerReference w:type="default" r:id="rId19"/>
      <w:footerReference w:type="default" r:id="rId2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14D38" w14:textId="77777777" w:rsidR="0048111F" w:rsidRDefault="0048111F">
      <w:r>
        <w:separator/>
      </w:r>
    </w:p>
    <w:p w14:paraId="708C4F28" w14:textId="77777777" w:rsidR="0048111F" w:rsidRDefault="0048111F"/>
    <w:p w14:paraId="51C5AE5C" w14:textId="77777777" w:rsidR="0048111F" w:rsidRDefault="0048111F"/>
  </w:endnote>
  <w:endnote w:type="continuationSeparator" w:id="0">
    <w:p w14:paraId="632E0825" w14:textId="77777777" w:rsidR="0048111F" w:rsidRDefault="0048111F">
      <w:r>
        <w:continuationSeparator/>
      </w:r>
    </w:p>
    <w:p w14:paraId="77FB4EED" w14:textId="77777777" w:rsidR="0048111F" w:rsidRDefault="0048111F"/>
    <w:p w14:paraId="7F0FD1FB" w14:textId="77777777" w:rsidR="0048111F" w:rsidRDefault="0048111F"/>
  </w:endnote>
  <w:endnote w:type="continuationNotice" w:id="1">
    <w:p w14:paraId="5D5CE28A" w14:textId="77777777" w:rsidR="0048111F" w:rsidRDefault="004811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Interstate Regular">
    <w:panose1 w:val="00000000000000000000"/>
    <w:charset w:val="00"/>
    <w:family w:val="modern"/>
    <w:notTrueType/>
    <w:pitch w:val="variable"/>
    <w:sig w:usb0="800000AF" w:usb1="5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09D3" w14:textId="77777777" w:rsidR="00F47E6A" w:rsidRDefault="00F47E6A" w:rsidP="00F47E6A">
    <w:pPr>
      <w:pStyle w:val="Footer"/>
      <w:tabs>
        <w:tab w:val="right" w:pos="9360"/>
      </w:tabs>
      <w:rPr>
        <w:rFonts w:ascii="Georgia" w:hAnsi="Georgia" w:cs="Arial"/>
        <w:szCs w:val="20"/>
      </w:rPr>
    </w:pPr>
  </w:p>
  <w:p w14:paraId="14BBB64D" w14:textId="77777777" w:rsidR="00E00476" w:rsidRPr="00AF65CB" w:rsidRDefault="00E00476" w:rsidP="00F47E6A">
    <w:pPr>
      <w:pStyle w:val="Footer"/>
      <w:tabs>
        <w:tab w:val="right" w:pos="9360"/>
      </w:tabs>
      <w:rPr>
        <w:rFonts w:ascii="Georgia" w:hAnsi="Georgia" w:cs="Arial"/>
        <w:szCs w:val="20"/>
      </w:rPr>
    </w:pPr>
    <w:r w:rsidRPr="00AF65CB">
      <w:rPr>
        <w:rFonts w:ascii="Georgia" w:hAnsi="Georgia" w:cs="Arial"/>
        <w:szCs w:val="20"/>
      </w:rPr>
      <w:t>©</w:t>
    </w:r>
    <w:r w:rsidR="00F47E6A">
      <w:rPr>
        <w:rFonts w:ascii="Georgia" w:hAnsi="Georgia" w:cs="Arial"/>
        <w:szCs w:val="20"/>
      </w:rPr>
      <w:t xml:space="preserve"> 2014</w:t>
    </w:r>
    <w:r w:rsidRPr="00AF65CB">
      <w:rPr>
        <w:rFonts w:ascii="Georgia" w:hAnsi="Georgia" w:cs="Arial"/>
        <w:szCs w:val="20"/>
      </w:rPr>
      <w:t xml:space="preserve"> Project Lead The Way, Inc.</w:t>
    </w:r>
  </w:p>
  <w:p w14:paraId="004D68DD" w14:textId="77777777" w:rsidR="00E00476" w:rsidRPr="00AF65CB" w:rsidRDefault="00F47E6A" w:rsidP="00F47E6A">
    <w:pPr>
      <w:pStyle w:val="Footer"/>
      <w:tabs>
        <w:tab w:val="right" w:pos="9360"/>
      </w:tabs>
      <w:rPr>
        <w:rFonts w:ascii="Georgia" w:hAnsi="Georgia"/>
      </w:rPr>
    </w:pPr>
    <w:r w:rsidRPr="00F47E6A">
      <w:rPr>
        <w:rFonts w:ascii="Georgia" w:hAnsi="Georgia" w:cs="Arial"/>
        <w:szCs w:val="20"/>
      </w:rPr>
      <w:t>Computer Science and Software Engineering</w:t>
    </w:r>
    <w:r>
      <w:rPr>
        <w:rFonts w:ascii="Georgia" w:hAnsi="Georgia" w:cs="Arial"/>
        <w:i/>
        <w:szCs w:val="20"/>
      </w:rPr>
      <w:t xml:space="preserve"> </w:t>
    </w:r>
    <w:r w:rsidR="00E00476">
      <w:rPr>
        <w:rFonts w:ascii="Georgia" w:hAnsi="Georgia" w:cs="Arial"/>
        <w:szCs w:val="20"/>
      </w:rPr>
      <w:t>Activity 2.2.1 HTML5 and JavaScript</w:t>
    </w:r>
    <w:r w:rsidR="00E00476" w:rsidRPr="00AF65CB">
      <w:rPr>
        <w:rFonts w:ascii="Georgia" w:hAnsi="Georgia" w:cs="Arial"/>
        <w:szCs w:val="20"/>
      </w:rPr>
      <w:t xml:space="preserve"> –</w:t>
    </w:r>
    <w:r w:rsidR="00E00476" w:rsidRPr="00AF65CB">
      <w:rPr>
        <w:rFonts w:ascii="Georgia" w:hAnsi="Georgia"/>
      </w:rPr>
      <w:t xml:space="preserve"> Page </w:t>
    </w:r>
    <w:r w:rsidR="00E00476" w:rsidRPr="00AF65CB">
      <w:rPr>
        <w:rFonts w:ascii="Georgia" w:hAnsi="Georgia"/>
      </w:rPr>
      <w:fldChar w:fldCharType="begin"/>
    </w:r>
    <w:r w:rsidR="00E00476" w:rsidRPr="00AF65CB">
      <w:rPr>
        <w:rFonts w:ascii="Georgia" w:hAnsi="Georgia"/>
      </w:rPr>
      <w:instrText xml:space="preserve"> PAGE </w:instrText>
    </w:r>
    <w:r w:rsidR="00E00476" w:rsidRPr="00AF65CB">
      <w:rPr>
        <w:rFonts w:ascii="Georgia" w:hAnsi="Georgia"/>
      </w:rPr>
      <w:fldChar w:fldCharType="separate"/>
    </w:r>
    <w:r w:rsidR="006853BC">
      <w:rPr>
        <w:rFonts w:ascii="Georgia" w:hAnsi="Georgia"/>
        <w:noProof/>
      </w:rPr>
      <w:t>11</w:t>
    </w:r>
    <w:r w:rsidR="00E00476" w:rsidRPr="00AF65CB">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DA7F7" w14:textId="77777777" w:rsidR="0048111F" w:rsidRDefault="0048111F">
      <w:r>
        <w:separator/>
      </w:r>
    </w:p>
    <w:p w14:paraId="69015BAF" w14:textId="77777777" w:rsidR="0048111F" w:rsidRDefault="0048111F"/>
    <w:p w14:paraId="7427482D" w14:textId="77777777" w:rsidR="0048111F" w:rsidRDefault="0048111F"/>
  </w:footnote>
  <w:footnote w:type="continuationSeparator" w:id="0">
    <w:p w14:paraId="46AD4D25" w14:textId="77777777" w:rsidR="0048111F" w:rsidRDefault="0048111F">
      <w:r>
        <w:continuationSeparator/>
      </w:r>
    </w:p>
    <w:p w14:paraId="01755D9C" w14:textId="77777777" w:rsidR="0048111F" w:rsidRDefault="0048111F"/>
    <w:p w14:paraId="0E94E2FF" w14:textId="77777777" w:rsidR="0048111F" w:rsidRDefault="0048111F"/>
  </w:footnote>
  <w:footnote w:type="continuationNotice" w:id="1">
    <w:p w14:paraId="06C98CB0" w14:textId="77777777" w:rsidR="0048111F" w:rsidRDefault="004811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18657" w14:textId="77777777" w:rsidR="00E00476" w:rsidRDefault="00E00476"/>
  <w:p w14:paraId="72EBA812" w14:textId="77777777" w:rsidR="00E00476" w:rsidRDefault="00E00476"/>
  <w:p w14:paraId="559BAD1A" w14:textId="77777777" w:rsidR="00E00476" w:rsidRDefault="00E0047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D74C" w14:textId="77777777" w:rsidR="00D60870" w:rsidRDefault="00D608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1E303E8"/>
    <w:multiLevelType w:val="hybridMultilevel"/>
    <w:tmpl w:val="591A93C8"/>
    <w:lvl w:ilvl="0" w:tplc="9BAC8958">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0181C77"/>
    <w:multiLevelType w:val="hybridMultilevel"/>
    <w:tmpl w:val="D9C275A0"/>
    <w:lvl w:ilvl="0" w:tplc="19DEE41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189727D"/>
    <w:multiLevelType w:val="hybridMultilevel"/>
    <w:tmpl w:val="D9B81582"/>
    <w:lvl w:ilvl="0" w:tplc="6B4C992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152158D3"/>
    <w:multiLevelType w:val="hybridMultilevel"/>
    <w:tmpl w:val="C5D89672"/>
    <w:lvl w:ilvl="0" w:tplc="75BE6E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DAA2959"/>
    <w:multiLevelType w:val="hybridMultilevel"/>
    <w:tmpl w:val="2CFE77A6"/>
    <w:lvl w:ilvl="0" w:tplc="7F347F04">
      <w:start w:val="1"/>
      <w:numFmt w:val="decimal"/>
      <w:lvlText w:val="%1."/>
      <w:lvlJc w:val="left"/>
      <w:pPr>
        <w:ind w:left="630" w:hanging="360"/>
      </w:pPr>
      <w:rPr>
        <w:rFonts w:hint="default"/>
        <w:b w:val="0"/>
      </w:rPr>
    </w:lvl>
    <w:lvl w:ilvl="1" w:tplc="7F347F04">
      <w:start w:val="1"/>
      <w:numFmt w:val="decimal"/>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F7C1042"/>
    <w:multiLevelType w:val="hybridMultilevel"/>
    <w:tmpl w:val="FCB2E382"/>
    <w:lvl w:ilvl="0" w:tplc="02A276FC">
      <w:start w:val="5"/>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21F90D33"/>
    <w:multiLevelType w:val="hybridMultilevel"/>
    <w:tmpl w:val="D7D8F60A"/>
    <w:lvl w:ilvl="0" w:tplc="82240B18">
      <w:start w:val="3"/>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D13E74"/>
    <w:multiLevelType w:val="hybridMultilevel"/>
    <w:tmpl w:val="A244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14298"/>
    <w:multiLevelType w:val="hybridMultilevel"/>
    <w:tmpl w:val="FF388D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4C0248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416715"/>
    <w:multiLevelType w:val="hybridMultilevel"/>
    <w:tmpl w:val="DF6A831C"/>
    <w:lvl w:ilvl="0" w:tplc="F6E8EB28">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4">
    <w:nsid w:val="48496B4D"/>
    <w:multiLevelType w:val="hybridMultilevel"/>
    <w:tmpl w:val="6540AD9A"/>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5">
    <w:nsid w:val="4D06209D"/>
    <w:multiLevelType w:val="hybridMultilevel"/>
    <w:tmpl w:val="C598EF1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AA7401"/>
    <w:multiLevelType w:val="hybridMultilevel"/>
    <w:tmpl w:val="EAB48744"/>
    <w:lvl w:ilvl="0" w:tplc="CFC8B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312B98"/>
    <w:multiLevelType w:val="hybridMultilevel"/>
    <w:tmpl w:val="7174D69A"/>
    <w:lvl w:ilvl="0" w:tplc="C4A20A02">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3"/>
  </w:num>
  <w:num w:numId="3">
    <w:abstractNumId w:val="15"/>
  </w:num>
  <w:num w:numId="4">
    <w:abstractNumId w:val="31"/>
  </w:num>
  <w:num w:numId="5">
    <w:abstractNumId w:val="18"/>
  </w:num>
  <w:num w:numId="6">
    <w:abstractNumId w:val="23"/>
  </w:num>
  <w:num w:numId="7">
    <w:abstractNumId w:val="26"/>
  </w:num>
  <w:num w:numId="8">
    <w:abstractNumId w:val="9"/>
  </w:num>
  <w:num w:numId="9">
    <w:abstractNumId w:val="29"/>
  </w:num>
  <w:num w:numId="10">
    <w:abstractNumId w:val="30"/>
  </w:num>
  <w:num w:numId="11">
    <w:abstractNumId w:val="27"/>
    <w:lvlOverride w:ilvl="0">
      <w:startOverride w:val="1"/>
    </w:lvlOverride>
  </w:num>
  <w:num w:numId="12">
    <w:abstractNumId w:val="19"/>
  </w:num>
  <w:num w:numId="13">
    <w:abstractNumId w:val="17"/>
  </w:num>
  <w:num w:numId="14">
    <w:abstractNumId w:val="14"/>
  </w:num>
  <w:num w:numId="15">
    <w:abstractNumId w:val="3"/>
  </w:num>
  <w:num w:numId="16">
    <w:abstractNumId w:val="16"/>
  </w:num>
  <w:num w:numId="17">
    <w:abstractNumId w:val="0"/>
  </w:num>
  <w:num w:numId="18">
    <w:abstractNumId w:val="12"/>
  </w:num>
  <w:num w:numId="19">
    <w:abstractNumId w:val="2"/>
  </w:num>
  <w:num w:numId="20">
    <w:abstractNumId w:val="27"/>
    <w:lvlOverride w:ilvl="0">
      <w:startOverride w:val="1"/>
    </w:lvlOverride>
  </w:num>
  <w:num w:numId="21">
    <w:abstractNumId w:val="8"/>
  </w:num>
  <w:num w:numId="22">
    <w:abstractNumId w:val="20"/>
  </w:num>
  <w:num w:numId="23">
    <w:abstractNumId w:val="24"/>
  </w:num>
  <w:num w:numId="24">
    <w:abstractNumId w:val="21"/>
  </w:num>
  <w:num w:numId="25">
    <w:abstractNumId w:val="5"/>
  </w:num>
  <w:num w:numId="26">
    <w:abstractNumId w:val="32"/>
  </w:num>
  <w:num w:numId="27">
    <w:abstractNumId w:val="1"/>
  </w:num>
  <w:num w:numId="28">
    <w:abstractNumId w:val="22"/>
  </w:num>
  <w:num w:numId="29">
    <w:abstractNumId w:val="7"/>
  </w:num>
  <w:num w:numId="30">
    <w:abstractNumId w:val="28"/>
  </w:num>
  <w:num w:numId="31">
    <w:abstractNumId w:val="6"/>
  </w:num>
  <w:num w:numId="32">
    <w:abstractNumId w:val="25"/>
  </w:num>
  <w:num w:numId="33">
    <w:abstractNumId w:val="11"/>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CF7"/>
    <w:rsid w:val="000026DC"/>
    <w:rsid w:val="0000554E"/>
    <w:rsid w:val="000123B4"/>
    <w:rsid w:val="00012BB7"/>
    <w:rsid w:val="00013B6D"/>
    <w:rsid w:val="000159CC"/>
    <w:rsid w:val="00016219"/>
    <w:rsid w:val="000165D7"/>
    <w:rsid w:val="00017067"/>
    <w:rsid w:val="00020E8C"/>
    <w:rsid w:val="00022220"/>
    <w:rsid w:val="000239A9"/>
    <w:rsid w:val="00024D14"/>
    <w:rsid w:val="00025FC3"/>
    <w:rsid w:val="00027CFF"/>
    <w:rsid w:val="00032537"/>
    <w:rsid w:val="00033323"/>
    <w:rsid w:val="00036ACD"/>
    <w:rsid w:val="00041361"/>
    <w:rsid w:val="000473C7"/>
    <w:rsid w:val="00053CB9"/>
    <w:rsid w:val="00054292"/>
    <w:rsid w:val="00054914"/>
    <w:rsid w:val="0005519E"/>
    <w:rsid w:val="0005602F"/>
    <w:rsid w:val="00060A02"/>
    <w:rsid w:val="00062AC7"/>
    <w:rsid w:val="00064075"/>
    <w:rsid w:val="00073441"/>
    <w:rsid w:val="00076AF7"/>
    <w:rsid w:val="00081169"/>
    <w:rsid w:val="00081381"/>
    <w:rsid w:val="0008509F"/>
    <w:rsid w:val="00094EAC"/>
    <w:rsid w:val="0009588D"/>
    <w:rsid w:val="000A1448"/>
    <w:rsid w:val="000A16F8"/>
    <w:rsid w:val="000A1F65"/>
    <w:rsid w:val="000A7A3B"/>
    <w:rsid w:val="000B0715"/>
    <w:rsid w:val="000B1187"/>
    <w:rsid w:val="000B1A21"/>
    <w:rsid w:val="000B42E2"/>
    <w:rsid w:val="000C12A9"/>
    <w:rsid w:val="000C235D"/>
    <w:rsid w:val="000C2CBF"/>
    <w:rsid w:val="000C52AD"/>
    <w:rsid w:val="000C66C6"/>
    <w:rsid w:val="000D2024"/>
    <w:rsid w:val="000D4361"/>
    <w:rsid w:val="000D6777"/>
    <w:rsid w:val="000E07D7"/>
    <w:rsid w:val="000E7716"/>
    <w:rsid w:val="000F103B"/>
    <w:rsid w:val="000F5759"/>
    <w:rsid w:val="000F7126"/>
    <w:rsid w:val="00103283"/>
    <w:rsid w:val="0010373C"/>
    <w:rsid w:val="00103CED"/>
    <w:rsid w:val="001046B4"/>
    <w:rsid w:val="00111183"/>
    <w:rsid w:val="00114AB3"/>
    <w:rsid w:val="00115943"/>
    <w:rsid w:val="00115DAC"/>
    <w:rsid w:val="00123A92"/>
    <w:rsid w:val="0012407A"/>
    <w:rsid w:val="001254E1"/>
    <w:rsid w:val="0014193F"/>
    <w:rsid w:val="0014378F"/>
    <w:rsid w:val="001440BD"/>
    <w:rsid w:val="00146C99"/>
    <w:rsid w:val="00146DB3"/>
    <w:rsid w:val="00154851"/>
    <w:rsid w:val="00156B8D"/>
    <w:rsid w:val="00163F79"/>
    <w:rsid w:val="00171FBD"/>
    <w:rsid w:val="001729FB"/>
    <w:rsid w:val="00174198"/>
    <w:rsid w:val="001747DD"/>
    <w:rsid w:val="00174F53"/>
    <w:rsid w:val="00177309"/>
    <w:rsid w:val="00183A96"/>
    <w:rsid w:val="001863DF"/>
    <w:rsid w:val="001873A8"/>
    <w:rsid w:val="00187FDE"/>
    <w:rsid w:val="001920F1"/>
    <w:rsid w:val="00194751"/>
    <w:rsid w:val="001955DC"/>
    <w:rsid w:val="00195894"/>
    <w:rsid w:val="00196EA0"/>
    <w:rsid w:val="001A4CC8"/>
    <w:rsid w:val="001A5D7E"/>
    <w:rsid w:val="001B444E"/>
    <w:rsid w:val="001C459C"/>
    <w:rsid w:val="001C4BEF"/>
    <w:rsid w:val="001C5038"/>
    <w:rsid w:val="001C69DC"/>
    <w:rsid w:val="001D005C"/>
    <w:rsid w:val="001D1BFF"/>
    <w:rsid w:val="001D1C26"/>
    <w:rsid w:val="001D2DB5"/>
    <w:rsid w:val="001E1081"/>
    <w:rsid w:val="001E1E5E"/>
    <w:rsid w:val="001E206F"/>
    <w:rsid w:val="001E6139"/>
    <w:rsid w:val="001E6261"/>
    <w:rsid w:val="001E73D3"/>
    <w:rsid w:val="001F1154"/>
    <w:rsid w:val="001F3006"/>
    <w:rsid w:val="001F65E1"/>
    <w:rsid w:val="00202F14"/>
    <w:rsid w:val="00202F9A"/>
    <w:rsid w:val="00203712"/>
    <w:rsid w:val="00203D31"/>
    <w:rsid w:val="00207076"/>
    <w:rsid w:val="00211193"/>
    <w:rsid w:val="00211D36"/>
    <w:rsid w:val="002124D2"/>
    <w:rsid w:val="002148C4"/>
    <w:rsid w:val="00215997"/>
    <w:rsid w:val="0021798B"/>
    <w:rsid w:val="002215E4"/>
    <w:rsid w:val="00223268"/>
    <w:rsid w:val="00223F0E"/>
    <w:rsid w:val="0022614D"/>
    <w:rsid w:val="002265FE"/>
    <w:rsid w:val="00226F62"/>
    <w:rsid w:val="002275A4"/>
    <w:rsid w:val="00227612"/>
    <w:rsid w:val="00230900"/>
    <w:rsid w:val="00230B93"/>
    <w:rsid w:val="0023133E"/>
    <w:rsid w:val="00233481"/>
    <w:rsid w:val="002418B3"/>
    <w:rsid w:val="002458B2"/>
    <w:rsid w:val="00251911"/>
    <w:rsid w:val="00262209"/>
    <w:rsid w:val="00262C5C"/>
    <w:rsid w:val="002647D2"/>
    <w:rsid w:val="00272049"/>
    <w:rsid w:val="00272D6C"/>
    <w:rsid w:val="00274CB6"/>
    <w:rsid w:val="00277029"/>
    <w:rsid w:val="002810CD"/>
    <w:rsid w:val="00281C71"/>
    <w:rsid w:val="0028590B"/>
    <w:rsid w:val="0029089C"/>
    <w:rsid w:val="00292C6A"/>
    <w:rsid w:val="00296331"/>
    <w:rsid w:val="00296CC6"/>
    <w:rsid w:val="002A42BB"/>
    <w:rsid w:val="002A641B"/>
    <w:rsid w:val="002B1088"/>
    <w:rsid w:val="002B35BD"/>
    <w:rsid w:val="002B3886"/>
    <w:rsid w:val="002B3F64"/>
    <w:rsid w:val="002B50E1"/>
    <w:rsid w:val="002B543E"/>
    <w:rsid w:val="002B5897"/>
    <w:rsid w:val="002C1E0D"/>
    <w:rsid w:val="002C2199"/>
    <w:rsid w:val="002C3B2C"/>
    <w:rsid w:val="002C4BE9"/>
    <w:rsid w:val="002C4F3B"/>
    <w:rsid w:val="002C5C28"/>
    <w:rsid w:val="002C7B31"/>
    <w:rsid w:val="002D09C7"/>
    <w:rsid w:val="002D42D3"/>
    <w:rsid w:val="002D7528"/>
    <w:rsid w:val="002D7D65"/>
    <w:rsid w:val="002E364F"/>
    <w:rsid w:val="002E391B"/>
    <w:rsid w:val="002E3BFE"/>
    <w:rsid w:val="002E6CF9"/>
    <w:rsid w:val="002E7969"/>
    <w:rsid w:val="002F07F2"/>
    <w:rsid w:val="002F135F"/>
    <w:rsid w:val="002F1D32"/>
    <w:rsid w:val="002F1D83"/>
    <w:rsid w:val="00301DD5"/>
    <w:rsid w:val="00301FE6"/>
    <w:rsid w:val="00310F05"/>
    <w:rsid w:val="0031550E"/>
    <w:rsid w:val="0031572D"/>
    <w:rsid w:val="00316FDC"/>
    <w:rsid w:val="003200AE"/>
    <w:rsid w:val="00320807"/>
    <w:rsid w:val="00323A03"/>
    <w:rsid w:val="00324785"/>
    <w:rsid w:val="003276BC"/>
    <w:rsid w:val="00330D81"/>
    <w:rsid w:val="0033269F"/>
    <w:rsid w:val="0033324D"/>
    <w:rsid w:val="00334082"/>
    <w:rsid w:val="0035095C"/>
    <w:rsid w:val="003509F9"/>
    <w:rsid w:val="003603F0"/>
    <w:rsid w:val="00360CC6"/>
    <w:rsid w:val="0036188D"/>
    <w:rsid w:val="003628C2"/>
    <w:rsid w:val="003648EC"/>
    <w:rsid w:val="00370A75"/>
    <w:rsid w:val="003713FE"/>
    <w:rsid w:val="00375664"/>
    <w:rsid w:val="0037600D"/>
    <w:rsid w:val="00381FB4"/>
    <w:rsid w:val="00390E50"/>
    <w:rsid w:val="00392024"/>
    <w:rsid w:val="00393AA3"/>
    <w:rsid w:val="00393FDD"/>
    <w:rsid w:val="003969AD"/>
    <w:rsid w:val="003A282F"/>
    <w:rsid w:val="003A5F35"/>
    <w:rsid w:val="003B639A"/>
    <w:rsid w:val="003B73E9"/>
    <w:rsid w:val="003C0986"/>
    <w:rsid w:val="003C0CD7"/>
    <w:rsid w:val="003C579C"/>
    <w:rsid w:val="003C68BF"/>
    <w:rsid w:val="003D02DC"/>
    <w:rsid w:val="003D0918"/>
    <w:rsid w:val="003D65F0"/>
    <w:rsid w:val="003E0550"/>
    <w:rsid w:val="003E12CE"/>
    <w:rsid w:val="003E14D5"/>
    <w:rsid w:val="003E2D0E"/>
    <w:rsid w:val="003E3BBA"/>
    <w:rsid w:val="003E4A00"/>
    <w:rsid w:val="003E5747"/>
    <w:rsid w:val="003F00C4"/>
    <w:rsid w:val="00404501"/>
    <w:rsid w:val="004108D1"/>
    <w:rsid w:val="004117A3"/>
    <w:rsid w:val="00414016"/>
    <w:rsid w:val="004140CC"/>
    <w:rsid w:val="004141A4"/>
    <w:rsid w:val="004158C7"/>
    <w:rsid w:val="004201BE"/>
    <w:rsid w:val="004230CD"/>
    <w:rsid w:val="004242BB"/>
    <w:rsid w:val="00424AE7"/>
    <w:rsid w:val="004262B6"/>
    <w:rsid w:val="00432956"/>
    <w:rsid w:val="00441BEF"/>
    <w:rsid w:val="0044447C"/>
    <w:rsid w:val="004451DD"/>
    <w:rsid w:val="00445DE4"/>
    <w:rsid w:val="00447418"/>
    <w:rsid w:val="00451EF0"/>
    <w:rsid w:val="004526FC"/>
    <w:rsid w:val="004574E6"/>
    <w:rsid w:val="00457FC0"/>
    <w:rsid w:val="00465DA7"/>
    <w:rsid w:val="00467899"/>
    <w:rsid w:val="0047022D"/>
    <w:rsid w:val="00473FB5"/>
    <w:rsid w:val="0047451B"/>
    <w:rsid w:val="00476815"/>
    <w:rsid w:val="00477E12"/>
    <w:rsid w:val="0048111F"/>
    <w:rsid w:val="00483A45"/>
    <w:rsid w:val="00484DC7"/>
    <w:rsid w:val="0048546D"/>
    <w:rsid w:val="00485B5D"/>
    <w:rsid w:val="00487395"/>
    <w:rsid w:val="00491759"/>
    <w:rsid w:val="004922C8"/>
    <w:rsid w:val="004927CA"/>
    <w:rsid w:val="004927DE"/>
    <w:rsid w:val="004967A6"/>
    <w:rsid w:val="0049735E"/>
    <w:rsid w:val="004A0764"/>
    <w:rsid w:val="004B1363"/>
    <w:rsid w:val="004B5A8D"/>
    <w:rsid w:val="004B61BE"/>
    <w:rsid w:val="004D1626"/>
    <w:rsid w:val="004D290D"/>
    <w:rsid w:val="004D6A5B"/>
    <w:rsid w:val="004D7EB2"/>
    <w:rsid w:val="004E0DF9"/>
    <w:rsid w:val="004E3879"/>
    <w:rsid w:val="004E436D"/>
    <w:rsid w:val="004E7414"/>
    <w:rsid w:val="004F174F"/>
    <w:rsid w:val="004F2E8F"/>
    <w:rsid w:val="004F34D7"/>
    <w:rsid w:val="004F4C80"/>
    <w:rsid w:val="004F5BEB"/>
    <w:rsid w:val="00500C90"/>
    <w:rsid w:val="00502CE2"/>
    <w:rsid w:val="00503BE0"/>
    <w:rsid w:val="00504738"/>
    <w:rsid w:val="005050C9"/>
    <w:rsid w:val="00505A42"/>
    <w:rsid w:val="0050644A"/>
    <w:rsid w:val="00510C38"/>
    <w:rsid w:val="005132AE"/>
    <w:rsid w:val="00517687"/>
    <w:rsid w:val="0052005C"/>
    <w:rsid w:val="005256C9"/>
    <w:rsid w:val="005301A9"/>
    <w:rsid w:val="0053087B"/>
    <w:rsid w:val="00530CCA"/>
    <w:rsid w:val="005326AD"/>
    <w:rsid w:val="00533BDC"/>
    <w:rsid w:val="00540B4F"/>
    <w:rsid w:val="00540D40"/>
    <w:rsid w:val="00541AD4"/>
    <w:rsid w:val="005440BF"/>
    <w:rsid w:val="00544187"/>
    <w:rsid w:val="00545542"/>
    <w:rsid w:val="005470AD"/>
    <w:rsid w:val="00547E76"/>
    <w:rsid w:val="005529B0"/>
    <w:rsid w:val="0055345F"/>
    <w:rsid w:val="0055419A"/>
    <w:rsid w:val="005617FC"/>
    <w:rsid w:val="00564A43"/>
    <w:rsid w:val="00565DC0"/>
    <w:rsid w:val="00565DE1"/>
    <w:rsid w:val="00571328"/>
    <w:rsid w:val="00572066"/>
    <w:rsid w:val="00572CD0"/>
    <w:rsid w:val="005749EB"/>
    <w:rsid w:val="005804A5"/>
    <w:rsid w:val="005819E8"/>
    <w:rsid w:val="00581C12"/>
    <w:rsid w:val="00581C84"/>
    <w:rsid w:val="0058262F"/>
    <w:rsid w:val="0058310F"/>
    <w:rsid w:val="005842E2"/>
    <w:rsid w:val="005912DE"/>
    <w:rsid w:val="00593D9F"/>
    <w:rsid w:val="005956CF"/>
    <w:rsid w:val="005964A6"/>
    <w:rsid w:val="005A0225"/>
    <w:rsid w:val="005A0316"/>
    <w:rsid w:val="005A16CC"/>
    <w:rsid w:val="005A29CC"/>
    <w:rsid w:val="005A4AD4"/>
    <w:rsid w:val="005B00E5"/>
    <w:rsid w:val="005B058C"/>
    <w:rsid w:val="005B16F8"/>
    <w:rsid w:val="005B1814"/>
    <w:rsid w:val="005B3485"/>
    <w:rsid w:val="005B3796"/>
    <w:rsid w:val="005B6C90"/>
    <w:rsid w:val="005B7B1A"/>
    <w:rsid w:val="005C17BC"/>
    <w:rsid w:val="005C7AB3"/>
    <w:rsid w:val="005D3457"/>
    <w:rsid w:val="005D45D2"/>
    <w:rsid w:val="005D4BAD"/>
    <w:rsid w:val="005D5165"/>
    <w:rsid w:val="005D5FB9"/>
    <w:rsid w:val="005D7BF8"/>
    <w:rsid w:val="005E453C"/>
    <w:rsid w:val="005E4A38"/>
    <w:rsid w:val="005E5AC4"/>
    <w:rsid w:val="005E5F01"/>
    <w:rsid w:val="005E6140"/>
    <w:rsid w:val="005F0CED"/>
    <w:rsid w:val="005F457D"/>
    <w:rsid w:val="005F4FEA"/>
    <w:rsid w:val="00601AAA"/>
    <w:rsid w:val="00602712"/>
    <w:rsid w:val="00605A90"/>
    <w:rsid w:val="00611BB8"/>
    <w:rsid w:val="00613B3E"/>
    <w:rsid w:val="006158CE"/>
    <w:rsid w:val="00615DEF"/>
    <w:rsid w:val="00620272"/>
    <w:rsid w:val="00620E7D"/>
    <w:rsid w:val="00620E98"/>
    <w:rsid w:val="00623FFB"/>
    <w:rsid w:val="00624490"/>
    <w:rsid w:val="00630EDC"/>
    <w:rsid w:val="006353D8"/>
    <w:rsid w:val="00637A11"/>
    <w:rsid w:val="00637BDB"/>
    <w:rsid w:val="0064201F"/>
    <w:rsid w:val="0064397C"/>
    <w:rsid w:val="00643AA9"/>
    <w:rsid w:val="00645C66"/>
    <w:rsid w:val="00645F50"/>
    <w:rsid w:val="00653BFA"/>
    <w:rsid w:val="006540C4"/>
    <w:rsid w:val="006543E9"/>
    <w:rsid w:val="00655B2D"/>
    <w:rsid w:val="00661F29"/>
    <w:rsid w:val="0066336D"/>
    <w:rsid w:val="006670BC"/>
    <w:rsid w:val="00671242"/>
    <w:rsid w:val="00671AA1"/>
    <w:rsid w:val="00671AEF"/>
    <w:rsid w:val="00673D90"/>
    <w:rsid w:val="006774AF"/>
    <w:rsid w:val="00682D71"/>
    <w:rsid w:val="00683DB6"/>
    <w:rsid w:val="006850EC"/>
    <w:rsid w:val="006853BC"/>
    <w:rsid w:val="006860A2"/>
    <w:rsid w:val="00687E64"/>
    <w:rsid w:val="00690A5C"/>
    <w:rsid w:val="00690FE4"/>
    <w:rsid w:val="00695053"/>
    <w:rsid w:val="006966BD"/>
    <w:rsid w:val="00697ACB"/>
    <w:rsid w:val="00697ADB"/>
    <w:rsid w:val="006A127F"/>
    <w:rsid w:val="006B1A44"/>
    <w:rsid w:val="006B4295"/>
    <w:rsid w:val="006B668F"/>
    <w:rsid w:val="006C000D"/>
    <w:rsid w:val="006C0E91"/>
    <w:rsid w:val="006D1C54"/>
    <w:rsid w:val="006D7A37"/>
    <w:rsid w:val="006D7C09"/>
    <w:rsid w:val="006E176D"/>
    <w:rsid w:val="006E18B4"/>
    <w:rsid w:val="006E2297"/>
    <w:rsid w:val="006E4FE8"/>
    <w:rsid w:val="006E51BD"/>
    <w:rsid w:val="006E6B8B"/>
    <w:rsid w:val="006E7238"/>
    <w:rsid w:val="006E734B"/>
    <w:rsid w:val="006F1F0C"/>
    <w:rsid w:val="006F2336"/>
    <w:rsid w:val="006F292A"/>
    <w:rsid w:val="006F3EFA"/>
    <w:rsid w:val="006F694E"/>
    <w:rsid w:val="00700FD0"/>
    <w:rsid w:val="00701B82"/>
    <w:rsid w:val="00704FF9"/>
    <w:rsid w:val="00705B3F"/>
    <w:rsid w:val="00705EC2"/>
    <w:rsid w:val="0071178B"/>
    <w:rsid w:val="00711E81"/>
    <w:rsid w:val="0071227C"/>
    <w:rsid w:val="007139DA"/>
    <w:rsid w:val="007148A2"/>
    <w:rsid w:val="00715791"/>
    <w:rsid w:val="00716165"/>
    <w:rsid w:val="00720108"/>
    <w:rsid w:val="00720354"/>
    <w:rsid w:val="00720EA1"/>
    <w:rsid w:val="00722DF7"/>
    <w:rsid w:val="007274D1"/>
    <w:rsid w:val="00731444"/>
    <w:rsid w:val="00731B72"/>
    <w:rsid w:val="00732401"/>
    <w:rsid w:val="00736299"/>
    <w:rsid w:val="007416E4"/>
    <w:rsid w:val="007419B7"/>
    <w:rsid w:val="00741F7E"/>
    <w:rsid w:val="007456D1"/>
    <w:rsid w:val="00745C4B"/>
    <w:rsid w:val="00745D45"/>
    <w:rsid w:val="00751C7F"/>
    <w:rsid w:val="007603C8"/>
    <w:rsid w:val="007637DB"/>
    <w:rsid w:val="00764E8A"/>
    <w:rsid w:val="00767B3B"/>
    <w:rsid w:val="00770B1F"/>
    <w:rsid w:val="00773559"/>
    <w:rsid w:val="00773CB5"/>
    <w:rsid w:val="00777195"/>
    <w:rsid w:val="00777B0D"/>
    <w:rsid w:val="007851B4"/>
    <w:rsid w:val="007909C5"/>
    <w:rsid w:val="00790E5F"/>
    <w:rsid w:val="007931F8"/>
    <w:rsid w:val="007A099D"/>
    <w:rsid w:val="007A0DD7"/>
    <w:rsid w:val="007A3C7A"/>
    <w:rsid w:val="007A61C7"/>
    <w:rsid w:val="007A659C"/>
    <w:rsid w:val="007A7F04"/>
    <w:rsid w:val="007B18C2"/>
    <w:rsid w:val="007B50C9"/>
    <w:rsid w:val="007B6EF8"/>
    <w:rsid w:val="007B7327"/>
    <w:rsid w:val="007B7A55"/>
    <w:rsid w:val="007C1839"/>
    <w:rsid w:val="007C2081"/>
    <w:rsid w:val="007C4DED"/>
    <w:rsid w:val="007D1368"/>
    <w:rsid w:val="007D379A"/>
    <w:rsid w:val="007D493D"/>
    <w:rsid w:val="007E22BD"/>
    <w:rsid w:val="007E40F4"/>
    <w:rsid w:val="007E6438"/>
    <w:rsid w:val="007F0849"/>
    <w:rsid w:val="007F2311"/>
    <w:rsid w:val="008009C8"/>
    <w:rsid w:val="00802F62"/>
    <w:rsid w:val="00811052"/>
    <w:rsid w:val="0081208C"/>
    <w:rsid w:val="00812354"/>
    <w:rsid w:val="008152E1"/>
    <w:rsid w:val="008157E6"/>
    <w:rsid w:val="008247E2"/>
    <w:rsid w:val="00824B74"/>
    <w:rsid w:val="00826841"/>
    <w:rsid w:val="00827D9E"/>
    <w:rsid w:val="0083138D"/>
    <w:rsid w:val="00832685"/>
    <w:rsid w:val="008337C1"/>
    <w:rsid w:val="0083765C"/>
    <w:rsid w:val="00842B73"/>
    <w:rsid w:val="0084436A"/>
    <w:rsid w:val="00847040"/>
    <w:rsid w:val="00847DD7"/>
    <w:rsid w:val="008525E5"/>
    <w:rsid w:val="00856767"/>
    <w:rsid w:val="00856BF5"/>
    <w:rsid w:val="00860EAB"/>
    <w:rsid w:val="00863D16"/>
    <w:rsid w:val="00866FEE"/>
    <w:rsid w:val="008678E6"/>
    <w:rsid w:val="008709B1"/>
    <w:rsid w:val="00872A22"/>
    <w:rsid w:val="008744E0"/>
    <w:rsid w:val="008749BE"/>
    <w:rsid w:val="00890511"/>
    <w:rsid w:val="008929A9"/>
    <w:rsid w:val="00896831"/>
    <w:rsid w:val="008977F3"/>
    <w:rsid w:val="008A088A"/>
    <w:rsid w:val="008A648C"/>
    <w:rsid w:val="008B1D46"/>
    <w:rsid w:val="008B2C7F"/>
    <w:rsid w:val="008B629D"/>
    <w:rsid w:val="008B7007"/>
    <w:rsid w:val="008B7EEA"/>
    <w:rsid w:val="008C1702"/>
    <w:rsid w:val="008C1940"/>
    <w:rsid w:val="008C1BDE"/>
    <w:rsid w:val="008C4A82"/>
    <w:rsid w:val="008C760D"/>
    <w:rsid w:val="008D379F"/>
    <w:rsid w:val="008D5144"/>
    <w:rsid w:val="008D5167"/>
    <w:rsid w:val="008E0743"/>
    <w:rsid w:val="008E1E48"/>
    <w:rsid w:val="008E1EB2"/>
    <w:rsid w:val="008E4EF6"/>
    <w:rsid w:val="008E5938"/>
    <w:rsid w:val="009013F8"/>
    <w:rsid w:val="00904FF4"/>
    <w:rsid w:val="00921E1B"/>
    <w:rsid w:val="00925081"/>
    <w:rsid w:val="00927AF6"/>
    <w:rsid w:val="00930051"/>
    <w:rsid w:val="009309A0"/>
    <w:rsid w:val="009321F6"/>
    <w:rsid w:val="0093405E"/>
    <w:rsid w:val="009365F8"/>
    <w:rsid w:val="00946032"/>
    <w:rsid w:val="00946D8E"/>
    <w:rsid w:val="00951542"/>
    <w:rsid w:val="009522C2"/>
    <w:rsid w:val="00962CCC"/>
    <w:rsid w:val="00964639"/>
    <w:rsid w:val="00965EA9"/>
    <w:rsid w:val="00967137"/>
    <w:rsid w:val="009751FE"/>
    <w:rsid w:val="009757A0"/>
    <w:rsid w:val="00977D60"/>
    <w:rsid w:val="0098033D"/>
    <w:rsid w:val="00984E94"/>
    <w:rsid w:val="009864F6"/>
    <w:rsid w:val="009876FA"/>
    <w:rsid w:val="0099450B"/>
    <w:rsid w:val="00995AC4"/>
    <w:rsid w:val="009A6161"/>
    <w:rsid w:val="009B3F2A"/>
    <w:rsid w:val="009B54F6"/>
    <w:rsid w:val="009B6E9B"/>
    <w:rsid w:val="009C13B5"/>
    <w:rsid w:val="009D0760"/>
    <w:rsid w:val="009D331D"/>
    <w:rsid w:val="009D510F"/>
    <w:rsid w:val="009D6189"/>
    <w:rsid w:val="009D65EB"/>
    <w:rsid w:val="009E06FF"/>
    <w:rsid w:val="009E3755"/>
    <w:rsid w:val="009E376A"/>
    <w:rsid w:val="009E3C99"/>
    <w:rsid w:val="009E43D7"/>
    <w:rsid w:val="009F2F03"/>
    <w:rsid w:val="009F4F18"/>
    <w:rsid w:val="00A00675"/>
    <w:rsid w:val="00A054F9"/>
    <w:rsid w:val="00A14D80"/>
    <w:rsid w:val="00A152ED"/>
    <w:rsid w:val="00A162AB"/>
    <w:rsid w:val="00A231E1"/>
    <w:rsid w:val="00A235A6"/>
    <w:rsid w:val="00A24038"/>
    <w:rsid w:val="00A253D1"/>
    <w:rsid w:val="00A25A9C"/>
    <w:rsid w:val="00A2661F"/>
    <w:rsid w:val="00A362EC"/>
    <w:rsid w:val="00A37330"/>
    <w:rsid w:val="00A447E1"/>
    <w:rsid w:val="00A52872"/>
    <w:rsid w:val="00A54255"/>
    <w:rsid w:val="00A57088"/>
    <w:rsid w:val="00A61CA8"/>
    <w:rsid w:val="00A61E2C"/>
    <w:rsid w:val="00A62D23"/>
    <w:rsid w:val="00A66F89"/>
    <w:rsid w:val="00A70C3F"/>
    <w:rsid w:val="00A7260A"/>
    <w:rsid w:val="00A73351"/>
    <w:rsid w:val="00A811D7"/>
    <w:rsid w:val="00A82727"/>
    <w:rsid w:val="00A842FF"/>
    <w:rsid w:val="00A8787D"/>
    <w:rsid w:val="00A903C2"/>
    <w:rsid w:val="00A91325"/>
    <w:rsid w:val="00A932E7"/>
    <w:rsid w:val="00AA102B"/>
    <w:rsid w:val="00AA2697"/>
    <w:rsid w:val="00AA5307"/>
    <w:rsid w:val="00AA5B57"/>
    <w:rsid w:val="00AA65AD"/>
    <w:rsid w:val="00AA74A3"/>
    <w:rsid w:val="00AB4A4B"/>
    <w:rsid w:val="00AB7F66"/>
    <w:rsid w:val="00AC16DE"/>
    <w:rsid w:val="00AC7F17"/>
    <w:rsid w:val="00AD0140"/>
    <w:rsid w:val="00AD2CD4"/>
    <w:rsid w:val="00AD63A4"/>
    <w:rsid w:val="00AD6B2D"/>
    <w:rsid w:val="00AE17F7"/>
    <w:rsid w:val="00AE3F54"/>
    <w:rsid w:val="00AE609F"/>
    <w:rsid w:val="00AE65A2"/>
    <w:rsid w:val="00AF068F"/>
    <w:rsid w:val="00AF138A"/>
    <w:rsid w:val="00AF4BF8"/>
    <w:rsid w:val="00AF65CB"/>
    <w:rsid w:val="00AF6BB1"/>
    <w:rsid w:val="00B22396"/>
    <w:rsid w:val="00B2594E"/>
    <w:rsid w:val="00B26D6F"/>
    <w:rsid w:val="00B3724D"/>
    <w:rsid w:val="00B411FF"/>
    <w:rsid w:val="00B54CC5"/>
    <w:rsid w:val="00B5614F"/>
    <w:rsid w:val="00B564F3"/>
    <w:rsid w:val="00B56E74"/>
    <w:rsid w:val="00B575FE"/>
    <w:rsid w:val="00B57E32"/>
    <w:rsid w:val="00B631CA"/>
    <w:rsid w:val="00B63792"/>
    <w:rsid w:val="00B65425"/>
    <w:rsid w:val="00B71B27"/>
    <w:rsid w:val="00B7360C"/>
    <w:rsid w:val="00B75F35"/>
    <w:rsid w:val="00B7600D"/>
    <w:rsid w:val="00B76AE5"/>
    <w:rsid w:val="00B92E7D"/>
    <w:rsid w:val="00B94139"/>
    <w:rsid w:val="00B94555"/>
    <w:rsid w:val="00B953A3"/>
    <w:rsid w:val="00B96698"/>
    <w:rsid w:val="00BA1765"/>
    <w:rsid w:val="00BA3D21"/>
    <w:rsid w:val="00BA5A20"/>
    <w:rsid w:val="00BA6DFF"/>
    <w:rsid w:val="00BB1188"/>
    <w:rsid w:val="00BB288E"/>
    <w:rsid w:val="00BB36C4"/>
    <w:rsid w:val="00BB6B28"/>
    <w:rsid w:val="00BB7619"/>
    <w:rsid w:val="00BC0E0C"/>
    <w:rsid w:val="00BC14C8"/>
    <w:rsid w:val="00BC2643"/>
    <w:rsid w:val="00BC2D6B"/>
    <w:rsid w:val="00BC62A0"/>
    <w:rsid w:val="00BD04FE"/>
    <w:rsid w:val="00BD4643"/>
    <w:rsid w:val="00BD474A"/>
    <w:rsid w:val="00BD5963"/>
    <w:rsid w:val="00BE250A"/>
    <w:rsid w:val="00BE582B"/>
    <w:rsid w:val="00BE6ABF"/>
    <w:rsid w:val="00BF013D"/>
    <w:rsid w:val="00BF029A"/>
    <w:rsid w:val="00BF2A46"/>
    <w:rsid w:val="00BF424B"/>
    <w:rsid w:val="00BF448E"/>
    <w:rsid w:val="00C0272A"/>
    <w:rsid w:val="00C04563"/>
    <w:rsid w:val="00C045A3"/>
    <w:rsid w:val="00C06B02"/>
    <w:rsid w:val="00C078BD"/>
    <w:rsid w:val="00C14C85"/>
    <w:rsid w:val="00C36BDB"/>
    <w:rsid w:val="00C37618"/>
    <w:rsid w:val="00C40A3F"/>
    <w:rsid w:val="00C45C62"/>
    <w:rsid w:val="00C50A3A"/>
    <w:rsid w:val="00C577DB"/>
    <w:rsid w:val="00C625FA"/>
    <w:rsid w:val="00C706F8"/>
    <w:rsid w:val="00C70DA3"/>
    <w:rsid w:val="00C80B23"/>
    <w:rsid w:val="00C82215"/>
    <w:rsid w:val="00C83578"/>
    <w:rsid w:val="00C85679"/>
    <w:rsid w:val="00C858B0"/>
    <w:rsid w:val="00C9101C"/>
    <w:rsid w:val="00C92AD2"/>
    <w:rsid w:val="00C94007"/>
    <w:rsid w:val="00CA1E56"/>
    <w:rsid w:val="00CA4472"/>
    <w:rsid w:val="00CA4D84"/>
    <w:rsid w:val="00CA64EB"/>
    <w:rsid w:val="00CA6DE9"/>
    <w:rsid w:val="00CA6EF1"/>
    <w:rsid w:val="00CA761D"/>
    <w:rsid w:val="00CB01F0"/>
    <w:rsid w:val="00CB4AE5"/>
    <w:rsid w:val="00CB6EF8"/>
    <w:rsid w:val="00CB71BA"/>
    <w:rsid w:val="00CC21E9"/>
    <w:rsid w:val="00CD2D80"/>
    <w:rsid w:val="00CD42C5"/>
    <w:rsid w:val="00CD7702"/>
    <w:rsid w:val="00CF4833"/>
    <w:rsid w:val="00CF4B59"/>
    <w:rsid w:val="00D01D19"/>
    <w:rsid w:val="00D0425E"/>
    <w:rsid w:val="00D06450"/>
    <w:rsid w:val="00D07799"/>
    <w:rsid w:val="00D14B2B"/>
    <w:rsid w:val="00D15A24"/>
    <w:rsid w:val="00D2161A"/>
    <w:rsid w:val="00D2491D"/>
    <w:rsid w:val="00D26F5D"/>
    <w:rsid w:val="00D27D9F"/>
    <w:rsid w:val="00D320E5"/>
    <w:rsid w:val="00D3219E"/>
    <w:rsid w:val="00D324EF"/>
    <w:rsid w:val="00D362EC"/>
    <w:rsid w:val="00D365D1"/>
    <w:rsid w:val="00D36847"/>
    <w:rsid w:val="00D36886"/>
    <w:rsid w:val="00D36FCA"/>
    <w:rsid w:val="00D41B11"/>
    <w:rsid w:val="00D44ADF"/>
    <w:rsid w:val="00D568EF"/>
    <w:rsid w:val="00D60870"/>
    <w:rsid w:val="00D6273A"/>
    <w:rsid w:val="00D6379A"/>
    <w:rsid w:val="00D655B6"/>
    <w:rsid w:val="00D72D16"/>
    <w:rsid w:val="00D737B9"/>
    <w:rsid w:val="00D74EF4"/>
    <w:rsid w:val="00D760A5"/>
    <w:rsid w:val="00D76847"/>
    <w:rsid w:val="00D84901"/>
    <w:rsid w:val="00D868AB"/>
    <w:rsid w:val="00D874C2"/>
    <w:rsid w:val="00D9316C"/>
    <w:rsid w:val="00DA2A7B"/>
    <w:rsid w:val="00DA69B6"/>
    <w:rsid w:val="00DA7649"/>
    <w:rsid w:val="00DB17EE"/>
    <w:rsid w:val="00DB348C"/>
    <w:rsid w:val="00DC0F71"/>
    <w:rsid w:val="00DC31C9"/>
    <w:rsid w:val="00DC3393"/>
    <w:rsid w:val="00DC4B7B"/>
    <w:rsid w:val="00DC5B8F"/>
    <w:rsid w:val="00DD2F68"/>
    <w:rsid w:val="00DD5012"/>
    <w:rsid w:val="00DD5FE5"/>
    <w:rsid w:val="00DD6D7E"/>
    <w:rsid w:val="00DE03E3"/>
    <w:rsid w:val="00DE189D"/>
    <w:rsid w:val="00DE68BD"/>
    <w:rsid w:val="00DF01F9"/>
    <w:rsid w:val="00DF1C1B"/>
    <w:rsid w:val="00DF36EF"/>
    <w:rsid w:val="00DF3D94"/>
    <w:rsid w:val="00DF7E4B"/>
    <w:rsid w:val="00E00476"/>
    <w:rsid w:val="00E0302A"/>
    <w:rsid w:val="00E03180"/>
    <w:rsid w:val="00E03922"/>
    <w:rsid w:val="00E11546"/>
    <w:rsid w:val="00E13B6E"/>
    <w:rsid w:val="00E14972"/>
    <w:rsid w:val="00E15C5D"/>
    <w:rsid w:val="00E23C92"/>
    <w:rsid w:val="00E23CF7"/>
    <w:rsid w:val="00E23D6A"/>
    <w:rsid w:val="00E264D2"/>
    <w:rsid w:val="00E274EE"/>
    <w:rsid w:val="00E27F4D"/>
    <w:rsid w:val="00E3013D"/>
    <w:rsid w:val="00E312A5"/>
    <w:rsid w:val="00E31B5D"/>
    <w:rsid w:val="00E33B8E"/>
    <w:rsid w:val="00E34485"/>
    <w:rsid w:val="00E3588E"/>
    <w:rsid w:val="00E40B84"/>
    <w:rsid w:val="00E418BD"/>
    <w:rsid w:val="00E45A5B"/>
    <w:rsid w:val="00E522BD"/>
    <w:rsid w:val="00E5232D"/>
    <w:rsid w:val="00E54265"/>
    <w:rsid w:val="00E55341"/>
    <w:rsid w:val="00E56267"/>
    <w:rsid w:val="00E607FB"/>
    <w:rsid w:val="00E61477"/>
    <w:rsid w:val="00E626B3"/>
    <w:rsid w:val="00E649C0"/>
    <w:rsid w:val="00E65D39"/>
    <w:rsid w:val="00E70B4C"/>
    <w:rsid w:val="00E732AB"/>
    <w:rsid w:val="00E84A91"/>
    <w:rsid w:val="00E9153A"/>
    <w:rsid w:val="00E9176E"/>
    <w:rsid w:val="00E9295B"/>
    <w:rsid w:val="00EA013E"/>
    <w:rsid w:val="00EA2BF3"/>
    <w:rsid w:val="00EA30D7"/>
    <w:rsid w:val="00EB20E6"/>
    <w:rsid w:val="00EB2420"/>
    <w:rsid w:val="00EB355B"/>
    <w:rsid w:val="00EB5783"/>
    <w:rsid w:val="00EB581F"/>
    <w:rsid w:val="00EC13D5"/>
    <w:rsid w:val="00EC1B95"/>
    <w:rsid w:val="00EC2AC2"/>
    <w:rsid w:val="00EC2C57"/>
    <w:rsid w:val="00EC3A64"/>
    <w:rsid w:val="00EC3B39"/>
    <w:rsid w:val="00EC61AF"/>
    <w:rsid w:val="00EC7D48"/>
    <w:rsid w:val="00ED0172"/>
    <w:rsid w:val="00ED0405"/>
    <w:rsid w:val="00ED14B2"/>
    <w:rsid w:val="00EE0CD4"/>
    <w:rsid w:val="00EE523E"/>
    <w:rsid w:val="00EE5268"/>
    <w:rsid w:val="00EE55BE"/>
    <w:rsid w:val="00EE5CB6"/>
    <w:rsid w:val="00EE6A4C"/>
    <w:rsid w:val="00EF08AC"/>
    <w:rsid w:val="00EF12E3"/>
    <w:rsid w:val="00EF49C8"/>
    <w:rsid w:val="00F00450"/>
    <w:rsid w:val="00F0079D"/>
    <w:rsid w:val="00F053D8"/>
    <w:rsid w:val="00F05D6C"/>
    <w:rsid w:val="00F062A6"/>
    <w:rsid w:val="00F115E8"/>
    <w:rsid w:val="00F127C9"/>
    <w:rsid w:val="00F14DBD"/>
    <w:rsid w:val="00F1654B"/>
    <w:rsid w:val="00F209AC"/>
    <w:rsid w:val="00F20E67"/>
    <w:rsid w:val="00F33F6E"/>
    <w:rsid w:val="00F340A4"/>
    <w:rsid w:val="00F341A3"/>
    <w:rsid w:val="00F4069D"/>
    <w:rsid w:val="00F43C89"/>
    <w:rsid w:val="00F43F67"/>
    <w:rsid w:val="00F47D81"/>
    <w:rsid w:val="00F47E6A"/>
    <w:rsid w:val="00F529C3"/>
    <w:rsid w:val="00F53AF2"/>
    <w:rsid w:val="00F57E99"/>
    <w:rsid w:val="00F60010"/>
    <w:rsid w:val="00F645B4"/>
    <w:rsid w:val="00F70F50"/>
    <w:rsid w:val="00F7166E"/>
    <w:rsid w:val="00F72107"/>
    <w:rsid w:val="00F72286"/>
    <w:rsid w:val="00F762BB"/>
    <w:rsid w:val="00F7672E"/>
    <w:rsid w:val="00F82299"/>
    <w:rsid w:val="00F82E05"/>
    <w:rsid w:val="00F86870"/>
    <w:rsid w:val="00F90B40"/>
    <w:rsid w:val="00F91652"/>
    <w:rsid w:val="00F92B26"/>
    <w:rsid w:val="00FA47E9"/>
    <w:rsid w:val="00FA63A0"/>
    <w:rsid w:val="00FA7271"/>
    <w:rsid w:val="00FA7B9F"/>
    <w:rsid w:val="00FB116B"/>
    <w:rsid w:val="00FB1583"/>
    <w:rsid w:val="00FC3ACA"/>
    <w:rsid w:val="00FC60AD"/>
    <w:rsid w:val="00FC7B14"/>
    <w:rsid w:val="00FD0F9D"/>
    <w:rsid w:val="00FD4A0B"/>
    <w:rsid w:val="00FD64B9"/>
    <w:rsid w:val="00FD6570"/>
    <w:rsid w:val="00FD790A"/>
    <w:rsid w:val="00FE363B"/>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D1A205-D8DD-4FB7-B6D0-78C3ED43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customStyle="1" w:styleId="apple-converted-space">
    <w:name w:val="apple-converted-space"/>
    <w:basedOn w:val="DefaultParagraphFont"/>
    <w:rsid w:val="004F34D7"/>
  </w:style>
  <w:style w:type="character" w:customStyle="1" w:styleId="NormalWebChar">
    <w:name w:val="Normal (Web) Char"/>
    <w:basedOn w:val="DefaultParagraphFont"/>
    <w:link w:val="NormalWeb"/>
    <w:uiPriority w:val="99"/>
    <w:rsid w:val="0009588D"/>
    <w:rPr>
      <w:sz w:val="24"/>
      <w:szCs w:val="24"/>
    </w:rPr>
  </w:style>
  <w:style w:type="paragraph" w:styleId="Revision">
    <w:name w:val="Revision"/>
    <w:hidden/>
    <w:uiPriority w:val="99"/>
    <w:semiHidden/>
    <w:rsid w:val="00505A4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995961911">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eativebloq.com/web-design/examples-of-javascript-1233964"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w3.org/Protocols/rfc2616/rfc2616-sec9.html" TargetMode="External"/><Relationship Id="rId17" Type="http://schemas.openxmlformats.org/officeDocument/2006/relationships/hyperlink" Target="http://www.ecommerce-land.com/history_ecommerce.html"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5/10/Process-20051014/intro.html" TargetMode="External"/><Relationship Id="rId5" Type="http://schemas.openxmlformats.org/officeDocument/2006/relationships/settings" Target="settings.xml"/><Relationship Id="rId15" Type="http://schemas.openxmlformats.org/officeDocument/2006/relationships/hyperlink" Target="https://developer.mozilla.org/en-US/docs/Using_Web_Standards_in_your_Web_Pages/Developing_cross-browser_and_cross-platform_pages"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quackit.com/javascript/tutorial/javascript_date_and_time.cf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BE94E-5D74-4DBD-81E9-8BF7A2E420A4}">
  <ds:schemaRefs>
    <ds:schemaRef ds:uri="http://schemas.openxmlformats.org/officeDocument/2006/bibliography"/>
  </ds:schemaRefs>
</ds:datastoreItem>
</file>

<file path=customXml/itemProps2.xml><?xml version="1.0" encoding="utf-8"?>
<ds:datastoreItem xmlns:ds="http://schemas.openxmlformats.org/officeDocument/2006/customXml" ds:itemID="{B12BE14A-8FED-4D18-BC06-0896475C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132</TotalTime>
  <Pages>12</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Bott, Cole</cp:lastModifiedBy>
  <cp:revision>5</cp:revision>
  <cp:lastPrinted>2013-07-05T16:54:00Z</cp:lastPrinted>
  <dcterms:created xsi:type="dcterms:W3CDTF">2014-06-11T17:20:00Z</dcterms:created>
  <dcterms:modified xsi:type="dcterms:W3CDTF">2015-03-10T13:39:00Z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